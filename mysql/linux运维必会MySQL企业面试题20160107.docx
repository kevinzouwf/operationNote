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F4A2" w14:textId="50AD0A9B" w:rsidR="004B2FCD" w:rsidRDefault="00147C67" w:rsidP="001777E4">
      <w:pPr>
        <w:pStyle w:val="2"/>
      </w:pPr>
      <w:bookmarkStart w:id="0" w:name="_Toc439969535"/>
      <w:r>
        <w:t>MySQL</w:t>
      </w:r>
      <w:r w:rsidR="007F5E58">
        <w:t>必</w:t>
      </w:r>
      <w:r w:rsidR="007F5E58">
        <w:rPr>
          <w:rFonts w:hint="eastAsia"/>
        </w:rPr>
        <w:t>会</w:t>
      </w:r>
      <w:r w:rsidR="007F5E58">
        <w:t>必</w:t>
      </w:r>
      <w:r w:rsidR="007F5E58">
        <w:rPr>
          <w:rFonts w:hint="eastAsia"/>
        </w:rPr>
        <w:t>知</w:t>
      </w:r>
      <w:r>
        <w:t>企业面试题</w:t>
      </w:r>
      <w:bookmarkEnd w:id="0"/>
    </w:p>
    <w:p w14:paraId="4904F5C2" w14:textId="127DCEA6" w:rsidR="007F5E58" w:rsidRPr="007F5E58" w:rsidRDefault="007F5E58" w:rsidP="007F5E58">
      <w:pPr>
        <w:ind w:firstLine="210"/>
        <w:rPr>
          <w:b/>
          <w:color w:val="FF0000"/>
        </w:rPr>
      </w:pPr>
      <w:r w:rsidRPr="007F5E58">
        <w:rPr>
          <w:rFonts w:hint="eastAsia"/>
          <w:b/>
          <w:color w:val="FF0000"/>
        </w:rPr>
        <w:t>此文档来</w:t>
      </w:r>
      <w:r>
        <w:rPr>
          <w:b/>
          <w:color w:val="FF0000"/>
        </w:rPr>
        <w:t>面试题</w:t>
      </w:r>
      <w:r w:rsidRPr="007F5E58">
        <w:rPr>
          <w:rFonts w:hint="eastAsia"/>
          <w:b/>
          <w:color w:val="FF0000"/>
        </w:rPr>
        <w:t>源于老男孩教育</w:t>
      </w:r>
      <w:r w:rsidRPr="007F5E58">
        <w:rPr>
          <w:rFonts w:hint="eastAsia"/>
          <w:b/>
          <w:color w:val="FF0000"/>
        </w:rPr>
        <w:t>MySQL</w:t>
      </w:r>
      <w:r>
        <w:rPr>
          <w:b/>
          <w:color w:val="FF0000"/>
        </w:rPr>
        <w:t>企业实战课程之企业必</w:t>
      </w:r>
      <w:r>
        <w:rPr>
          <w:rFonts w:hint="eastAsia"/>
          <w:b/>
          <w:color w:val="FF0000"/>
        </w:rPr>
        <w:t>会面试</w:t>
      </w:r>
      <w:r>
        <w:rPr>
          <w:b/>
          <w:color w:val="FF0000"/>
        </w:rPr>
        <w:t>题</w:t>
      </w:r>
      <w:r w:rsidRPr="007F5E58">
        <w:rPr>
          <w:rFonts w:hint="eastAsia"/>
          <w:b/>
          <w:color w:val="FF0000"/>
        </w:rPr>
        <w:t>，</w:t>
      </w:r>
      <w:r w:rsidR="001C198A">
        <w:rPr>
          <w:b/>
          <w:color w:val="FF0000"/>
        </w:rPr>
        <w:t>答案来自于：</w:t>
      </w:r>
      <w:r w:rsidR="009F7B83" w:rsidRPr="009F7B83">
        <w:rPr>
          <w:b/>
          <w:color w:val="0432FF"/>
        </w:rPr>
        <w:t>鸡血哥</w:t>
      </w:r>
      <w:r w:rsidRPr="007F5E58">
        <w:rPr>
          <w:rFonts w:hint="eastAsia"/>
          <w:b/>
          <w:color w:val="FF0000"/>
        </w:rPr>
        <w:t>提供</w:t>
      </w:r>
      <w:r>
        <w:rPr>
          <w:b/>
          <w:color w:val="FF0000"/>
        </w:rPr>
        <w:t>参考</w:t>
      </w:r>
      <w:r>
        <w:rPr>
          <w:rFonts w:hint="eastAsia"/>
          <w:b/>
          <w:color w:val="FF0000"/>
        </w:rPr>
        <w:t>资料，</w:t>
      </w:r>
      <w:r w:rsidR="001C198A">
        <w:rPr>
          <w:b/>
          <w:color w:val="FF0000"/>
        </w:rPr>
        <w:t>以及</w:t>
      </w:r>
      <w:r w:rsidRPr="007F5E58">
        <w:rPr>
          <w:rFonts w:hint="eastAsia"/>
          <w:b/>
          <w:color w:val="FF0000"/>
        </w:rPr>
        <w:t>笔者课后复习视频整理而来</w:t>
      </w:r>
      <w:r w:rsidRPr="007F5E58">
        <w:rPr>
          <w:rFonts w:hint="eastAsia"/>
          <w:b/>
          <w:color w:val="FF0000"/>
        </w:rPr>
        <w:t>,</w:t>
      </w:r>
      <w:r w:rsidRPr="007F5E58">
        <w:rPr>
          <w:rFonts w:hint="eastAsia"/>
          <w:b/>
          <w:color w:val="FF0000"/>
        </w:rPr>
        <w:t>特此</w:t>
      </w:r>
      <w:r w:rsidR="00125B41">
        <w:rPr>
          <w:b/>
          <w:color w:val="FF0000"/>
        </w:rPr>
        <w:t>整理文档</w:t>
      </w:r>
      <w:r w:rsidRPr="007F5E58">
        <w:rPr>
          <w:rFonts w:hint="eastAsia"/>
          <w:b/>
          <w:color w:val="FF0000"/>
        </w:rPr>
        <w:t>分享给大家</w:t>
      </w:r>
      <w:r w:rsidRPr="007F5E58">
        <w:rPr>
          <w:rFonts w:hint="eastAsia"/>
          <w:b/>
          <w:color w:val="FF0000"/>
        </w:rPr>
        <w:t>,</w:t>
      </w:r>
      <w:r w:rsidR="00125B41" w:rsidRPr="00125B41">
        <w:rPr>
          <w:rFonts w:hint="eastAsia"/>
          <w:b/>
          <w:color w:val="FF0000"/>
        </w:rPr>
        <w:t xml:space="preserve"> </w:t>
      </w:r>
      <w:r w:rsidR="00125B41">
        <w:rPr>
          <w:rFonts w:hint="eastAsia"/>
          <w:b/>
          <w:color w:val="FF0000"/>
        </w:rPr>
        <w:t>好东西</w:t>
      </w:r>
      <w:r w:rsidR="00125B41">
        <w:rPr>
          <w:b/>
          <w:color w:val="FF0000"/>
        </w:rPr>
        <w:t>内部分享</w:t>
      </w:r>
      <w:r w:rsidR="00125B41">
        <w:rPr>
          <w:b/>
          <w:color w:val="FF0000"/>
        </w:rPr>
        <w:t>,</w:t>
      </w:r>
      <w:r w:rsidRPr="007F5E58">
        <w:rPr>
          <w:rFonts w:hint="eastAsia"/>
          <w:b/>
          <w:color w:val="FF0000"/>
        </w:rPr>
        <w:t>严禁外传</w:t>
      </w:r>
      <w:r w:rsidR="00125B41">
        <w:rPr>
          <w:b/>
          <w:color w:val="FF0000"/>
        </w:rPr>
        <w:t>。</w:t>
      </w:r>
    </w:p>
    <w:p w14:paraId="22853EC6" w14:textId="0775B53A" w:rsidR="007F5E58" w:rsidRPr="00125B41" w:rsidRDefault="007F5E58" w:rsidP="00125B41">
      <w:pPr>
        <w:ind w:firstLine="210"/>
        <w:rPr>
          <w:b/>
          <w:color w:val="0432FF"/>
        </w:rPr>
      </w:pPr>
      <w:r w:rsidRPr="007F5E58">
        <w:rPr>
          <w:rFonts w:hint="eastAsia"/>
          <w:b/>
          <w:color w:val="0432FF"/>
        </w:rPr>
        <w:t>声明：如果觉得文档排版不行</w:t>
      </w:r>
      <w:r w:rsidRPr="007F5E58">
        <w:rPr>
          <w:rFonts w:hint="eastAsia"/>
          <w:b/>
          <w:color w:val="0432FF"/>
        </w:rPr>
        <w:t>,</w:t>
      </w:r>
      <w:r w:rsidRPr="007F5E58">
        <w:rPr>
          <w:rFonts w:hint="eastAsia"/>
          <w:b/>
          <w:color w:val="0432FF"/>
        </w:rPr>
        <w:t>建议自行整理为自己喜欢的格式阅读。</w:t>
      </w:r>
    </w:p>
    <w:p w14:paraId="623B4645" w14:textId="7DAAF431" w:rsidR="00B77C82" w:rsidRPr="00B77C82" w:rsidRDefault="00B77C82" w:rsidP="00E06372">
      <w:pPr>
        <w:pStyle w:val="3"/>
      </w:pPr>
      <w:bookmarkStart w:id="1" w:name="_Toc439969536"/>
      <w:r>
        <w:t>第一天</w:t>
      </w:r>
      <w:r w:rsidR="00C16510">
        <w:t>MySQL</w:t>
      </w:r>
      <w:bookmarkEnd w:id="1"/>
    </w:p>
    <w:p w14:paraId="205FB495" w14:textId="53EBEA47" w:rsidR="00147C67" w:rsidRPr="008018BE" w:rsidRDefault="00147C67" w:rsidP="00807322">
      <w:pPr>
        <w:pStyle w:val="4"/>
      </w:pPr>
      <w:bookmarkStart w:id="2" w:name="_Toc439969537"/>
      <w:r w:rsidRPr="008018BE">
        <w:rPr>
          <w:rFonts w:hint="eastAsia"/>
        </w:rPr>
        <w:t>01</w:t>
      </w:r>
      <w:r w:rsidR="00B56035">
        <w:rPr>
          <w:rFonts w:hint="eastAsia"/>
        </w:rPr>
        <w:t xml:space="preserve"> </w:t>
      </w:r>
      <w:r w:rsidRPr="008018BE">
        <w:rPr>
          <w:rFonts w:hint="eastAsia"/>
        </w:rPr>
        <w:t>什么是</w:t>
      </w:r>
      <w:r w:rsidRPr="008018BE">
        <w:rPr>
          <w:rFonts w:hint="eastAsia"/>
        </w:rPr>
        <w:t>MySQL</w:t>
      </w:r>
      <w:r w:rsidRPr="008018BE">
        <w:rPr>
          <w:rFonts w:hint="eastAsia"/>
        </w:rPr>
        <w:t>多实例，如何配置</w:t>
      </w:r>
      <w:r w:rsidRPr="008018BE">
        <w:rPr>
          <w:rFonts w:hint="eastAsia"/>
        </w:rPr>
        <w:t>MySQL</w:t>
      </w:r>
      <w:r w:rsidRPr="008018BE">
        <w:rPr>
          <w:rFonts w:hint="eastAsia"/>
        </w:rPr>
        <w:t>多实例？</w:t>
      </w:r>
      <w:bookmarkStart w:id="3" w:name="_GoBack"/>
      <w:bookmarkEnd w:id="2"/>
      <w:bookmarkEnd w:id="3"/>
    </w:p>
    <w:p w14:paraId="714A7EF2" w14:textId="246CD167" w:rsidR="00D66DA0" w:rsidRPr="00A02A0F" w:rsidRDefault="00D66DA0" w:rsidP="00D66DA0">
      <w:pPr>
        <w:pStyle w:val="af0"/>
        <w:ind w:left="210" w:right="210" w:firstLine="210"/>
      </w:pPr>
      <w:r w:rsidRPr="00A02A0F">
        <w:rPr>
          <w:rFonts w:hint="eastAsia"/>
        </w:rPr>
        <w:t xml:space="preserve">  </w:t>
      </w:r>
      <w:r w:rsidRPr="00A02A0F">
        <w:rPr>
          <w:rFonts w:hint="eastAsia"/>
        </w:rPr>
        <w:t>简单的说，</w:t>
      </w:r>
      <w:r w:rsidR="001A2FD8">
        <w:t>就是</w:t>
      </w:r>
      <w:r w:rsidR="002E3B80">
        <w:t>在服务器上</w:t>
      </w:r>
      <w:r w:rsidR="001A2FD8">
        <w:t>安装一套</w:t>
      </w:r>
      <w:r w:rsidR="001A2FD8">
        <w:t>MySQL</w:t>
      </w:r>
      <w:r w:rsidR="001A2FD8">
        <w:t>程序，</w:t>
      </w:r>
      <w:r w:rsidRPr="00A02A0F">
        <w:rPr>
          <w:rFonts w:hint="eastAsia"/>
        </w:rPr>
        <w:t>启多个不同的服务端口（如</w:t>
      </w:r>
      <w:r w:rsidRPr="00A02A0F">
        <w:rPr>
          <w:rFonts w:hint="eastAsia"/>
        </w:rPr>
        <w:t>:3306,3307</w:t>
      </w:r>
      <w:r w:rsidRPr="00A02A0F">
        <w:rPr>
          <w:rFonts w:hint="eastAsia"/>
        </w:rPr>
        <w:t>），</w:t>
      </w:r>
      <w:r w:rsidR="002E3B80">
        <w:t>通过不同的端口对外提供服务，</w:t>
      </w:r>
      <w:r w:rsidR="002E3B80">
        <w:rPr>
          <w:rFonts w:hint="eastAsia"/>
        </w:rPr>
        <w:t>这</w:t>
      </w:r>
      <w:r w:rsidR="002E3B80">
        <w:t>就是多</w:t>
      </w:r>
      <w:r w:rsidR="002E3B80">
        <w:rPr>
          <w:rFonts w:hint="eastAsia"/>
        </w:rPr>
        <w:t>实例。</w:t>
      </w:r>
    </w:p>
    <w:p w14:paraId="3E5ED4CE" w14:textId="77777777" w:rsidR="00322868" w:rsidRPr="00234F6B" w:rsidRDefault="00322868" w:rsidP="00322868">
      <w:pPr>
        <w:pStyle w:val="af0"/>
        <w:ind w:left="210" w:right="210" w:firstLine="210"/>
        <w:rPr>
          <w:b/>
          <w:color w:val="FF0000"/>
        </w:rPr>
      </w:pPr>
      <w:r w:rsidRPr="00234F6B">
        <w:rPr>
          <w:rFonts w:hint="eastAsia"/>
          <w:b/>
          <w:color w:val="FF0000"/>
        </w:rPr>
        <w:t>如何配置</w:t>
      </w:r>
      <w:r w:rsidRPr="00234F6B">
        <w:rPr>
          <w:rFonts w:hint="eastAsia"/>
          <w:b/>
          <w:color w:val="FF0000"/>
        </w:rPr>
        <w:t>MySQL</w:t>
      </w:r>
      <w:r w:rsidRPr="00234F6B">
        <w:rPr>
          <w:rFonts w:hint="eastAsia"/>
          <w:b/>
          <w:color w:val="FF0000"/>
        </w:rPr>
        <w:t>多实例：</w:t>
      </w:r>
    </w:p>
    <w:p w14:paraId="1006C02A" w14:textId="1B45C34D" w:rsidR="00B830C1" w:rsidRDefault="00322868" w:rsidP="00322868">
      <w:pPr>
        <w:pStyle w:val="af0"/>
        <w:ind w:left="210" w:right="210" w:firstLine="210"/>
      </w:pPr>
      <w:r w:rsidRPr="00322868">
        <w:rPr>
          <w:rFonts w:hint="eastAsia"/>
        </w:rPr>
        <w:t>（</w:t>
      </w:r>
      <w:r w:rsidRPr="00322868">
        <w:rPr>
          <w:rFonts w:hint="eastAsia"/>
        </w:rPr>
        <w:t>1</w:t>
      </w:r>
      <w:r w:rsidRPr="00322868">
        <w:rPr>
          <w:rFonts w:hint="eastAsia"/>
        </w:rPr>
        <w:t>）</w:t>
      </w:r>
      <w:r w:rsidR="00D727ED">
        <w:t>我在工作中喜欢</w:t>
      </w:r>
      <w:r w:rsidRPr="00322868">
        <w:rPr>
          <w:rFonts w:hint="eastAsia"/>
        </w:rPr>
        <w:t>多配置文件、多启动程序部署方案</w:t>
      </w:r>
      <w:r w:rsidR="00E87AFA">
        <w:t>。</w:t>
      </w:r>
    </w:p>
    <w:p w14:paraId="5716B615" w14:textId="5E6228C1" w:rsidR="00322868" w:rsidRPr="00322868" w:rsidRDefault="00B830C1" w:rsidP="00322868">
      <w:pPr>
        <w:pStyle w:val="af0"/>
        <w:ind w:left="210" w:right="210" w:firstLine="210"/>
      </w:pPr>
      <w:r>
        <w:t xml:space="preserve">       </w:t>
      </w:r>
      <w:r w:rsidR="006A5178">
        <w:rPr>
          <w:rFonts w:hint="eastAsia"/>
        </w:rPr>
        <w:t>区别</w:t>
      </w:r>
      <w:r w:rsidR="006A5178">
        <w:t>：</w:t>
      </w:r>
      <w:r w:rsidR="003C777B">
        <w:t>配置文件：</w:t>
      </w:r>
      <w:r w:rsidR="006A5178">
        <w:rPr>
          <w:rFonts w:hint="eastAsia"/>
        </w:rPr>
        <w:t>server</w:t>
      </w:r>
      <w:r w:rsidR="006A5178">
        <w:t xml:space="preserve">id   </w:t>
      </w:r>
      <w:r w:rsidR="006A5178">
        <w:rPr>
          <w:rFonts w:hint="eastAsia"/>
        </w:rPr>
        <w:t>端口</w:t>
      </w:r>
      <w:r w:rsidR="006A5178">
        <w:t>，</w:t>
      </w:r>
      <w:r w:rsidR="006A5178">
        <w:rPr>
          <w:rFonts w:hint="eastAsia"/>
        </w:rPr>
        <w:t>socket</w:t>
      </w:r>
      <w:r w:rsidR="006A5178">
        <w:t>文件路径，</w:t>
      </w:r>
      <w:r w:rsidR="006A5178">
        <w:rPr>
          <w:rFonts w:hint="eastAsia"/>
        </w:rPr>
        <w:t>初始化</w:t>
      </w:r>
      <w:r w:rsidR="006A5178">
        <w:t>指定不同的配置文件</w:t>
      </w:r>
      <w:r w:rsidR="00E87AFA">
        <w:t>。</w:t>
      </w:r>
    </w:p>
    <w:p w14:paraId="5E74570C" w14:textId="1D5415E7" w:rsidR="00322868" w:rsidRPr="00322868" w:rsidRDefault="00322868" w:rsidP="00322868">
      <w:pPr>
        <w:pStyle w:val="af0"/>
        <w:ind w:left="210" w:right="210" w:firstLine="210"/>
      </w:pPr>
      <w:r w:rsidRPr="00322868">
        <w:rPr>
          <w:rFonts w:hint="eastAsia"/>
        </w:rPr>
        <w:t>（</w:t>
      </w:r>
      <w:r w:rsidRPr="00322868">
        <w:rPr>
          <w:rFonts w:hint="eastAsia"/>
        </w:rPr>
        <w:t>2</w:t>
      </w:r>
      <w:r w:rsidRPr="00322868">
        <w:rPr>
          <w:rFonts w:hint="eastAsia"/>
        </w:rPr>
        <w:t>）单一配置文件、单一启动程序多实例部署方案。缺点是：耦合性太高，一个配置文件，不好管理。工作开发和运维的统一原则是：降低耦合度。</w:t>
      </w:r>
    </w:p>
    <w:p w14:paraId="0D28BA5B" w14:textId="3A7E3C74" w:rsidR="00147C67" w:rsidRPr="008018BE" w:rsidRDefault="00147C67" w:rsidP="00E06372">
      <w:pPr>
        <w:pStyle w:val="4"/>
      </w:pPr>
      <w:r w:rsidRPr="008018BE">
        <w:rPr>
          <w:rFonts w:hint="eastAsia"/>
        </w:rPr>
        <w:t>02</w:t>
      </w:r>
      <w:r w:rsidR="00B56035">
        <w:rPr>
          <w:rFonts w:hint="eastAsia"/>
        </w:rPr>
        <w:t xml:space="preserve"> </w:t>
      </w:r>
      <w:r w:rsidRPr="008018BE">
        <w:rPr>
          <w:rFonts w:hint="eastAsia"/>
        </w:rPr>
        <w:t>如何加强</w:t>
      </w:r>
      <w:r w:rsidRPr="008018BE">
        <w:rPr>
          <w:rFonts w:hint="eastAsia"/>
        </w:rPr>
        <w:t>MySQL</w:t>
      </w:r>
      <w:r w:rsidRPr="008018BE">
        <w:rPr>
          <w:rFonts w:hint="eastAsia"/>
        </w:rPr>
        <w:t>数据的安全，请你给出可行的思路？</w:t>
      </w:r>
    </w:p>
    <w:p w14:paraId="041EBC4D" w14:textId="6FE942DE" w:rsidR="00AD6864" w:rsidRDefault="001C54A3" w:rsidP="00AD6864">
      <w:pPr>
        <w:pStyle w:val="af0"/>
        <w:ind w:left="210" w:right="210" w:firstLine="210"/>
      </w:pPr>
      <w:r>
        <w:t>1</w:t>
      </w:r>
      <w:r w:rsidR="00AD6864">
        <w:t>、为</w:t>
      </w:r>
      <w:r w:rsidR="00AD6864">
        <w:t>MySQL</w:t>
      </w:r>
      <w:r w:rsidR="00AD6864">
        <w:t>超级用户</w:t>
      </w:r>
      <w:r w:rsidR="00AD6864">
        <w:t>root</w:t>
      </w:r>
      <w:r w:rsidR="00AD6864">
        <w:rPr>
          <w:rFonts w:hint="eastAsia"/>
        </w:rPr>
        <w:t>设置较复杂</w:t>
      </w:r>
      <w:r w:rsidR="00AD6864">
        <w:t>密码</w:t>
      </w:r>
    </w:p>
    <w:p w14:paraId="4662A787" w14:textId="278EEA00" w:rsidR="00240C3A" w:rsidRDefault="001C54A3" w:rsidP="002A6967">
      <w:pPr>
        <w:pStyle w:val="af0"/>
        <w:ind w:left="210" w:right="210" w:firstLine="210"/>
      </w:pPr>
      <w:r>
        <w:t>2</w:t>
      </w:r>
      <w:r w:rsidR="00240C3A">
        <w:t>、</w:t>
      </w:r>
      <w:r w:rsidR="00240C3A">
        <w:rPr>
          <w:rFonts w:hint="eastAsia"/>
        </w:rPr>
        <w:t>登录</w:t>
      </w:r>
      <w:r w:rsidR="00240C3A">
        <w:t>不要在命令行带密码（如果不小心带了</w:t>
      </w:r>
      <w:r w:rsidR="00240C3A">
        <w:t>,</w:t>
      </w:r>
      <w:r w:rsidR="00240C3A">
        <w:rPr>
          <w:rFonts w:hint="eastAsia"/>
        </w:rPr>
        <w:t>history</w:t>
      </w:r>
      <w:r w:rsidR="00240C3A">
        <w:t>删除，</w:t>
      </w:r>
      <w:r w:rsidR="00240C3A">
        <w:t xml:space="preserve"> </w:t>
      </w:r>
      <w:r w:rsidR="00240C3A">
        <w:t>在当前用户的家目录下有</w:t>
      </w:r>
      <w:r w:rsidR="00240C3A">
        <w:t>.mysql_history,</w:t>
      </w:r>
      <w:r w:rsidR="00240C3A">
        <w:rPr>
          <w:rFonts w:hint="eastAsia"/>
        </w:rPr>
        <w:t>要</w:t>
      </w:r>
      <w:r w:rsidR="00240C3A">
        <w:t>删除）</w:t>
      </w:r>
    </w:p>
    <w:p w14:paraId="7DBEAC78" w14:textId="7CC99283" w:rsidR="00240C3A" w:rsidRDefault="001C54A3" w:rsidP="002A6967">
      <w:pPr>
        <w:pStyle w:val="af0"/>
        <w:ind w:left="210" w:right="210" w:firstLine="210"/>
      </w:pPr>
      <w:r>
        <w:t>3</w:t>
      </w:r>
      <w:r w:rsidR="006C099C">
        <w:t>、</w:t>
      </w:r>
      <w:r w:rsidR="006C099C">
        <w:rPr>
          <w:rFonts w:hint="eastAsia"/>
        </w:rPr>
        <w:t>在</w:t>
      </w:r>
      <w:r w:rsidR="006C099C">
        <w:t>做备份的时候，脚本必须带密码</w:t>
      </w:r>
      <w:r w:rsidR="006C099C">
        <w:t>,</w:t>
      </w:r>
      <w:r w:rsidR="006C099C">
        <w:rPr>
          <w:rFonts w:hint="eastAsia"/>
        </w:rPr>
        <w:t>那么</w:t>
      </w:r>
      <w:r w:rsidR="006C099C">
        <w:t>要授权</w:t>
      </w:r>
      <w:r w:rsidR="006C099C">
        <w:t xml:space="preserve">700  </w:t>
      </w:r>
      <w:r w:rsidR="006C099C">
        <w:rPr>
          <w:rFonts w:hint="eastAsia"/>
        </w:rPr>
        <w:t>属主</w:t>
      </w:r>
      <w:r w:rsidR="006C099C">
        <w:t>是</w:t>
      </w:r>
      <w:r w:rsidR="006C099C">
        <w:t>root</w:t>
      </w:r>
      <w:r w:rsidR="006C099C">
        <w:t>或者</w:t>
      </w:r>
      <w:r w:rsidR="006C099C">
        <w:t>mysql</w:t>
      </w:r>
    </w:p>
    <w:p w14:paraId="482F1F2C" w14:textId="0353269A" w:rsidR="006C099C" w:rsidRDefault="001C54A3" w:rsidP="006C099C">
      <w:pPr>
        <w:pStyle w:val="af0"/>
        <w:ind w:left="210" w:right="210" w:firstLine="210"/>
      </w:pPr>
      <w:r>
        <w:t>4</w:t>
      </w:r>
      <w:r w:rsidR="006C099C">
        <w:t>、删除默认的</w:t>
      </w:r>
      <w:r w:rsidR="006C099C">
        <w:t>test</w:t>
      </w:r>
      <w:r w:rsidR="006C099C">
        <w:t>库</w:t>
      </w:r>
    </w:p>
    <w:p w14:paraId="6EC1D358" w14:textId="21813074" w:rsidR="006C099C" w:rsidRDefault="001C54A3" w:rsidP="006C099C">
      <w:pPr>
        <w:pStyle w:val="af0"/>
        <w:ind w:left="210" w:right="210" w:firstLine="210"/>
      </w:pPr>
      <w:r>
        <w:t>5</w:t>
      </w:r>
      <w:r w:rsidR="006C099C">
        <w:t>、</w:t>
      </w:r>
      <w:r w:rsidR="006C099C">
        <w:rPr>
          <w:rFonts w:hint="eastAsia"/>
        </w:rPr>
        <w:t>删除</w:t>
      </w:r>
      <w:r w:rsidR="006C099C">
        <w:t>无用的用户</w:t>
      </w:r>
      <w:r w:rsidR="006C099C">
        <w:t>,</w:t>
      </w:r>
      <w:r w:rsidR="006C099C">
        <w:rPr>
          <w:rFonts w:hint="eastAsia"/>
        </w:rPr>
        <w:t>只</w:t>
      </w:r>
      <w:r w:rsidR="006C099C">
        <w:t>保留</w:t>
      </w:r>
      <w:r w:rsidR="006C099C">
        <w:rPr>
          <w:rFonts w:hint="eastAsia"/>
        </w:rPr>
        <w:t>root</w:t>
      </w:r>
      <w:r w:rsidR="006C099C">
        <w:t>@</w:t>
      </w:r>
      <w:r w:rsidR="006C099C">
        <w:rPr>
          <w:rFonts w:hint="eastAsia"/>
        </w:rPr>
        <w:t>localhost</w:t>
      </w:r>
      <w:r w:rsidR="006C099C">
        <w:t>。</w:t>
      </w:r>
      <w:r w:rsidR="006C099C">
        <w:rPr>
          <w:rFonts w:hint="eastAsia"/>
        </w:rPr>
        <w:t>如果</w:t>
      </w:r>
      <w:r w:rsidR="006C099C">
        <w:t>要求严格可以删除</w:t>
      </w:r>
      <w:r w:rsidR="006C099C">
        <w:t>root</w:t>
      </w:r>
      <w:r w:rsidR="006C099C">
        <w:t>用户</w:t>
      </w:r>
      <w:r w:rsidR="006C099C">
        <w:t>,</w:t>
      </w:r>
      <w:r w:rsidR="006C099C">
        <w:rPr>
          <w:rFonts w:hint="eastAsia"/>
        </w:rPr>
        <w:t>创建</w:t>
      </w:r>
      <w:r w:rsidR="006C099C">
        <w:t>其他管理</w:t>
      </w:r>
      <w:r w:rsidR="006C099C">
        <w:rPr>
          <w:rFonts w:hint="eastAsia"/>
        </w:rPr>
        <w:t>用户</w:t>
      </w:r>
      <w:r w:rsidR="006C099C">
        <w:t>,</w:t>
      </w:r>
      <w:r w:rsidR="006C099C">
        <w:t>例如</w:t>
      </w:r>
      <w:r w:rsidR="006C099C">
        <w:t>admin</w:t>
      </w:r>
    </w:p>
    <w:p w14:paraId="1B4642E3" w14:textId="71F4F3AF" w:rsidR="00AD6864" w:rsidRDefault="00AD6864" w:rsidP="00AD6864">
      <w:pPr>
        <w:pStyle w:val="af0"/>
        <w:ind w:left="210" w:right="210" w:firstLine="210"/>
      </w:pPr>
      <w:r>
        <w:t>6</w:t>
      </w:r>
      <w:r>
        <w:rPr>
          <w:rFonts w:hint="eastAsia"/>
        </w:rPr>
        <w:t>、不要</w:t>
      </w:r>
      <w:r>
        <w:t>一个用户管</w:t>
      </w:r>
      <w:r>
        <w:rPr>
          <w:rFonts w:hint="eastAsia"/>
        </w:rPr>
        <w:t>所有</w:t>
      </w:r>
      <w:r>
        <w:t>的库</w:t>
      </w:r>
      <w:r>
        <w:t>,</w:t>
      </w:r>
      <w:r>
        <w:rPr>
          <w:rFonts w:hint="eastAsia"/>
        </w:rPr>
        <w:t>尽量</w:t>
      </w:r>
      <w:r>
        <w:t>专库专用户。</w:t>
      </w:r>
    </w:p>
    <w:p w14:paraId="253774E1" w14:textId="6B8D4A61" w:rsidR="006C099C" w:rsidRDefault="001C54A3" w:rsidP="006C099C">
      <w:pPr>
        <w:pStyle w:val="af0"/>
        <w:ind w:left="210" w:right="210" w:firstLine="210"/>
      </w:pPr>
      <w:r>
        <w:t>7</w:t>
      </w:r>
      <w:r w:rsidR="006C099C">
        <w:t>、授权最好是单</w:t>
      </w:r>
      <w:r w:rsidR="006C099C">
        <w:rPr>
          <w:rFonts w:hint="eastAsia"/>
        </w:rPr>
        <w:t>库</w:t>
      </w:r>
      <w:r w:rsidR="006C099C">
        <w:t>，</w:t>
      </w:r>
      <w:r w:rsidR="006C099C">
        <w:rPr>
          <w:rFonts w:hint="eastAsia"/>
        </w:rPr>
        <w:t>单</w:t>
      </w:r>
      <w:r w:rsidR="006C099C">
        <w:t>用户、</w:t>
      </w:r>
      <w:r w:rsidR="006C099C">
        <w:rPr>
          <w:rFonts w:hint="eastAsia"/>
        </w:rPr>
        <w:t>授权</w:t>
      </w:r>
      <w:r w:rsidR="006C099C">
        <w:t>用户</w:t>
      </w:r>
      <w:r w:rsidR="006C099C">
        <w:rPr>
          <w:rFonts w:hint="eastAsia"/>
        </w:rPr>
        <w:t>对应</w:t>
      </w:r>
      <w:r w:rsidR="006C099C">
        <w:t>的主机不要用</w:t>
      </w:r>
      <w:r w:rsidR="006C099C">
        <w:t>%</w:t>
      </w:r>
      <w:r w:rsidR="006C099C">
        <w:t>。</w:t>
      </w:r>
      <w:r w:rsidR="006C099C">
        <w:rPr>
          <w:rFonts w:hint="eastAsia"/>
        </w:rPr>
        <w:t>权限</w:t>
      </w:r>
      <w:r w:rsidR="006C099C">
        <w:t>不要给</w:t>
      </w:r>
      <w:r w:rsidR="006C099C">
        <w:t>all,</w:t>
      </w:r>
      <w:r w:rsidR="006C099C">
        <w:rPr>
          <w:rFonts w:hint="eastAsia"/>
        </w:rPr>
        <w:t>最小化</w:t>
      </w:r>
      <w:r w:rsidR="006C099C">
        <w:t>授权，</w:t>
      </w:r>
      <w:r w:rsidR="006C099C">
        <w:rPr>
          <w:rFonts w:hint="eastAsia"/>
        </w:rPr>
        <w:t>从库</w:t>
      </w:r>
      <w:r w:rsidR="006C099C">
        <w:t>只给</w:t>
      </w:r>
      <w:r w:rsidR="006C099C">
        <w:t>selete</w:t>
      </w:r>
      <w:r w:rsidR="006C099C">
        <w:t>。</w:t>
      </w:r>
    </w:p>
    <w:p w14:paraId="5B77EF9B" w14:textId="0ED3132E" w:rsidR="00AD6864" w:rsidRPr="008C090D" w:rsidRDefault="00AD6864" w:rsidP="002A6967">
      <w:pPr>
        <w:pStyle w:val="af0"/>
        <w:ind w:left="210" w:right="210" w:firstLine="210"/>
        <w:rPr>
          <w:b/>
          <w:color w:val="FF0000"/>
        </w:rPr>
      </w:pPr>
      <w:r w:rsidRPr="008C090D">
        <w:rPr>
          <w:b/>
          <w:color w:val="FF0000"/>
        </w:rPr>
        <w:t>如果是一台</w:t>
      </w:r>
      <w:r w:rsidRPr="008C090D">
        <w:rPr>
          <w:b/>
          <w:color w:val="FF0000"/>
        </w:rPr>
        <w:t>lamp</w:t>
      </w:r>
    </w:p>
    <w:p w14:paraId="52939178" w14:textId="32771B15" w:rsidR="00AD6864" w:rsidRDefault="007A7B19" w:rsidP="002A6967">
      <w:pPr>
        <w:pStyle w:val="af0"/>
        <w:ind w:left="210" w:right="210" w:firstLine="210"/>
      </w:pPr>
      <w:r>
        <w:t>1</w:t>
      </w:r>
      <w:r>
        <w:t>、</w:t>
      </w:r>
      <w:r w:rsidR="00AD6864">
        <w:rPr>
          <w:rFonts w:hint="eastAsia"/>
        </w:rPr>
        <w:t>授权</w:t>
      </w:r>
      <w:r w:rsidR="00AD6864">
        <w:t>一定是</w:t>
      </w:r>
      <w:r w:rsidR="00AD6864">
        <w:t>localh</w:t>
      </w:r>
      <w:r w:rsidR="00AD6864">
        <w:rPr>
          <w:rFonts w:hint="eastAsia"/>
        </w:rPr>
        <w:t>ost</w:t>
      </w:r>
    </w:p>
    <w:p w14:paraId="2197430B" w14:textId="1E56CCAC" w:rsidR="00AD6864" w:rsidRDefault="007A7B19" w:rsidP="002A6967">
      <w:pPr>
        <w:pStyle w:val="af0"/>
        <w:ind w:left="210" w:right="210" w:firstLine="210"/>
      </w:pPr>
      <w:r>
        <w:t>2</w:t>
      </w:r>
      <w:r>
        <w:t>、</w:t>
      </w:r>
      <w:r w:rsidR="00AD6864">
        <w:rPr>
          <w:rFonts w:hint="eastAsia"/>
        </w:rPr>
        <w:t>不要</w:t>
      </w:r>
      <w:r w:rsidR="00AD6864">
        <w:t>监听外网</w:t>
      </w:r>
      <w:r w:rsidR="00AD6864">
        <w:t>IP,</w:t>
      </w:r>
      <w:r w:rsidR="00AD6864">
        <w:rPr>
          <w:rFonts w:hint="eastAsia"/>
        </w:rPr>
        <w:t>只</w:t>
      </w:r>
      <w:r w:rsidR="00AD6864">
        <w:t>监听内网，</w:t>
      </w:r>
      <w:r w:rsidR="00AD6864">
        <w:rPr>
          <w:rFonts w:hint="eastAsia"/>
        </w:rPr>
        <w:t>通过</w:t>
      </w:r>
      <w:r w:rsidR="00AD6864">
        <w:t>socket</w:t>
      </w:r>
      <w:r w:rsidR="00AD6864">
        <w:t>的方式连接。</w:t>
      </w:r>
    </w:p>
    <w:p w14:paraId="5D357CE1" w14:textId="7EA6CD91" w:rsidR="00AD6864" w:rsidRDefault="007A7B19" w:rsidP="002A6967">
      <w:pPr>
        <w:pStyle w:val="af0"/>
        <w:ind w:left="210" w:right="210" w:firstLine="210"/>
      </w:pPr>
      <w:r>
        <w:t>3</w:t>
      </w:r>
      <w:r>
        <w:t>、</w:t>
      </w:r>
      <w:r>
        <w:rPr>
          <w:rFonts w:hint="eastAsia"/>
        </w:rPr>
        <w:t>如果</w:t>
      </w:r>
      <w:r>
        <w:t>是</w:t>
      </w:r>
      <w:r>
        <w:t>SQL</w:t>
      </w:r>
      <w:r>
        <w:t>注入，</w:t>
      </w:r>
      <w:r>
        <w:rPr>
          <w:rFonts w:hint="eastAsia"/>
        </w:rPr>
        <w:t>在</w:t>
      </w:r>
      <w:r>
        <w:t>nginx</w:t>
      </w:r>
      <w:r>
        <w:t>或者</w:t>
      </w:r>
      <w:r>
        <w:t>php</w:t>
      </w:r>
      <w:r>
        <w:t>来防止</w:t>
      </w:r>
    </w:p>
    <w:p w14:paraId="38E0335F" w14:textId="065DEA34" w:rsidR="00C71DC8" w:rsidRDefault="00C71DC8" w:rsidP="002A6967">
      <w:pPr>
        <w:pStyle w:val="af0"/>
        <w:ind w:left="210" w:right="210" w:firstLine="210"/>
      </w:pPr>
      <w:r>
        <w:rPr>
          <w:rFonts w:hint="eastAsia"/>
        </w:rPr>
        <w:t>4</w:t>
      </w:r>
      <w:r>
        <w:rPr>
          <w:rFonts w:hint="eastAsia"/>
        </w:rPr>
        <w:t>、</w:t>
      </w:r>
      <w:r>
        <w:rPr>
          <w:rFonts w:hint="eastAsia"/>
        </w:rPr>
        <w:t>php</w:t>
      </w:r>
      <w:r>
        <w:t>myadmin</w:t>
      </w:r>
      <w:r>
        <w:t>一定要额外加验证密码，</w:t>
      </w:r>
      <w:r>
        <w:rPr>
          <w:rFonts w:hint="eastAsia"/>
        </w:rPr>
        <w:t>不要</w:t>
      </w:r>
      <w:r>
        <w:t>对外，</w:t>
      </w:r>
      <w:r>
        <w:rPr>
          <w:rFonts w:hint="eastAsia"/>
        </w:rPr>
        <w:t>必须</w:t>
      </w:r>
      <w:r>
        <w:t>用</w:t>
      </w:r>
      <w:r>
        <w:rPr>
          <w:rFonts w:hint="eastAsia"/>
        </w:rPr>
        <w:t>host</w:t>
      </w:r>
      <w:r>
        <w:t>主机，</w:t>
      </w:r>
      <w:r>
        <w:rPr>
          <w:rFonts w:hint="eastAsia"/>
        </w:rPr>
        <w:t>如果</w:t>
      </w:r>
      <w:r>
        <w:t>ip</w:t>
      </w:r>
      <w:r>
        <w:t>无法直接访</w:t>
      </w:r>
      <w:r>
        <w:rPr>
          <w:rFonts w:hint="eastAsia"/>
        </w:rPr>
        <w:t>到</w:t>
      </w:r>
      <w:r>
        <w:t>。</w:t>
      </w:r>
    </w:p>
    <w:p w14:paraId="50952FF7" w14:textId="0426A086" w:rsidR="00C71DC8" w:rsidRDefault="00C71DC8" w:rsidP="002A6967">
      <w:pPr>
        <w:pStyle w:val="af0"/>
        <w:ind w:left="210" w:right="210" w:firstLine="210"/>
      </w:pPr>
      <w:r>
        <w:rPr>
          <w:rFonts w:hint="eastAsia"/>
        </w:rPr>
        <w:t>5</w:t>
      </w:r>
      <w:r>
        <w:rPr>
          <w:rFonts w:hint="eastAsia"/>
        </w:rPr>
        <w:t>、或者</w:t>
      </w:r>
      <w:r>
        <w:t>vpn</w:t>
      </w:r>
      <w:r>
        <w:t>连接</w:t>
      </w:r>
      <w:r>
        <w:t>,</w:t>
      </w:r>
      <w:r>
        <w:t>在访问。</w:t>
      </w:r>
    </w:p>
    <w:p w14:paraId="4A46AD1F" w14:textId="74C0D08C" w:rsidR="00C71DC8" w:rsidRDefault="00C71DC8" w:rsidP="002A6967">
      <w:pPr>
        <w:pStyle w:val="af0"/>
        <w:ind w:left="210" w:right="210" w:firstLine="210"/>
      </w:pPr>
      <w:r>
        <w:rPr>
          <w:rFonts w:hint="eastAsia"/>
        </w:rPr>
        <w:t>6</w:t>
      </w:r>
      <w:r>
        <w:rPr>
          <w:rFonts w:hint="eastAsia"/>
        </w:rPr>
        <w:t>、对内</w:t>
      </w:r>
      <w:r>
        <w:t>程序员禁止访问生产数据库。</w:t>
      </w:r>
    </w:p>
    <w:p w14:paraId="4F867845" w14:textId="45FA53AA" w:rsidR="00C71DC8" w:rsidRDefault="00C71DC8" w:rsidP="002A6967">
      <w:pPr>
        <w:pStyle w:val="af0"/>
        <w:ind w:left="210" w:right="210" w:firstLine="210"/>
      </w:pPr>
      <w:r>
        <w:rPr>
          <w:rFonts w:hint="eastAsia"/>
        </w:rPr>
        <w:t>7</w:t>
      </w:r>
      <w:r>
        <w:rPr>
          <w:rFonts w:hint="eastAsia"/>
        </w:rPr>
        <w:t>、不对外</w:t>
      </w:r>
      <w:r>
        <w:t>的从库可以访问，</w:t>
      </w:r>
      <w:r>
        <w:rPr>
          <w:rFonts w:hint="eastAsia"/>
        </w:rPr>
        <w:t>但是</w:t>
      </w:r>
      <w:r>
        <w:t>仅限于</w:t>
      </w:r>
      <w:r>
        <w:t>select</w:t>
      </w:r>
      <w:r>
        <w:t>权限。</w:t>
      </w:r>
    </w:p>
    <w:p w14:paraId="128651BC" w14:textId="3A5F561E" w:rsidR="00C71DC8" w:rsidRDefault="00C71DC8" w:rsidP="002A6967">
      <w:pPr>
        <w:pStyle w:val="af0"/>
        <w:ind w:left="210" w:right="210" w:firstLine="210"/>
      </w:pPr>
      <w:r>
        <w:rPr>
          <w:rFonts w:hint="eastAsia"/>
        </w:rPr>
        <w:t>8</w:t>
      </w:r>
      <w:r>
        <w:rPr>
          <w:rFonts w:hint="eastAsia"/>
        </w:rPr>
        <w:t>、不要</w:t>
      </w:r>
      <w:r>
        <w:t>让开发人员获取到正式</w:t>
      </w:r>
      <w:r>
        <w:rPr>
          <w:rFonts w:hint="eastAsia"/>
        </w:rPr>
        <w:t>的</w:t>
      </w:r>
      <w:r>
        <w:t>密码。</w:t>
      </w:r>
    </w:p>
    <w:p w14:paraId="32A91951" w14:textId="12CB7407" w:rsidR="00E876A0" w:rsidRDefault="00E876A0" w:rsidP="002A6967">
      <w:pPr>
        <w:pStyle w:val="af0"/>
        <w:ind w:left="210" w:right="210" w:firstLine="210"/>
      </w:pPr>
      <w:r>
        <w:rPr>
          <w:rFonts w:hint="eastAsia"/>
        </w:rPr>
        <w:t>9</w:t>
      </w:r>
      <w:r>
        <w:rPr>
          <w:rFonts w:hint="eastAsia"/>
        </w:rPr>
        <w:t>、程序</w:t>
      </w:r>
      <w:r>
        <w:t>在发布的时候，</w:t>
      </w:r>
      <w:r>
        <w:rPr>
          <w:rFonts w:hint="eastAsia"/>
        </w:rPr>
        <w:t>由核心</w:t>
      </w:r>
      <w:r>
        <w:t>人员或</w:t>
      </w:r>
      <w:r>
        <w:rPr>
          <w:rFonts w:hint="eastAsia"/>
        </w:rPr>
        <w:t>dba</w:t>
      </w:r>
      <w:r>
        <w:t>使用脚本来密码覆盖掉。</w:t>
      </w:r>
    </w:p>
    <w:p w14:paraId="25EFC8DD" w14:textId="3CB74538" w:rsidR="003421C1" w:rsidRDefault="003421C1" w:rsidP="002A6967">
      <w:pPr>
        <w:pStyle w:val="af0"/>
        <w:ind w:left="210" w:right="210" w:firstLine="210"/>
      </w:pPr>
      <w:r>
        <w:rPr>
          <w:rFonts w:hint="eastAsia"/>
        </w:rPr>
        <w:t>10</w:t>
      </w:r>
      <w:r>
        <w:rPr>
          <w:rFonts w:hint="eastAsia"/>
        </w:rPr>
        <w:t>、生产</w:t>
      </w:r>
      <w:r>
        <w:t>隐患百分之</w:t>
      </w:r>
      <w:r>
        <w:t>50</w:t>
      </w:r>
      <w:r>
        <w:rPr>
          <w:rFonts w:hint="eastAsia"/>
        </w:rPr>
        <w:t>来自内部</w:t>
      </w:r>
      <w:r>
        <w:t>安全。</w:t>
      </w:r>
    </w:p>
    <w:p w14:paraId="0C3239DF" w14:textId="0DFBE5E3" w:rsidR="00147C67" w:rsidRPr="00134B3D" w:rsidRDefault="00147C67" w:rsidP="00E06372">
      <w:pPr>
        <w:pStyle w:val="4"/>
      </w:pPr>
      <w:r w:rsidRPr="00134B3D">
        <w:rPr>
          <w:rFonts w:hint="eastAsia"/>
        </w:rPr>
        <w:t>03</w:t>
      </w:r>
      <w:r w:rsidR="00B56035">
        <w:rPr>
          <w:rFonts w:hint="eastAsia"/>
        </w:rPr>
        <w:t xml:space="preserve"> </w:t>
      </w:r>
      <w:r w:rsidRPr="00134B3D">
        <w:rPr>
          <w:rFonts w:hint="eastAsia"/>
        </w:rPr>
        <w:t>企业中</w:t>
      </w:r>
      <w:r w:rsidRPr="00134B3D">
        <w:rPr>
          <w:rFonts w:hint="eastAsia"/>
        </w:rPr>
        <w:t>MySQL root</w:t>
      </w:r>
      <w:r w:rsidRPr="00134B3D">
        <w:rPr>
          <w:rFonts w:hint="eastAsia"/>
        </w:rPr>
        <w:t>密码忘了怎么解决，多实例密码忘了又如何解决？</w:t>
      </w:r>
      <w:r w:rsidRPr="00134B3D">
        <w:rPr>
          <w:rFonts w:hint="eastAsia"/>
        </w:rPr>
        <w:t xml:space="preserve"> </w:t>
      </w:r>
    </w:p>
    <w:p w14:paraId="4528D4D9" w14:textId="28CE5C09" w:rsidR="00A25042" w:rsidRPr="00134B3D" w:rsidRDefault="00A25042" w:rsidP="00A25042">
      <w:pPr>
        <w:ind w:firstLine="210"/>
        <w:rPr>
          <w:b/>
          <w:color w:val="FF0000"/>
        </w:rPr>
      </w:pPr>
      <w:r w:rsidRPr="00134B3D">
        <w:rPr>
          <w:b/>
          <w:color w:val="FF0000"/>
        </w:rPr>
        <w:t>单实</w:t>
      </w:r>
      <w:r w:rsidRPr="00134B3D">
        <w:rPr>
          <w:rFonts w:hint="eastAsia"/>
          <w:b/>
          <w:color w:val="FF0000"/>
        </w:rPr>
        <w:t>例</w:t>
      </w:r>
      <w:r w:rsidR="00537EF7" w:rsidRPr="00134B3D">
        <w:rPr>
          <w:b/>
          <w:color w:val="FF0000"/>
        </w:rPr>
        <w:t>：</w:t>
      </w:r>
    </w:p>
    <w:p w14:paraId="5407595D" w14:textId="77777777" w:rsidR="00F4152A" w:rsidRDefault="00F4152A" w:rsidP="00982627">
      <w:pPr>
        <w:pStyle w:val="af0"/>
        <w:ind w:left="210" w:right="210" w:firstLine="210"/>
      </w:pPr>
      <w:r>
        <w:t>1</w:t>
      </w:r>
      <w:r>
        <w:t>、</w:t>
      </w:r>
      <w:r>
        <w:rPr>
          <w:rFonts w:hint="eastAsia"/>
        </w:rPr>
        <w:t>首先</w:t>
      </w:r>
      <w:r>
        <w:t>停止</w:t>
      </w:r>
      <w:r>
        <w:t>MySQL</w:t>
      </w:r>
    </w:p>
    <w:p w14:paraId="38FC1449" w14:textId="77777777" w:rsidR="00F4152A" w:rsidRDefault="00F4152A" w:rsidP="00982627">
      <w:pPr>
        <w:pStyle w:val="af0"/>
        <w:ind w:left="210" w:right="210" w:firstLine="210"/>
      </w:pPr>
      <w:r>
        <w:t>[root@db02 ~]#</w:t>
      </w:r>
      <w:r w:rsidRPr="0048433C">
        <w:rPr>
          <w:color w:val="FF0000"/>
        </w:rPr>
        <w:t xml:space="preserve"> /etc/init.d/mysqld stop</w:t>
      </w:r>
    </w:p>
    <w:p w14:paraId="39A303A5" w14:textId="77777777" w:rsidR="00F4152A" w:rsidRDefault="00F4152A" w:rsidP="00982627">
      <w:pPr>
        <w:pStyle w:val="af0"/>
        <w:ind w:left="210" w:right="210" w:firstLine="210"/>
      </w:pPr>
      <w:r>
        <w:t>Shutting down MySQL. SUCCESS!</w:t>
      </w:r>
    </w:p>
    <w:p w14:paraId="3DCFA396" w14:textId="77777777" w:rsidR="00F4152A" w:rsidRDefault="00F4152A" w:rsidP="00982627">
      <w:pPr>
        <w:pStyle w:val="af0"/>
        <w:ind w:left="210" w:right="210" w:firstLine="210"/>
        <w:rPr>
          <w:color w:val="000000" w:themeColor="text1"/>
        </w:rPr>
      </w:pPr>
      <w:r>
        <w:t>2</w:t>
      </w:r>
      <w:r>
        <w:t>、</w:t>
      </w:r>
      <w:r>
        <w:rPr>
          <w:rFonts w:hint="eastAsia"/>
        </w:rPr>
        <w:t>使用</w:t>
      </w:r>
      <w:r w:rsidRPr="00EB1357">
        <w:rPr>
          <w:b/>
          <w:color w:val="0432FF"/>
        </w:rPr>
        <w:t>--skip-</w:t>
      </w:r>
      <w:r w:rsidRPr="00EB1357">
        <w:rPr>
          <w:rFonts w:hint="eastAsia"/>
          <w:b/>
          <w:color w:val="0432FF"/>
        </w:rPr>
        <w:t>grant-tables</w:t>
      </w:r>
      <w:r w:rsidRPr="00E96FF9">
        <w:rPr>
          <w:color w:val="000000" w:themeColor="text1"/>
        </w:rPr>
        <w:t>启动</w:t>
      </w:r>
      <w:r w:rsidRPr="00E96FF9">
        <w:rPr>
          <w:color w:val="000000" w:themeColor="text1"/>
        </w:rPr>
        <w:t>mysql</w:t>
      </w:r>
      <w:r w:rsidRPr="00E96FF9">
        <w:rPr>
          <w:color w:val="000000" w:themeColor="text1"/>
        </w:rPr>
        <w:t>，</w:t>
      </w:r>
      <w:r w:rsidRPr="00E96FF9">
        <w:rPr>
          <w:rFonts w:hint="eastAsia"/>
          <w:color w:val="000000" w:themeColor="text1"/>
        </w:rPr>
        <w:t>忽略</w:t>
      </w:r>
      <w:r w:rsidRPr="00E96FF9">
        <w:rPr>
          <w:color w:val="000000" w:themeColor="text1"/>
        </w:rPr>
        <w:t>授权登录验证。</w:t>
      </w:r>
    </w:p>
    <w:p w14:paraId="61C398BE" w14:textId="77777777" w:rsidR="00F4152A" w:rsidRPr="0048433C" w:rsidRDefault="00F4152A" w:rsidP="00982627">
      <w:pPr>
        <w:pStyle w:val="af0"/>
        <w:ind w:left="210" w:right="210" w:firstLine="210"/>
        <w:rPr>
          <w:color w:val="FF0000"/>
        </w:rPr>
      </w:pPr>
      <w:r w:rsidRPr="0048433C">
        <w:rPr>
          <w:color w:val="FF0000"/>
        </w:rPr>
        <w:t>mysqld_safe --skip-grant-tables --user=mysql &amp;</w:t>
      </w:r>
    </w:p>
    <w:p w14:paraId="27C79667" w14:textId="77777777" w:rsidR="00F4152A" w:rsidRPr="00236983" w:rsidRDefault="00F4152A" w:rsidP="00982627">
      <w:pPr>
        <w:pStyle w:val="af0"/>
        <w:ind w:left="210" w:right="210" w:firstLine="210"/>
        <w:rPr>
          <w:color w:val="0432FF"/>
        </w:rPr>
      </w:pPr>
      <w:r w:rsidRPr="00236983">
        <w:rPr>
          <w:rFonts w:hint="eastAsia"/>
          <w:color w:val="0432FF"/>
        </w:rPr>
        <w:t>提示</w:t>
      </w:r>
      <w:r w:rsidRPr="00236983">
        <w:rPr>
          <w:color w:val="0432FF"/>
        </w:rPr>
        <w:t>：</w:t>
      </w:r>
      <w:r w:rsidRPr="00236983">
        <w:rPr>
          <w:rFonts w:hint="eastAsia"/>
          <w:color w:val="0432FF"/>
        </w:rPr>
        <w:t>在</w:t>
      </w:r>
      <w:r w:rsidRPr="00236983">
        <w:rPr>
          <w:color w:val="0432FF"/>
        </w:rPr>
        <w:t>启动时</w:t>
      </w:r>
      <w:r w:rsidRPr="00236983">
        <w:rPr>
          <w:rFonts w:hint="eastAsia"/>
          <w:color w:val="0432FF"/>
        </w:rPr>
        <w:t>加</w:t>
      </w:r>
      <w:r w:rsidRPr="00236983">
        <w:rPr>
          <w:color w:val="0432FF"/>
        </w:rPr>
        <w:t>--skip-</w:t>
      </w:r>
      <w:r w:rsidRPr="00236983">
        <w:rPr>
          <w:rFonts w:hint="eastAsia"/>
          <w:color w:val="0432FF"/>
        </w:rPr>
        <w:t>grant-tables</w:t>
      </w:r>
      <w:r w:rsidRPr="00236983">
        <w:rPr>
          <w:color w:val="0432FF"/>
        </w:rPr>
        <w:t>参数，</w:t>
      </w:r>
      <w:r w:rsidRPr="00236983">
        <w:rPr>
          <w:rFonts w:hint="eastAsia"/>
          <w:color w:val="0432FF"/>
        </w:rPr>
        <w:t>表示</w:t>
      </w:r>
      <w:r w:rsidRPr="00236983">
        <w:rPr>
          <w:color w:val="0432FF"/>
        </w:rPr>
        <w:t>忽略授权表验证。</w:t>
      </w:r>
    </w:p>
    <w:p w14:paraId="2EE1BE0B" w14:textId="77777777" w:rsidR="00F4152A" w:rsidRDefault="00F4152A" w:rsidP="00982627">
      <w:pPr>
        <w:pStyle w:val="af0"/>
        <w:ind w:left="210" w:right="210" w:firstLine="210"/>
      </w:pPr>
      <w:r>
        <w:t>3</w:t>
      </w:r>
      <w:r>
        <w:t>、</w:t>
      </w:r>
      <w:r>
        <w:rPr>
          <w:rFonts w:hint="eastAsia"/>
        </w:rPr>
        <w:t>无</w:t>
      </w:r>
      <w:r>
        <w:t>需</w:t>
      </w:r>
      <w:r>
        <w:rPr>
          <w:rFonts w:hint="eastAsia"/>
        </w:rPr>
        <w:t>密码</w:t>
      </w:r>
      <w:r>
        <w:t>即</w:t>
      </w:r>
      <w:r>
        <w:rPr>
          <w:rFonts w:hint="eastAsia"/>
        </w:rPr>
        <w:t>可</w:t>
      </w:r>
      <w:r>
        <w:t>登录</w:t>
      </w:r>
      <w:r>
        <w:t>MySQL</w:t>
      </w:r>
    </w:p>
    <w:p w14:paraId="2544708F" w14:textId="77777777" w:rsidR="00F4152A" w:rsidRPr="00C903F2" w:rsidRDefault="00F4152A" w:rsidP="00982627">
      <w:pPr>
        <w:pStyle w:val="af0"/>
        <w:ind w:left="210" w:right="210" w:firstLine="210"/>
        <w:rPr>
          <w:b/>
          <w:color w:val="0432FF"/>
        </w:rPr>
      </w:pPr>
      <w:r>
        <w:t xml:space="preserve">[root@db02 ~]# </w:t>
      </w:r>
      <w:r w:rsidRPr="0048433C">
        <w:rPr>
          <w:color w:val="FF0000"/>
        </w:rPr>
        <w:t>mysql</w:t>
      </w:r>
    </w:p>
    <w:p w14:paraId="60775069" w14:textId="77777777" w:rsidR="00F4152A" w:rsidRDefault="00F4152A" w:rsidP="00982627">
      <w:pPr>
        <w:pStyle w:val="af0"/>
        <w:ind w:left="210" w:right="210" w:firstLine="210"/>
      </w:pPr>
      <w:r>
        <w:t>4</w:t>
      </w:r>
      <w:r>
        <w:t>、</w:t>
      </w:r>
      <w:r>
        <w:rPr>
          <w:rFonts w:hint="eastAsia"/>
        </w:rPr>
        <w:t>修改</w:t>
      </w:r>
      <w:r>
        <w:t>root</w:t>
      </w:r>
      <w:r>
        <w:t>密码为</w:t>
      </w:r>
      <w:r>
        <w:rPr>
          <w:rFonts w:hint="eastAsia"/>
        </w:rPr>
        <w:t>新</w:t>
      </w:r>
      <w:r>
        <w:t>密码</w:t>
      </w:r>
    </w:p>
    <w:p w14:paraId="5C54B425" w14:textId="77777777" w:rsidR="00F4152A" w:rsidRPr="000777EF" w:rsidRDefault="00F4152A" w:rsidP="00982627">
      <w:pPr>
        <w:pStyle w:val="af0"/>
        <w:ind w:left="210" w:right="210" w:firstLine="210"/>
      </w:pPr>
      <w:r w:rsidRPr="000777EF">
        <w:t xml:space="preserve">mysql&gt; </w:t>
      </w:r>
      <w:r w:rsidRPr="0048433C">
        <w:rPr>
          <w:color w:val="FF0000"/>
        </w:rPr>
        <w:t>update mysql.user set password=password('xuliangwei') where user='root' and host='localhost';</w:t>
      </w:r>
    </w:p>
    <w:p w14:paraId="388FCDC7" w14:textId="77777777" w:rsidR="00F4152A" w:rsidRPr="000777EF" w:rsidRDefault="00F4152A" w:rsidP="00982627">
      <w:pPr>
        <w:pStyle w:val="af0"/>
        <w:ind w:left="210" w:right="210" w:firstLine="210"/>
      </w:pPr>
      <w:r w:rsidRPr="000777EF">
        <w:t>Query OK, 1 row affected (0.00 sec)</w:t>
      </w:r>
    </w:p>
    <w:p w14:paraId="7FD61911" w14:textId="77777777" w:rsidR="00F4152A" w:rsidRPr="000777EF" w:rsidRDefault="00F4152A" w:rsidP="00982627">
      <w:pPr>
        <w:pStyle w:val="af0"/>
        <w:ind w:left="210" w:right="210" w:firstLine="210"/>
      </w:pPr>
      <w:r w:rsidRPr="000777EF">
        <w:t>Rows matched: 1  Changed: 1  Warnings: 0</w:t>
      </w:r>
    </w:p>
    <w:p w14:paraId="538C8FD8" w14:textId="77777777" w:rsidR="00F4152A" w:rsidRPr="000777EF" w:rsidRDefault="00F4152A" w:rsidP="00982627">
      <w:pPr>
        <w:pStyle w:val="af0"/>
        <w:ind w:left="210" w:right="210" w:firstLine="210"/>
      </w:pPr>
    </w:p>
    <w:p w14:paraId="5277363F" w14:textId="77777777" w:rsidR="00F4152A" w:rsidRPr="000777EF" w:rsidRDefault="00F4152A" w:rsidP="00982627">
      <w:pPr>
        <w:pStyle w:val="af0"/>
        <w:ind w:left="210" w:right="210" w:firstLine="210"/>
      </w:pPr>
      <w:r w:rsidRPr="000777EF">
        <w:t xml:space="preserve">mysql&gt; </w:t>
      </w:r>
      <w:r w:rsidRPr="0048433C">
        <w:rPr>
          <w:color w:val="FF0000"/>
        </w:rPr>
        <w:t>flush privileges;</w:t>
      </w:r>
    </w:p>
    <w:p w14:paraId="4268F47D" w14:textId="77777777" w:rsidR="00F4152A" w:rsidRDefault="00F4152A" w:rsidP="00982627">
      <w:pPr>
        <w:pStyle w:val="af0"/>
        <w:ind w:left="210" w:right="210" w:firstLine="210"/>
      </w:pPr>
      <w:r w:rsidRPr="000777EF">
        <w:t>Query OK, 0 rows affected (0.00 sec)</w:t>
      </w:r>
    </w:p>
    <w:p w14:paraId="4F7844F0" w14:textId="77777777" w:rsidR="00F4152A" w:rsidRDefault="00F4152A" w:rsidP="00982627">
      <w:pPr>
        <w:pStyle w:val="af0"/>
        <w:ind w:left="210" w:right="210" w:firstLine="210"/>
      </w:pPr>
      <w:r>
        <w:t>5</w:t>
      </w:r>
      <w:r>
        <w:t>、</w:t>
      </w:r>
      <w:r>
        <w:rPr>
          <w:rFonts w:hint="eastAsia"/>
        </w:rPr>
        <w:t>重启</w:t>
      </w:r>
      <w:r>
        <w:t>服务在登录</w:t>
      </w:r>
    </w:p>
    <w:p w14:paraId="53F989BF" w14:textId="77777777" w:rsidR="00F4152A" w:rsidRPr="00272B80" w:rsidRDefault="00F4152A" w:rsidP="00982627">
      <w:pPr>
        <w:pStyle w:val="af0"/>
        <w:ind w:left="210" w:right="210" w:firstLine="210"/>
        <w:rPr>
          <w:b/>
          <w:color w:val="0432FF"/>
        </w:rPr>
      </w:pPr>
      <w:r w:rsidRPr="00CF7308">
        <w:t xml:space="preserve">[root@db02 ~]# </w:t>
      </w:r>
      <w:r w:rsidRPr="0048433C">
        <w:rPr>
          <w:color w:val="FF0000"/>
        </w:rPr>
        <w:t>mysqladmin -uroot -pxuliangwei shutdown</w:t>
      </w:r>
    </w:p>
    <w:p w14:paraId="27264712" w14:textId="77777777" w:rsidR="00F4152A" w:rsidRDefault="00F4152A" w:rsidP="00982627">
      <w:pPr>
        <w:pStyle w:val="af0"/>
        <w:ind w:left="210" w:right="210" w:firstLine="210"/>
      </w:pPr>
      <w:r>
        <w:t>[root@db02 ~]# /etc/init.d/mysqld start</w:t>
      </w:r>
    </w:p>
    <w:p w14:paraId="0281397C" w14:textId="77777777" w:rsidR="00F4152A" w:rsidRDefault="00F4152A" w:rsidP="00982627">
      <w:pPr>
        <w:pStyle w:val="af0"/>
        <w:ind w:left="210" w:right="210" w:firstLine="210"/>
      </w:pPr>
      <w:r>
        <w:t>Starting MySQL.. SUCCESS!</w:t>
      </w:r>
    </w:p>
    <w:p w14:paraId="0C622B5B" w14:textId="31F1D46D" w:rsidR="00281B74" w:rsidRDefault="00F4152A" w:rsidP="00982627">
      <w:pPr>
        <w:pStyle w:val="af0"/>
        <w:ind w:left="210" w:right="210" w:firstLine="210"/>
        <w:rPr>
          <w:b/>
          <w:color w:val="0432FF"/>
        </w:rPr>
      </w:pPr>
      <w:r w:rsidRPr="0048433C">
        <w:rPr>
          <w:rFonts w:hint="eastAsia"/>
          <w:b/>
          <w:color w:val="0432FF"/>
        </w:rPr>
        <w:t>提示</w:t>
      </w:r>
      <w:r w:rsidRPr="0048433C">
        <w:rPr>
          <w:b/>
          <w:color w:val="0432FF"/>
        </w:rPr>
        <w:t>：</w:t>
      </w:r>
      <w:r w:rsidRPr="0048433C">
        <w:rPr>
          <w:rFonts w:hint="eastAsia"/>
          <w:b/>
          <w:color w:val="0432FF"/>
        </w:rPr>
        <w:t>启动时</w:t>
      </w:r>
      <w:r w:rsidRPr="0048433C">
        <w:rPr>
          <w:b/>
          <w:color w:val="0432FF"/>
        </w:rPr>
        <w:t>加</w:t>
      </w:r>
      <w:r w:rsidRPr="0048433C">
        <w:rPr>
          <w:b/>
          <w:color w:val="0432FF"/>
        </w:rPr>
        <w:t>--</w:t>
      </w:r>
      <w:r w:rsidRPr="0048433C">
        <w:rPr>
          <w:rFonts w:hint="eastAsia"/>
          <w:b/>
          <w:color w:val="0432FF"/>
        </w:rPr>
        <w:t>skip-grant</w:t>
      </w:r>
      <w:r w:rsidRPr="0048433C">
        <w:rPr>
          <w:b/>
          <w:color w:val="0432FF"/>
        </w:rPr>
        <w:t>-</w:t>
      </w:r>
      <w:r w:rsidRPr="0048433C">
        <w:rPr>
          <w:rFonts w:hint="eastAsia"/>
          <w:b/>
          <w:color w:val="0432FF"/>
        </w:rPr>
        <w:t>table</w:t>
      </w:r>
      <w:r w:rsidRPr="0048433C">
        <w:rPr>
          <w:b/>
          <w:color w:val="0432FF"/>
        </w:rPr>
        <w:t>s</w:t>
      </w:r>
      <w:r w:rsidRPr="0048433C">
        <w:rPr>
          <w:b/>
          <w:color w:val="0432FF"/>
        </w:rPr>
        <w:t>参数启动登录修改</w:t>
      </w:r>
      <w:r w:rsidRPr="0048433C">
        <w:rPr>
          <w:rFonts w:hint="eastAsia"/>
          <w:b/>
          <w:color w:val="0432FF"/>
        </w:rPr>
        <w:t>完</w:t>
      </w:r>
      <w:r w:rsidRPr="0048433C">
        <w:rPr>
          <w:b/>
          <w:color w:val="0432FF"/>
        </w:rPr>
        <w:t>密码后一定要重启再</w:t>
      </w:r>
      <w:r w:rsidRPr="0048433C">
        <w:rPr>
          <w:rFonts w:hint="eastAsia"/>
          <w:b/>
          <w:color w:val="0432FF"/>
        </w:rPr>
        <w:t>对外</w:t>
      </w:r>
      <w:r w:rsidRPr="0048433C">
        <w:rPr>
          <w:b/>
          <w:color w:val="0432FF"/>
        </w:rPr>
        <w:t>提供服务。</w:t>
      </w:r>
    </w:p>
    <w:p w14:paraId="5083BA9C" w14:textId="4187915A" w:rsidR="00B76F2D" w:rsidRPr="00B02E2B" w:rsidRDefault="00BD4B04" w:rsidP="00B02E2B">
      <w:pPr>
        <w:pStyle w:val="af0"/>
        <w:ind w:left="210" w:right="210" w:firstLine="210"/>
        <w:rPr>
          <w:b/>
          <w:color w:val="FF0000"/>
        </w:rPr>
      </w:pPr>
      <w:r w:rsidRPr="00B02E2B">
        <w:rPr>
          <w:b/>
          <w:color w:val="FF0000"/>
        </w:rPr>
        <w:t>多实</w:t>
      </w:r>
      <w:r w:rsidRPr="00B02E2B">
        <w:rPr>
          <w:rFonts w:hint="eastAsia"/>
          <w:b/>
          <w:color w:val="FF0000"/>
        </w:rPr>
        <w:t>例修改</w:t>
      </w:r>
      <w:r w:rsidRPr="00B02E2B">
        <w:rPr>
          <w:b/>
          <w:color w:val="FF0000"/>
        </w:rPr>
        <w:t>密码</w:t>
      </w:r>
      <w:r w:rsidR="00221F3B" w:rsidRPr="00B02E2B">
        <w:rPr>
          <w:b/>
          <w:color w:val="FF0000"/>
        </w:rPr>
        <w:t>：</w:t>
      </w:r>
    </w:p>
    <w:p w14:paraId="23C24086" w14:textId="77777777" w:rsidR="00281B74" w:rsidRDefault="00281B74" w:rsidP="00982627">
      <w:pPr>
        <w:pStyle w:val="af0"/>
        <w:ind w:left="210" w:right="210" w:firstLine="210"/>
      </w:pPr>
      <w:r>
        <w:t>1</w:t>
      </w:r>
      <w:r>
        <w:t>、</w:t>
      </w:r>
      <w:r>
        <w:rPr>
          <w:rFonts w:hint="eastAsia"/>
        </w:rPr>
        <w:t>关闭</w:t>
      </w:r>
      <w:r>
        <w:t>mysql</w:t>
      </w:r>
    </w:p>
    <w:p w14:paraId="6E320994" w14:textId="77777777" w:rsidR="00281B74" w:rsidRPr="00CF7308" w:rsidRDefault="00281B74" w:rsidP="00982627">
      <w:pPr>
        <w:pStyle w:val="af0"/>
        <w:ind w:left="210" w:right="210" w:firstLine="210"/>
      </w:pPr>
      <w:r>
        <w:t>killall mysqld</w:t>
      </w:r>
    </w:p>
    <w:p w14:paraId="10A655C0" w14:textId="77777777" w:rsidR="00281B74" w:rsidRDefault="00281B74" w:rsidP="00982627">
      <w:pPr>
        <w:pStyle w:val="af0"/>
        <w:ind w:left="210" w:right="210" w:firstLine="210"/>
      </w:pPr>
      <w:r>
        <w:t>2</w:t>
      </w:r>
      <w:r>
        <w:t>、</w:t>
      </w:r>
      <w:r>
        <w:rPr>
          <w:rFonts w:hint="eastAsia"/>
        </w:rPr>
        <w:t>启动</w:t>
      </w:r>
      <w:r>
        <w:t>时</w:t>
      </w:r>
      <w:r>
        <w:t>--skip-</w:t>
      </w:r>
      <w:r>
        <w:rPr>
          <w:rFonts w:hint="eastAsia"/>
        </w:rPr>
        <w:t>grant-tables</w:t>
      </w:r>
      <w:r>
        <w:rPr>
          <w:rFonts w:hint="eastAsia"/>
        </w:rPr>
        <w:t>参数</w:t>
      </w:r>
    </w:p>
    <w:p w14:paraId="58345847" w14:textId="77777777" w:rsidR="00281B74" w:rsidRDefault="00281B74" w:rsidP="00982627">
      <w:pPr>
        <w:pStyle w:val="af0"/>
        <w:ind w:left="210" w:right="210" w:firstLine="210"/>
      </w:pPr>
      <w:r w:rsidRPr="00AC4637">
        <w:t>mysqld_safe --defaults-file=/data/3306/my.cnf --skip-grant-table &amp;</w:t>
      </w:r>
    </w:p>
    <w:p w14:paraId="6B2B781A" w14:textId="77777777" w:rsidR="00281B74" w:rsidRDefault="00281B74" w:rsidP="00982627">
      <w:pPr>
        <w:pStyle w:val="af0"/>
        <w:ind w:left="210" w:right="210" w:firstLine="210"/>
        <w:rPr>
          <w:color w:val="0432FF"/>
        </w:rPr>
      </w:pPr>
      <w:r w:rsidRPr="00AC4637">
        <w:t>mysql -uroot -S /data/3306/mysql.sock</w:t>
      </w:r>
      <w:r>
        <w:t xml:space="preserve">  </w:t>
      </w:r>
      <w:r w:rsidRPr="00AC4637">
        <w:rPr>
          <w:color w:val="0432FF"/>
        </w:rPr>
        <w:t>#</w:t>
      </w:r>
      <w:r w:rsidRPr="00AC4637">
        <w:rPr>
          <w:rFonts w:hint="eastAsia"/>
          <w:color w:val="0432FF"/>
        </w:rPr>
        <w:t>登录</w:t>
      </w:r>
      <w:r w:rsidRPr="00AC4637">
        <w:rPr>
          <w:color w:val="0432FF"/>
        </w:rPr>
        <w:t>时</w:t>
      </w:r>
      <w:r w:rsidRPr="00AC4637">
        <w:rPr>
          <w:rFonts w:hint="eastAsia"/>
          <w:color w:val="0432FF"/>
        </w:rPr>
        <w:t>空</w:t>
      </w:r>
      <w:r w:rsidRPr="00AC4637">
        <w:rPr>
          <w:color w:val="0432FF"/>
        </w:rPr>
        <w:t>密码</w:t>
      </w:r>
    </w:p>
    <w:p w14:paraId="7DAB7541" w14:textId="77777777" w:rsidR="00281B74" w:rsidRDefault="00281B74" w:rsidP="00982627">
      <w:pPr>
        <w:pStyle w:val="af0"/>
        <w:ind w:left="210" w:right="210" w:firstLine="210"/>
      </w:pPr>
      <w:r>
        <w:t>3</w:t>
      </w:r>
      <w:r>
        <w:t>、</w:t>
      </w:r>
      <w:r>
        <w:rPr>
          <w:rFonts w:hint="eastAsia"/>
        </w:rPr>
        <w:t>修改</w:t>
      </w:r>
      <w:r>
        <w:t>密码的方法</w:t>
      </w:r>
    </w:p>
    <w:p w14:paraId="35BE2989" w14:textId="77777777" w:rsidR="00281B74" w:rsidRDefault="00281B74" w:rsidP="00982627">
      <w:pPr>
        <w:pStyle w:val="af0"/>
        <w:ind w:left="210" w:right="210" w:firstLine="210"/>
      </w:pPr>
      <w:r>
        <w:t xml:space="preserve">mysql&gt; </w:t>
      </w:r>
      <w:r w:rsidRPr="002D5B07">
        <w:rPr>
          <w:color w:val="FF0000"/>
        </w:rPr>
        <w:t>update mysql.user set password=password('xuliangwei') where user='root' and host='localhost';</w:t>
      </w:r>
    </w:p>
    <w:p w14:paraId="5B4C4E66" w14:textId="77777777" w:rsidR="00281B74" w:rsidRDefault="00281B74" w:rsidP="00982627">
      <w:pPr>
        <w:pStyle w:val="af0"/>
        <w:ind w:left="210" w:right="210" w:firstLine="210"/>
      </w:pPr>
      <w:r>
        <w:t>Query OK, 0 rows affected (0.00 sec)</w:t>
      </w:r>
    </w:p>
    <w:p w14:paraId="196892E6" w14:textId="77777777" w:rsidR="00281B74" w:rsidRDefault="00281B74" w:rsidP="00982627">
      <w:pPr>
        <w:pStyle w:val="af0"/>
        <w:ind w:left="210" w:right="210" w:firstLine="210"/>
      </w:pPr>
      <w:r>
        <w:t>Rows matched: 1  Changed: 0  Warnings: 0</w:t>
      </w:r>
    </w:p>
    <w:p w14:paraId="5BD82DFC" w14:textId="77777777" w:rsidR="00281B74" w:rsidRDefault="00281B74" w:rsidP="00982627">
      <w:pPr>
        <w:pStyle w:val="af0"/>
        <w:ind w:left="210" w:right="210" w:firstLine="210"/>
      </w:pPr>
    </w:p>
    <w:p w14:paraId="0F6911BD" w14:textId="77777777" w:rsidR="00281B74" w:rsidRDefault="00281B74" w:rsidP="00982627">
      <w:pPr>
        <w:pStyle w:val="af0"/>
        <w:ind w:left="210" w:right="210" w:firstLine="210"/>
      </w:pPr>
      <w:r>
        <w:t xml:space="preserve">mysql&gt; </w:t>
      </w:r>
      <w:r w:rsidRPr="002D5B07">
        <w:rPr>
          <w:color w:val="FF0000"/>
        </w:rPr>
        <w:t>flush privileges;</w:t>
      </w:r>
    </w:p>
    <w:p w14:paraId="4CDA366F" w14:textId="77777777" w:rsidR="00281B74" w:rsidRDefault="00281B74" w:rsidP="00982627">
      <w:pPr>
        <w:pStyle w:val="af0"/>
        <w:ind w:left="210" w:right="210" w:firstLine="210"/>
      </w:pPr>
      <w:r>
        <w:t>Query OK, 0 rows affected (0.00 sec)</w:t>
      </w:r>
    </w:p>
    <w:p w14:paraId="6A6711B2" w14:textId="77777777" w:rsidR="00281B74" w:rsidRDefault="00281B74" w:rsidP="00982627">
      <w:pPr>
        <w:pStyle w:val="af0"/>
        <w:ind w:left="210" w:right="210" w:firstLine="210"/>
      </w:pPr>
      <w:r>
        <w:t>4</w:t>
      </w:r>
      <w:r>
        <w:t>、</w:t>
      </w:r>
      <w:r>
        <w:rPr>
          <w:rFonts w:hint="eastAsia"/>
        </w:rPr>
        <w:t>重启</w:t>
      </w:r>
      <w:r>
        <w:t>服务用</w:t>
      </w:r>
      <w:r>
        <w:rPr>
          <w:rFonts w:hint="eastAsia"/>
        </w:rPr>
        <w:t>新</w:t>
      </w:r>
      <w:r>
        <w:t>密码登录</w:t>
      </w:r>
    </w:p>
    <w:p w14:paraId="0F1EBD8C" w14:textId="77777777" w:rsidR="00281B74" w:rsidRDefault="00281B74" w:rsidP="00982627">
      <w:pPr>
        <w:pStyle w:val="af0"/>
        <w:ind w:left="210" w:right="210" w:firstLine="210"/>
      </w:pPr>
      <w:r>
        <w:t>改</w:t>
      </w:r>
      <w:r>
        <w:rPr>
          <w:rFonts w:hint="eastAsia"/>
        </w:rPr>
        <w:t>完</w:t>
      </w:r>
      <w:r>
        <w:t>密码后，</w:t>
      </w:r>
      <w:r>
        <w:rPr>
          <w:rFonts w:hint="eastAsia"/>
        </w:rPr>
        <w:t>停止</w:t>
      </w:r>
      <w:r>
        <w:t>数据库，</w:t>
      </w:r>
      <w:r>
        <w:rPr>
          <w:rFonts w:hint="eastAsia"/>
        </w:rPr>
        <w:t>以正常</w:t>
      </w:r>
      <w:r>
        <w:t>启动方式重新启动并登录</w:t>
      </w:r>
    </w:p>
    <w:p w14:paraId="295A5C35" w14:textId="77777777" w:rsidR="00281B74" w:rsidRDefault="00281B74" w:rsidP="00982627">
      <w:pPr>
        <w:pStyle w:val="af0"/>
        <w:ind w:left="210" w:right="210" w:firstLine="210"/>
      </w:pPr>
      <w:r>
        <w:t xml:space="preserve">killall </w:t>
      </w:r>
      <w:r>
        <w:rPr>
          <w:rFonts w:hint="eastAsia"/>
        </w:rPr>
        <w:t>mysqld</w:t>
      </w:r>
    </w:p>
    <w:p w14:paraId="0A902783" w14:textId="77777777" w:rsidR="00281B74" w:rsidRDefault="00281B74" w:rsidP="00982627">
      <w:pPr>
        <w:pStyle w:val="af0"/>
        <w:ind w:left="210" w:right="210" w:firstLine="210"/>
      </w:pPr>
      <w:r>
        <w:rPr>
          <w:rFonts w:hint="eastAsia"/>
        </w:rPr>
        <w:t>单</w:t>
      </w:r>
      <w:r>
        <w:t>实例：</w:t>
      </w:r>
      <w:r>
        <w:t>/etc/init.d/mysqld restart</w:t>
      </w:r>
    </w:p>
    <w:p w14:paraId="2D25F204" w14:textId="0606121F" w:rsidR="00281B74" w:rsidRPr="0048433C" w:rsidRDefault="00281B74" w:rsidP="00982627">
      <w:pPr>
        <w:pStyle w:val="af0"/>
        <w:ind w:left="210" w:right="210" w:firstLine="210"/>
      </w:pPr>
      <w:r>
        <w:rPr>
          <w:rFonts w:hint="eastAsia"/>
        </w:rPr>
        <w:t>多</w:t>
      </w:r>
      <w:r>
        <w:t>实</w:t>
      </w:r>
      <w:r>
        <w:rPr>
          <w:rFonts w:hint="eastAsia"/>
        </w:rPr>
        <w:t>例</w:t>
      </w:r>
      <w:r>
        <w:t>：</w:t>
      </w:r>
      <w:r>
        <w:t>/data/3306/mysql restart</w:t>
      </w:r>
    </w:p>
    <w:p w14:paraId="0284AC54" w14:textId="65A0F323" w:rsidR="00147C67" w:rsidRDefault="00147C67" w:rsidP="00E06372">
      <w:pPr>
        <w:pStyle w:val="4"/>
      </w:pPr>
      <w:r w:rsidRPr="008018BE">
        <w:rPr>
          <w:rFonts w:hint="eastAsia"/>
        </w:rPr>
        <w:t>04</w:t>
      </w:r>
      <w:r w:rsidR="00B56035">
        <w:rPr>
          <w:rFonts w:hint="eastAsia"/>
        </w:rPr>
        <w:t xml:space="preserve"> </w:t>
      </w:r>
      <w:r w:rsidRPr="008018BE">
        <w:rPr>
          <w:rFonts w:hint="eastAsia"/>
        </w:rPr>
        <w:t>MySQL</w:t>
      </w:r>
      <w:r w:rsidRPr="008018BE">
        <w:rPr>
          <w:rFonts w:hint="eastAsia"/>
        </w:rPr>
        <w:t>库授权</w:t>
      </w:r>
      <w:r w:rsidRPr="008018BE">
        <w:rPr>
          <w:rFonts w:hint="eastAsia"/>
        </w:rPr>
        <w:t>oldboy</w:t>
      </w:r>
      <w:r w:rsidRPr="008018BE">
        <w:rPr>
          <w:rFonts w:hint="eastAsia"/>
        </w:rPr>
        <w:t>用户管理</w:t>
      </w:r>
      <w:r w:rsidRPr="008018BE">
        <w:rPr>
          <w:rFonts w:hint="eastAsia"/>
        </w:rPr>
        <w:t>bbs</w:t>
      </w:r>
      <w:r w:rsidRPr="008018BE">
        <w:rPr>
          <w:rFonts w:hint="eastAsia"/>
        </w:rPr>
        <w:t>库的所有表，</w:t>
      </w:r>
      <w:r w:rsidRPr="008018BE">
        <w:rPr>
          <w:rFonts w:hint="eastAsia"/>
        </w:rPr>
        <w:t>172.16.1.0</w:t>
      </w:r>
      <w:r w:rsidRPr="008018BE">
        <w:rPr>
          <w:rFonts w:hint="eastAsia"/>
        </w:rPr>
        <w:t>整个网段访问，密码是</w:t>
      </w:r>
      <w:r w:rsidRPr="008018BE">
        <w:rPr>
          <w:rFonts w:hint="eastAsia"/>
        </w:rPr>
        <w:t>123456</w:t>
      </w:r>
      <w:r w:rsidRPr="008018BE">
        <w:rPr>
          <w:rFonts w:hint="eastAsia"/>
        </w:rPr>
        <w:t>，请给出详细命令</w:t>
      </w:r>
      <w:r w:rsidRPr="008018BE">
        <w:rPr>
          <w:rFonts w:hint="eastAsia"/>
        </w:rPr>
        <w:t>(</w:t>
      </w:r>
      <w:r w:rsidRPr="008018BE">
        <w:rPr>
          <w:rFonts w:hint="eastAsia"/>
        </w:rPr>
        <w:t>不低于</w:t>
      </w:r>
      <w:r w:rsidRPr="008018BE">
        <w:rPr>
          <w:rFonts w:hint="eastAsia"/>
        </w:rPr>
        <w:t>2</w:t>
      </w:r>
      <w:r w:rsidRPr="008018BE">
        <w:rPr>
          <w:rFonts w:hint="eastAsia"/>
        </w:rPr>
        <w:t>种方法</w:t>
      </w:r>
      <w:r w:rsidRPr="008018BE">
        <w:rPr>
          <w:rFonts w:hint="eastAsia"/>
        </w:rPr>
        <w:t>)?</w:t>
      </w:r>
    </w:p>
    <w:p w14:paraId="57DED869" w14:textId="151A92B2" w:rsidR="00B02E2B" w:rsidRPr="00240C3A" w:rsidRDefault="00B02E2B" w:rsidP="00F913F1">
      <w:pPr>
        <w:pStyle w:val="af0"/>
        <w:ind w:left="210" w:right="210" w:firstLine="210"/>
        <w:rPr>
          <w:b/>
          <w:color w:val="0432FF"/>
        </w:rPr>
      </w:pPr>
      <w:r w:rsidRPr="00240C3A">
        <w:rPr>
          <w:b/>
          <w:color w:val="0432FF"/>
        </w:rPr>
        <w:t>面试官你好</w:t>
      </w:r>
      <w:r w:rsidRPr="00240C3A">
        <w:rPr>
          <w:b/>
          <w:color w:val="0432FF"/>
        </w:rPr>
        <w:t>,</w:t>
      </w:r>
      <w:r w:rsidRPr="00240C3A">
        <w:rPr>
          <w:rFonts w:hint="eastAsia"/>
          <w:b/>
          <w:color w:val="0432FF"/>
        </w:rPr>
        <w:t>我</w:t>
      </w:r>
      <w:r w:rsidRPr="00240C3A">
        <w:rPr>
          <w:b/>
          <w:color w:val="0432FF"/>
        </w:rPr>
        <w:t>在工作中有三种</w:t>
      </w:r>
      <w:r w:rsidRPr="00240C3A">
        <w:rPr>
          <w:rFonts w:hint="eastAsia"/>
          <w:b/>
          <w:color w:val="0432FF"/>
        </w:rPr>
        <w:t>方法</w:t>
      </w:r>
      <w:r w:rsidRPr="00240C3A">
        <w:rPr>
          <w:b/>
          <w:color w:val="0432FF"/>
        </w:rPr>
        <w:t>进行授权</w:t>
      </w:r>
    </w:p>
    <w:p w14:paraId="4D068B87" w14:textId="77777777" w:rsidR="006343D2" w:rsidRPr="009010F3" w:rsidRDefault="006343D2" w:rsidP="00F913F1">
      <w:pPr>
        <w:pStyle w:val="af0"/>
        <w:ind w:left="210" w:right="210" w:firstLine="210"/>
      </w:pPr>
      <w:r>
        <w:t>授权方法一：</w:t>
      </w:r>
      <w:r>
        <w:rPr>
          <w:rFonts w:hint="eastAsia"/>
        </w:rPr>
        <w:t>先</w:t>
      </w:r>
      <w:r>
        <w:t>创建用户</w:t>
      </w:r>
      <w:r>
        <w:t>,</w:t>
      </w:r>
      <w:r>
        <w:t>然后在</w:t>
      </w:r>
      <w:r>
        <w:t>grant</w:t>
      </w:r>
      <w:r>
        <w:t>授权方法</w:t>
      </w:r>
    </w:p>
    <w:p w14:paraId="0F238BCB" w14:textId="77777777" w:rsidR="006343D2" w:rsidRPr="005459D3" w:rsidRDefault="006343D2" w:rsidP="006343D2">
      <w:pPr>
        <w:pStyle w:val="af0"/>
        <w:ind w:left="210" w:right="210" w:firstLine="210"/>
        <w:rPr>
          <w:color w:val="0432FF"/>
        </w:rPr>
      </w:pPr>
      <w:r w:rsidRPr="00BC2516">
        <w:t>mysql&gt; create user xuliangwei@'localhost' identified by '123';</w:t>
      </w:r>
      <w:r>
        <w:t xml:space="preserve"> </w:t>
      </w:r>
      <w:r w:rsidRPr="005459D3">
        <w:rPr>
          <w:color w:val="0432FF"/>
        </w:rPr>
        <w:t xml:space="preserve"> #</w:t>
      </w:r>
      <w:r w:rsidRPr="005459D3">
        <w:rPr>
          <w:rFonts w:hint="eastAsia"/>
          <w:color w:val="0432FF"/>
        </w:rPr>
        <w:t>创建</w:t>
      </w:r>
      <w:r w:rsidRPr="005459D3">
        <w:rPr>
          <w:color w:val="0432FF"/>
        </w:rPr>
        <w:t>用户并</w:t>
      </w:r>
      <w:r w:rsidRPr="005459D3">
        <w:rPr>
          <w:rFonts w:hint="eastAsia"/>
          <w:color w:val="0432FF"/>
        </w:rPr>
        <w:t>给</w:t>
      </w:r>
      <w:r w:rsidRPr="005459D3">
        <w:rPr>
          <w:color w:val="0432FF"/>
        </w:rPr>
        <w:t>密码</w:t>
      </w:r>
    </w:p>
    <w:p w14:paraId="61B6A4BD" w14:textId="60AB12FE" w:rsidR="006343D2" w:rsidRPr="00EB11DD" w:rsidRDefault="006343D2" w:rsidP="006343D2">
      <w:pPr>
        <w:pStyle w:val="af0"/>
        <w:ind w:left="210" w:right="210" w:firstLine="210"/>
      </w:pPr>
      <w:r w:rsidRPr="00322785">
        <w:t xml:space="preserve">mysql&gt; grant all on </w:t>
      </w:r>
      <w:r w:rsidR="008D6F82">
        <w:t>bbs</w:t>
      </w:r>
      <w:r w:rsidRPr="00322785">
        <w:t>.* to xuliangwei@'localhost';</w:t>
      </w:r>
    </w:p>
    <w:p w14:paraId="36DAD721" w14:textId="77777777" w:rsidR="006343D2" w:rsidRDefault="006343D2" w:rsidP="00F21C54">
      <w:pPr>
        <w:pStyle w:val="af0"/>
        <w:ind w:left="210" w:right="210" w:firstLine="210"/>
        <w:rPr>
          <w:color w:val="0432FF"/>
        </w:rPr>
      </w:pPr>
      <w:r w:rsidRPr="00BC2516">
        <w:t>mysql&gt; show grants for xuliangwei@'localhost';</w:t>
      </w:r>
      <w:r>
        <w:t xml:space="preserve">  </w:t>
      </w:r>
      <w:r w:rsidRPr="005459D3">
        <w:rPr>
          <w:color w:val="0432FF"/>
        </w:rPr>
        <w:t>#</w:t>
      </w:r>
      <w:r w:rsidRPr="005459D3">
        <w:rPr>
          <w:rFonts w:hint="eastAsia"/>
          <w:color w:val="0432FF"/>
        </w:rPr>
        <w:t>查看</w:t>
      </w:r>
      <w:r w:rsidRPr="005459D3">
        <w:rPr>
          <w:color w:val="0432FF"/>
        </w:rPr>
        <w:t>权限</w:t>
      </w:r>
    </w:p>
    <w:p w14:paraId="34E209D1" w14:textId="77777777" w:rsidR="00F913F1" w:rsidRPr="008917C7" w:rsidRDefault="00F913F1" w:rsidP="00F21C54">
      <w:pPr>
        <w:pStyle w:val="af0"/>
        <w:ind w:left="210" w:right="210" w:firstLine="210"/>
      </w:pPr>
    </w:p>
    <w:p w14:paraId="047BD91F" w14:textId="3F0D5830" w:rsidR="006343D2" w:rsidRDefault="006343D2" w:rsidP="00F21C54">
      <w:pPr>
        <w:pStyle w:val="af0"/>
        <w:ind w:left="210" w:right="210" w:firstLine="210"/>
      </w:pPr>
      <w:r>
        <w:rPr>
          <w:rFonts w:hint="eastAsia"/>
        </w:rPr>
        <w:t>授权</w:t>
      </w:r>
      <w:r>
        <w:t>方法二：</w:t>
      </w:r>
      <w:r>
        <w:rPr>
          <w:rFonts w:hint="eastAsia"/>
        </w:rPr>
        <w:t>使用</w:t>
      </w:r>
      <w:r>
        <w:t>grant</w:t>
      </w:r>
      <w:r w:rsidR="00E50DC2">
        <w:t>直接授权</w:t>
      </w:r>
      <w:r w:rsidR="00E50DC2">
        <w:t>,</w:t>
      </w:r>
      <w:r w:rsidR="00E50DC2">
        <w:rPr>
          <w:rFonts w:hint="eastAsia"/>
        </w:rPr>
        <w:t>我</w:t>
      </w:r>
      <w:r w:rsidR="00E50DC2">
        <w:t>会用</w:t>
      </w:r>
      <w:r w:rsidR="00E50DC2">
        <w:t>172.16.1.%</w:t>
      </w:r>
      <w:r w:rsidR="00E50DC2">
        <w:rPr>
          <w:rFonts w:hint="eastAsia"/>
        </w:rPr>
        <w:t>方式</w:t>
      </w:r>
      <w:r w:rsidR="00E50DC2">
        <w:t>。</w:t>
      </w:r>
    </w:p>
    <w:p w14:paraId="1E451C5B" w14:textId="0FCDBEB6" w:rsidR="006343D2" w:rsidRDefault="006343D2" w:rsidP="00F21C54">
      <w:pPr>
        <w:pStyle w:val="af0"/>
        <w:ind w:left="210" w:right="210" w:firstLine="210"/>
      </w:pPr>
      <w:r>
        <w:t xml:space="preserve">mysql&gt; </w:t>
      </w:r>
      <w:r w:rsidRPr="006956F5">
        <w:rPr>
          <w:color w:val="FF0000"/>
        </w:rPr>
        <w:t xml:space="preserve">grant all on </w:t>
      </w:r>
      <w:r w:rsidR="00681413">
        <w:rPr>
          <w:color w:val="FF0000"/>
        </w:rPr>
        <w:t>bbs</w:t>
      </w:r>
      <w:r w:rsidRPr="006956F5">
        <w:rPr>
          <w:color w:val="FF0000"/>
        </w:rPr>
        <w:t>.* to xuliangwei@'localhost' identified by '123';</w:t>
      </w:r>
      <w:r>
        <w:rPr>
          <w:color w:val="FF0000"/>
        </w:rPr>
        <w:t xml:space="preserve"> </w:t>
      </w:r>
      <w:r w:rsidRPr="00FC68AB">
        <w:rPr>
          <w:color w:val="0432FF"/>
        </w:rPr>
        <w:t xml:space="preserve"> #</w:t>
      </w:r>
      <w:r w:rsidRPr="00FC68AB">
        <w:rPr>
          <w:rFonts w:hint="eastAsia"/>
          <w:color w:val="0432FF"/>
        </w:rPr>
        <w:t>授权</w:t>
      </w:r>
      <w:r w:rsidRPr="00FC68AB">
        <w:rPr>
          <w:color w:val="0432FF"/>
        </w:rPr>
        <w:t>用户</w:t>
      </w:r>
    </w:p>
    <w:p w14:paraId="5C5D9B56" w14:textId="77777777" w:rsidR="006343D2" w:rsidRDefault="006343D2" w:rsidP="006343D2">
      <w:pPr>
        <w:pStyle w:val="af0"/>
        <w:ind w:left="210" w:right="210" w:firstLine="210"/>
      </w:pPr>
      <w:r>
        <w:t>Query OK, 0 rows affected (0.00 sec)</w:t>
      </w:r>
    </w:p>
    <w:p w14:paraId="0E1D08A3" w14:textId="77777777" w:rsidR="006343D2" w:rsidRDefault="006343D2" w:rsidP="006343D2">
      <w:pPr>
        <w:pStyle w:val="af0"/>
        <w:ind w:left="210" w:right="210" w:firstLine="210"/>
      </w:pPr>
    </w:p>
    <w:p w14:paraId="1849FEA8" w14:textId="79D47682" w:rsidR="00E50DC2" w:rsidRDefault="00EE0E12" w:rsidP="00E50DC2">
      <w:pPr>
        <w:pStyle w:val="af0"/>
        <w:ind w:left="210" w:right="210" w:firstLine="210"/>
      </w:pPr>
      <w:r>
        <w:rPr>
          <w:rFonts w:hint="eastAsia"/>
        </w:rPr>
        <w:t>授权</w:t>
      </w:r>
      <w:r>
        <w:t>方法三：</w:t>
      </w:r>
      <w:r w:rsidR="00E50DC2">
        <w:t>如果有</w:t>
      </w:r>
      <w:r w:rsidR="00E50DC2">
        <w:t>vlan</w:t>
      </w:r>
      <w:r w:rsidR="00E50DC2">
        <w:rPr>
          <w:rFonts w:hint="eastAsia"/>
        </w:rPr>
        <w:t>可以</w:t>
      </w:r>
      <w:r w:rsidR="00E50DC2">
        <w:t>更细的授权</w:t>
      </w:r>
      <w:r w:rsidR="00E50DC2">
        <w:rPr>
          <w:rFonts w:hint="eastAsia"/>
        </w:rPr>
        <w:t>方法</w:t>
      </w:r>
      <w:r w:rsidR="00E50DC2">
        <w:t>,</w:t>
      </w:r>
      <w:r w:rsidR="00FF2AF6">
        <w:rPr>
          <w:rFonts w:hint="eastAsia"/>
        </w:rPr>
        <w:t>%</w:t>
      </w:r>
      <w:r w:rsidR="00FF2AF6">
        <w:t>位置还可以用子网</w:t>
      </w:r>
      <w:r w:rsidR="00FF2AF6">
        <w:rPr>
          <w:rFonts w:hint="eastAsia"/>
        </w:rPr>
        <w:t>掩码</w:t>
      </w:r>
      <w:r w:rsidR="00FF2AF6">
        <w:t>的方式来授权。</w:t>
      </w:r>
    </w:p>
    <w:p w14:paraId="69BB34BE" w14:textId="77777777" w:rsidR="00E50DC2" w:rsidRDefault="00E50DC2" w:rsidP="006343D2">
      <w:pPr>
        <w:pStyle w:val="af0"/>
        <w:ind w:left="210" w:right="210" w:firstLine="210"/>
      </w:pPr>
    </w:p>
    <w:p w14:paraId="0AE11941" w14:textId="77777777" w:rsidR="006343D2" w:rsidRDefault="006343D2" w:rsidP="006343D2">
      <w:pPr>
        <w:pStyle w:val="af0"/>
        <w:ind w:left="210" w:right="210" w:firstLine="210"/>
      </w:pPr>
      <w:r>
        <w:t xml:space="preserve">mysql&gt; </w:t>
      </w:r>
      <w:r w:rsidRPr="006956F5">
        <w:rPr>
          <w:color w:val="FF0000"/>
        </w:rPr>
        <w:t>flush privileges;</w:t>
      </w:r>
      <w:r>
        <w:rPr>
          <w:color w:val="FF0000"/>
        </w:rPr>
        <w:t xml:space="preserve"> </w:t>
      </w:r>
      <w:r w:rsidRPr="00FC68AB">
        <w:rPr>
          <w:color w:val="0432FF"/>
        </w:rPr>
        <w:t>#</w:t>
      </w:r>
      <w:r w:rsidRPr="00FC68AB">
        <w:rPr>
          <w:color w:val="0432FF"/>
        </w:rPr>
        <w:t>刷新权限表</w:t>
      </w:r>
    </w:p>
    <w:p w14:paraId="78928363" w14:textId="77777777" w:rsidR="006343D2" w:rsidRDefault="006343D2" w:rsidP="006343D2">
      <w:pPr>
        <w:pStyle w:val="af0"/>
        <w:ind w:left="210" w:right="210" w:firstLine="210"/>
      </w:pPr>
      <w:r>
        <w:t>Query OK, 0 rows affected (0.00 sec)</w:t>
      </w:r>
    </w:p>
    <w:p w14:paraId="27C776AF" w14:textId="77777777" w:rsidR="006343D2" w:rsidRDefault="006343D2" w:rsidP="006343D2">
      <w:pPr>
        <w:pStyle w:val="af0"/>
        <w:ind w:left="210" w:right="210" w:firstLine="210"/>
      </w:pPr>
    </w:p>
    <w:p w14:paraId="2A20EC05" w14:textId="77777777" w:rsidR="006343D2" w:rsidRDefault="006343D2" w:rsidP="006343D2">
      <w:pPr>
        <w:pStyle w:val="af0"/>
        <w:ind w:left="210" w:right="210" w:firstLine="210"/>
      </w:pPr>
      <w:r>
        <w:t xml:space="preserve">mysql&gt; </w:t>
      </w:r>
      <w:r w:rsidRPr="007C7D0A">
        <w:rPr>
          <w:color w:val="FF0000"/>
        </w:rPr>
        <w:t>show grants for xuliangwei@localhost\G;</w:t>
      </w:r>
      <w:r>
        <w:rPr>
          <w:color w:val="FF0000"/>
        </w:rPr>
        <w:t xml:space="preserve"> </w:t>
      </w:r>
      <w:r w:rsidRPr="00AB741B">
        <w:rPr>
          <w:color w:val="0432FF"/>
        </w:rPr>
        <w:t>#</w:t>
      </w:r>
      <w:r w:rsidRPr="00AB741B">
        <w:rPr>
          <w:rFonts w:hint="eastAsia"/>
          <w:color w:val="0432FF"/>
        </w:rPr>
        <w:t>查看</w:t>
      </w:r>
      <w:r w:rsidRPr="00AB741B">
        <w:rPr>
          <w:color w:val="0432FF"/>
        </w:rPr>
        <w:t>授权权限</w:t>
      </w:r>
    </w:p>
    <w:p w14:paraId="4C0B4A7E" w14:textId="77777777" w:rsidR="006343D2" w:rsidRDefault="006343D2" w:rsidP="006343D2">
      <w:pPr>
        <w:pStyle w:val="af0"/>
        <w:ind w:left="210" w:right="210" w:firstLine="210"/>
      </w:pPr>
      <w:r>
        <w:t>*************************** 1. row ***************************</w:t>
      </w:r>
    </w:p>
    <w:p w14:paraId="773C4043" w14:textId="14F58359" w:rsidR="00360E6C" w:rsidRDefault="006343D2" w:rsidP="00B22A25">
      <w:pPr>
        <w:pStyle w:val="af0"/>
        <w:ind w:left="210" w:right="210" w:firstLine="210"/>
      </w:pPr>
      <w:r>
        <w:t>Grants for xuliangwei@localhost: GRANT ALL PRIVILEGES ON `xuliangwei`.* TO 'xuliangwei'@'localhost'</w:t>
      </w:r>
    </w:p>
    <w:p w14:paraId="2108A735" w14:textId="2266EA9F" w:rsidR="00006D64" w:rsidRDefault="00006D64" w:rsidP="00A65F24">
      <w:pPr>
        <w:pStyle w:val="3"/>
      </w:pPr>
      <w:bookmarkStart w:id="4" w:name="_Toc439969538"/>
      <w:r>
        <w:t>第二天</w:t>
      </w:r>
      <w:r w:rsidR="00C16510">
        <w:t>MySQL</w:t>
      </w:r>
      <w:bookmarkEnd w:id="4"/>
    </w:p>
    <w:p w14:paraId="5BC5F35F" w14:textId="7A136839" w:rsidR="0067114D" w:rsidRDefault="006E667F" w:rsidP="00E06372">
      <w:pPr>
        <w:pStyle w:val="4"/>
      </w:pPr>
      <w:r w:rsidRPr="006E667F">
        <w:rPr>
          <w:rFonts w:hint="eastAsia"/>
        </w:rPr>
        <w:t>05</w:t>
      </w:r>
      <w:r w:rsidR="00B56035">
        <w:rPr>
          <w:rFonts w:hint="eastAsia"/>
        </w:rPr>
        <w:t xml:space="preserve"> </w:t>
      </w:r>
      <w:r w:rsidRPr="006E667F">
        <w:rPr>
          <w:rFonts w:hint="eastAsia"/>
        </w:rPr>
        <w:t>delete from test</w:t>
      </w:r>
      <w:r w:rsidRPr="006E667F">
        <w:rPr>
          <w:rFonts w:hint="eastAsia"/>
        </w:rPr>
        <w:t>和</w:t>
      </w:r>
      <w:r w:rsidRPr="006E667F">
        <w:rPr>
          <w:rFonts w:hint="eastAsia"/>
        </w:rPr>
        <w:t>truncate table test</w:t>
      </w:r>
      <w:r w:rsidRPr="006E667F">
        <w:rPr>
          <w:rFonts w:hint="eastAsia"/>
        </w:rPr>
        <w:t>区别？</w:t>
      </w:r>
    </w:p>
    <w:p w14:paraId="03A438BE" w14:textId="37AF38B0" w:rsidR="00B42278" w:rsidRDefault="00B42278" w:rsidP="00A2778C">
      <w:pPr>
        <w:pStyle w:val="af0"/>
        <w:ind w:left="210" w:right="210" w:firstLine="210"/>
      </w:pPr>
      <w:r>
        <w:rPr>
          <w:rFonts w:hint="eastAsia"/>
        </w:rPr>
        <w:t>delete from</w:t>
      </w:r>
      <w:r w:rsidR="00A2778C">
        <w:t xml:space="preserve"> test</w:t>
      </w:r>
      <w:r w:rsidR="00970454">
        <w:rPr>
          <w:rFonts w:hint="eastAsia"/>
        </w:rPr>
        <w:t>逻辑删除</w:t>
      </w:r>
      <w:r w:rsidR="00082D13">
        <w:t xml:space="preserve">     </w:t>
      </w:r>
      <w:r>
        <w:t>是</w:t>
      </w:r>
      <w:r>
        <w:rPr>
          <w:rFonts w:hint="eastAsia"/>
        </w:rPr>
        <w:t>语句删除</w:t>
      </w:r>
      <w:r>
        <w:rPr>
          <w:rFonts w:hint="eastAsia"/>
        </w:rPr>
        <w:t xml:space="preserve"> </w:t>
      </w:r>
      <w:r>
        <w:t>一</w:t>
      </w:r>
      <w:r w:rsidR="000F77D9">
        <w:t>行一行</w:t>
      </w:r>
      <w:r>
        <w:t>删除，</w:t>
      </w:r>
      <w:r>
        <w:rPr>
          <w:rFonts w:hint="eastAsia"/>
        </w:rPr>
        <w:t>比较慢可恢复</w:t>
      </w:r>
    </w:p>
    <w:p w14:paraId="7A8C0E64" w14:textId="7AEC6828" w:rsidR="0067114D" w:rsidRPr="006E667F" w:rsidRDefault="00B42278" w:rsidP="00B42278">
      <w:pPr>
        <w:pStyle w:val="af0"/>
        <w:ind w:left="210" w:right="210" w:firstLine="210"/>
      </w:pPr>
      <w:r>
        <w:rPr>
          <w:rFonts w:hint="eastAsia"/>
        </w:rPr>
        <w:t>truncate</w:t>
      </w:r>
      <w:r w:rsidR="00970454">
        <w:t xml:space="preserve"> table test </w:t>
      </w:r>
      <w:r>
        <w:rPr>
          <w:rFonts w:hint="eastAsia"/>
        </w:rPr>
        <w:t>物理删除</w:t>
      </w:r>
      <w:r w:rsidR="00082D13">
        <w:t xml:space="preserve">   </w:t>
      </w:r>
      <w:r w:rsidR="00082D13">
        <w:t>删除比较</w:t>
      </w:r>
      <w:r>
        <w:rPr>
          <w:rFonts w:hint="eastAsia"/>
        </w:rPr>
        <w:t>快</w:t>
      </w:r>
      <w:r>
        <w:rPr>
          <w:rFonts w:hint="eastAsia"/>
        </w:rPr>
        <w:t xml:space="preserve"> </w:t>
      </w:r>
      <w:r w:rsidR="00D849D5">
        <w:t>是</w:t>
      </w:r>
      <w:r>
        <w:rPr>
          <w:rFonts w:hint="eastAsia"/>
        </w:rPr>
        <w:t>不可逆</w:t>
      </w:r>
      <w:r w:rsidR="00D849D5">
        <w:t>的</w:t>
      </w:r>
      <w:r>
        <w:rPr>
          <w:rFonts w:hint="eastAsia"/>
        </w:rPr>
        <w:t xml:space="preserve">  </w:t>
      </w:r>
      <w:r>
        <w:rPr>
          <w:rFonts w:hint="eastAsia"/>
        </w:rPr>
        <w:t>无法恢复</w:t>
      </w:r>
    </w:p>
    <w:p w14:paraId="79CEAF43" w14:textId="1ECA1A53" w:rsidR="006E667F" w:rsidRDefault="006E667F" w:rsidP="00E06372">
      <w:pPr>
        <w:pStyle w:val="4"/>
      </w:pPr>
      <w:r w:rsidRPr="006E667F">
        <w:rPr>
          <w:rFonts w:hint="eastAsia"/>
        </w:rPr>
        <w:t>06</w:t>
      </w:r>
      <w:r w:rsidR="00B56035">
        <w:rPr>
          <w:rFonts w:hint="eastAsia"/>
        </w:rPr>
        <w:t xml:space="preserve"> </w:t>
      </w:r>
      <w:r w:rsidRPr="006E667F">
        <w:rPr>
          <w:rFonts w:hint="eastAsia"/>
        </w:rPr>
        <w:t xml:space="preserve">MySQL </w:t>
      </w:r>
      <w:r w:rsidRPr="006E667F">
        <w:rPr>
          <w:rFonts w:hint="eastAsia"/>
        </w:rPr>
        <w:t>的</w:t>
      </w:r>
      <w:r w:rsidRPr="006E667F">
        <w:rPr>
          <w:rFonts w:hint="eastAsia"/>
        </w:rPr>
        <w:t>SQL</w:t>
      </w:r>
      <w:r w:rsidRPr="006E667F">
        <w:rPr>
          <w:rFonts w:hint="eastAsia"/>
        </w:rPr>
        <w:t>语句如何优化？</w:t>
      </w:r>
    </w:p>
    <w:p w14:paraId="6A110ABC" w14:textId="3ED0A779" w:rsidR="0067114D" w:rsidRDefault="008A348F" w:rsidP="008A348F">
      <w:pPr>
        <w:pStyle w:val="af0"/>
        <w:ind w:left="210" w:right="210" w:firstLine="210"/>
      </w:pPr>
      <w:r>
        <w:t>面试官你好：</w:t>
      </w:r>
    </w:p>
    <w:p w14:paraId="530696B6" w14:textId="3F5C6E14" w:rsidR="008A348F" w:rsidRDefault="008A348F" w:rsidP="008A348F">
      <w:pPr>
        <w:pStyle w:val="af0"/>
        <w:ind w:left="210" w:right="210" w:firstLine="210"/>
      </w:pPr>
      <w:r>
        <w:t>如果</w:t>
      </w:r>
      <w:r>
        <w:t>SQL</w:t>
      </w:r>
      <w:r>
        <w:t>语句慢了</w:t>
      </w:r>
      <w:r>
        <w:t>,</w:t>
      </w:r>
      <w:r>
        <w:rPr>
          <w:rFonts w:hint="eastAsia"/>
        </w:rPr>
        <w:t>会</w:t>
      </w:r>
      <w:r>
        <w:t>登录</w:t>
      </w:r>
      <w:r>
        <w:t xml:space="preserve">MySQL </w:t>
      </w:r>
      <w:r>
        <w:rPr>
          <w:rFonts w:hint="eastAsia"/>
        </w:rPr>
        <w:t>查看</w:t>
      </w:r>
      <w:r>
        <w:t xml:space="preserve"> processlist</w:t>
      </w:r>
      <w:r>
        <w:t>；执行两下或者三</w:t>
      </w:r>
      <w:r>
        <w:rPr>
          <w:rFonts w:hint="eastAsia"/>
        </w:rPr>
        <w:t>下</w:t>
      </w:r>
      <w:r>
        <w:t>,</w:t>
      </w:r>
      <w:r>
        <w:t>查看同样的语句是否存在，如果存在我认为有慢的嫌疑，</w:t>
      </w:r>
      <w:r>
        <w:rPr>
          <w:rFonts w:hint="eastAsia"/>
        </w:rPr>
        <w:t>临时</w:t>
      </w:r>
      <w:r>
        <w:t>抓</w:t>
      </w:r>
      <w:r w:rsidR="00B941AA">
        <w:t>慢查询。</w:t>
      </w:r>
    </w:p>
    <w:p w14:paraId="3D4B81AF" w14:textId="41B3E112" w:rsidR="008A348F" w:rsidRDefault="008A348F" w:rsidP="008A348F">
      <w:pPr>
        <w:pStyle w:val="af0"/>
        <w:ind w:left="210" w:right="210" w:firstLine="210"/>
      </w:pPr>
      <w:r>
        <w:rPr>
          <w:rFonts w:hint="eastAsia"/>
        </w:rPr>
        <w:t>配置</w:t>
      </w:r>
      <w:r>
        <w:t>文件</w:t>
      </w:r>
      <w:r>
        <w:rPr>
          <w:rFonts w:hint="eastAsia"/>
        </w:rPr>
        <w:t>配置</w:t>
      </w:r>
      <w:r>
        <w:t>参数</w:t>
      </w:r>
      <w:r>
        <w:t>,</w:t>
      </w:r>
      <w:r>
        <w:rPr>
          <w:rFonts w:hint="eastAsia"/>
        </w:rPr>
        <w:t>查过</w:t>
      </w:r>
      <w:r>
        <w:t>若干</w:t>
      </w:r>
      <w:r>
        <w:rPr>
          <w:rFonts w:hint="eastAsia"/>
        </w:rPr>
        <w:t>秒</w:t>
      </w:r>
      <w:r w:rsidR="00154C4C">
        <w:t>查询</w:t>
      </w:r>
      <w:r>
        <w:t>,</w:t>
      </w:r>
      <w:r>
        <w:rPr>
          <w:rFonts w:hint="eastAsia"/>
        </w:rPr>
        <w:t>不走</w:t>
      </w:r>
      <w:r>
        <w:t>索引查询</w:t>
      </w:r>
      <w:r>
        <w:t>,</w:t>
      </w:r>
      <w:r>
        <w:rPr>
          <w:rFonts w:hint="eastAsia"/>
        </w:rPr>
        <w:t>增加</w:t>
      </w:r>
      <w:r>
        <w:t>慢查询日志</w:t>
      </w:r>
      <w:r>
        <w:t>,</w:t>
      </w:r>
      <w:r>
        <w:rPr>
          <w:rFonts w:hint="eastAsia"/>
        </w:rPr>
        <w:t>每天</w:t>
      </w:r>
      <w:r w:rsidR="00154C4C">
        <w:t>把慢查询</w:t>
      </w:r>
      <w:r>
        <w:t>日志</w:t>
      </w:r>
      <w:r w:rsidR="00154C4C">
        <w:t>收集</w:t>
      </w:r>
      <w:r>
        <w:t>，</w:t>
      </w:r>
      <w:r>
        <w:rPr>
          <w:rFonts w:hint="eastAsia"/>
        </w:rPr>
        <w:t>通过</w:t>
      </w:r>
      <w:r w:rsidR="00154C4C">
        <w:t>写</w:t>
      </w:r>
      <w:r>
        <w:t>脚本来切割</w:t>
      </w:r>
      <w:r w:rsidR="00154C4C">
        <w:t>mysqladmin flush</w:t>
      </w:r>
      <w:r>
        <w:t>，</w:t>
      </w:r>
      <w:r>
        <w:rPr>
          <w:rFonts w:hint="eastAsia"/>
        </w:rPr>
        <w:t>切割</w:t>
      </w:r>
      <w:r>
        <w:t>完毕通过</w:t>
      </w:r>
      <w:r>
        <w:t>mysql</w:t>
      </w:r>
      <w:r w:rsidR="00154C4C">
        <w:t>sla</w:t>
      </w:r>
      <w:r>
        <w:t>分析</w:t>
      </w:r>
      <w:r>
        <w:t>,</w:t>
      </w:r>
      <w:r w:rsidR="00154C4C">
        <w:t>分析</w:t>
      </w:r>
      <w:r w:rsidR="00154C4C">
        <w:rPr>
          <w:rFonts w:hint="eastAsia"/>
        </w:rPr>
        <w:t>完</w:t>
      </w:r>
      <w:r w:rsidR="00154C4C">
        <w:t>每天发给我们公司的</w:t>
      </w:r>
      <w:r w:rsidR="00154C4C">
        <w:t>DBA</w:t>
      </w:r>
      <w:r w:rsidR="00154C4C">
        <w:t>，</w:t>
      </w:r>
      <w:r>
        <w:t>如果没有</w:t>
      </w:r>
      <w:r>
        <w:t>DBA</w:t>
      </w:r>
      <w:r>
        <w:t>就发送我和</w:t>
      </w:r>
      <w:r w:rsidR="00154C4C">
        <w:rPr>
          <w:rFonts w:hint="eastAsia"/>
        </w:rPr>
        <w:t>核心</w:t>
      </w:r>
      <w:r w:rsidR="00154C4C">
        <w:t>开发</w:t>
      </w:r>
      <w:r w:rsidR="00154C4C">
        <w:t>,</w:t>
      </w:r>
      <w:r w:rsidR="00154C4C">
        <w:rPr>
          <w:rFonts w:hint="eastAsia"/>
        </w:rPr>
        <w:t>抄送</w:t>
      </w:r>
      <w:r w:rsidR="00154C4C">
        <w:t>给</w:t>
      </w:r>
      <w:r w:rsidR="00154C4C">
        <w:t>CTO</w:t>
      </w:r>
      <w:r w:rsidR="00154C4C">
        <w:t>。</w:t>
      </w:r>
    </w:p>
    <w:p w14:paraId="4E2A93B8" w14:textId="72113879" w:rsidR="00CB5890" w:rsidRDefault="00CB5890" w:rsidP="008A348F">
      <w:pPr>
        <w:pStyle w:val="af0"/>
        <w:ind w:left="210" w:right="210" w:firstLine="210"/>
      </w:pPr>
      <w:r>
        <w:rPr>
          <w:rFonts w:hint="eastAsia"/>
        </w:rPr>
        <w:t>抓到</w:t>
      </w:r>
      <w:r>
        <w:t>慢查询进行优化</w:t>
      </w:r>
      <w:r>
        <w:t>,</w:t>
      </w:r>
      <w:r>
        <w:rPr>
          <w:rFonts w:hint="eastAsia"/>
        </w:rPr>
        <w:t>创建</w:t>
      </w:r>
      <w:r>
        <w:t>索引</w:t>
      </w:r>
      <w:r>
        <w:t>,</w:t>
      </w:r>
      <w:r>
        <w:rPr>
          <w:rFonts w:hint="eastAsia"/>
        </w:rPr>
        <w:t xml:space="preserve"> explian</w:t>
      </w:r>
      <w:r>
        <w:t xml:space="preserve">  </w:t>
      </w:r>
    </w:p>
    <w:p w14:paraId="09891EA3" w14:textId="77777777" w:rsidR="00CB5890" w:rsidRDefault="00CB5890" w:rsidP="008A348F">
      <w:pPr>
        <w:pStyle w:val="af0"/>
        <w:ind w:left="210" w:right="210" w:firstLine="210"/>
      </w:pPr>
    </w:p>
    <w:p w14:paraId="0116E71B" w14:textId="6C68F9F3" w:rsidR="00CB5890" w:rsidRPr="006E667F" w:rsidRDefault="00CB5890" w:rsidP="00CB5890">
      <w:pPr>
        <w:pStyle w:val="af0"/>
        <w:ind w:left="210" w:right="210" w:firstLine="210"/>
      </w:pPr>
      <w:r>
        <w:rPr>
          <w:rFonts w:hint="eastAsia"/>
        </w:rPr>
        <w:t>改善</w:t>
      </w:r>
      <w:r>
        <w:t>产品，</w:t>
      </w:r>
      <w:r>
        <w:rPr>
          <w:rFonts w:hint="eastAsia"/>
        </w:rPr>
        <w:t>改善</w:t>
      </w:r>
      <w:r>
        <w:t>架构的方式。</w:t>
      </w:r>
    </w:p>
    <w:p w14:paraId="0926A830" w14:textId="3B6B0ECF" w:rsidR="006E667F" w:rsidRDefault="006E667F" w:rsidP="00E06372">
      <w:pPr>
        <w:pStyle w:val="4"/>
      </w:pPr>
      <w:r w:rsidRPr="006E667F">
        <w:rPr>
          <w:rFonts w:hint="eastAsia"/>
        </w:rPr>
        <w:t>07</w:t>
      </w:r>
      <w:r w:rsidR="00B56035">
        <w:rPr>
          <w:rFonts w:hint="eastAsia"/>
        </w:rPr>
        <w:t xml:space="preserve"> </w:t>
      </w:r>
      <w:r w:rsidRPr="006E667F">
        <w:rPr>
          <w:rFonts w:hint="eastAsia"/>
        </w:rPr>
        <w:t>网站打开慢，请给出排查方法，如果是因为数据库慢导致，如何排查并解决，请分析并举例？</w:t>
      </w:r>
    </w:p>
    <w:p w14:paraId="5472EB32" w14:textId="04CCDC64" w:rsidR="00124229" w:rsidRDefault="00124229" w:rsidP="00124229">
      <w:pPr>
        <w:pStyle w:val="af0"/>
        <w:ind w:left="210" w:right="210" w:firstLine="210"/>
      </w:pPr>
      <w:r>
        <w:t>1</w:t>
      </w:r>
      <w:r>
        <w:t>、</w:t>
      </w:r>
      <w:r>
        <w:rPr>
          <w:rFonts w:hint="eastAsia"/>
        </w:rPr>
        <w:t>我们</w:t>
      </w:r>
      <w:r>
        <w:t>的网站是一个集群</w:t>
      </w:r>
      <w:r>
        <w:t>,</w:t>
      </w:r>
      <w:r>
        <w:rPr>
          <w:rFonts w:hint="eastAsia"/>
        </w:rPr>
        <w:t>用户打开</w:t>
      </w:r>
      <w:r>
        <w:t>网站</w:t>
      </w:r>
      <w:r w:rsidR="00BB08A9">
        <w:t>慢</w:t>
      </w:r>
      <w:r>
        <w:t>是单个用户慢还是大面积慢，</w:t>
      </w:r>
      <w:r>
        <w:rPr>
          <w:rFonts w:hint="eastAsia"/>
        </w:rPr>
        <w:t>如果</w:t>
      </w:r>
      <w:r>
        <w:t>是单个可能是用户问题，</w:t>
      </w:r>
      <w:r w:rsidR="000C63F9">
        <w:t>这个时候我们可以自己登录，</w:t>
      </w:r>
      <w:r w:rsidR="000C63F9">
        <w:rPr>
          <w:rFonts w:hint="eastAsia"/>
        </w:rPr>
        <w:t>或者</w:t>
      </w:r>
      <w:r w:rsidR="000C63F9">
        <w:t>让我们运营人员登录下。</w:t>
      </w:r>
    </w:p>
    <w:p w14:paraId="14471AAD" w14:textId="44BC60A4" w:rsidR="00124229" w:rsidRDefault="00124229" w:rsidP="00124229">
      <w:pPr>
        <w:pStyle w:val="af0"/>
        <w:ind w:left="210" w:right="210" w:firstLine="210"/>
      </w:pPr>
      <w:r>
        <w:t>2</w:t>
      </w:r>
      <w:r>
        <w:t>、</w:t>
      </w:r>
      <w:r>
        <w:rPr>
          <w:rFonts w:hint="eastAsia"/>
        </w:rPr>
        <w:t>如果</w:t>
      </w:r>
      <w:r w:rsidR="002B3BFB">
        <w:t>确定</w:t>
      </w:r>
      <w:r>
        <w:t>是服务器问题，</w:t>
      </w:r>
      <w:r>
        <w:rPr>
          <w:rFonts w:hint="eastAsia"/>
        </w:rPr>
        <w:t>我</w:t>
      </w:r>
      <w:r>
        <w:t>会先负载</w:t>
      </w:r>
      <w:r w:rsidR="00D72CBA">
        <w:t>均衡器</w:t>
      </w:r>
      <w:r>
        <w:t>到</w:t>
      </w:r>
      <w:r>
        <w:t>web</w:t>
      </w:r>
      <w:r>
        <w:t>，然后</w:t>
      </w:r>
      <w:r w:rsidR="00D72CBA">
        <w:t>排查</w:t>
      </w:r>
      <w:r>
        <w:t>web</w:t>
      </w:r>
      <w:r>
        <w:t>服务器到存储，然后</w:t>
      </w:r>
      <w:r>
        <w:t>web</w:t>
      </w:r>
      <w:r>
        <w:t>到数据库，</w:t>
      </w:r>
      <w:r>
        <w:rPr>
          <w:rFonts w:hint="eastAsia"/>
        </w:rPr>
        <w:t>这些</w:t>
      </w:r>
      <w:r>
        <w:t>服务器</w:t>
      </w:r>
      <w:r w:rsidR="00D72CBA">
        <w:t>接点我们</w:t>
      </w:r>
      <w:r>
        <w:rPr>
          <w:rFonts w:hint="eastAsia"/>
        </w:rPr>
        <w:t>都需要排查</w:t>
      </w:r>
      <w:r>
        <w:t>。</w:t>
      </w:r>
      <w:r>
        <w:rPr>
          <w:rFonts w:hint="eastAsia"/>
        </w:rPr>
        <w:t>vmstat</w:t>
      </w:r>
      <w:r>
        <w:t xml:space="preserve"> iotop</w:t>
      </w:r>
      <w:r>
        <w:rPr>
          <w:rFonts w:hint="eastAsia"/>
        </w:rPr>
        <w:t>等</w:t>
      </w:r>
    </w:p>
    <w:p w14:paraId="45A8AE59" w14:textId="73357335" w:rsidR="00F6760B" w:rsidRDefault="00124229" w:rsidP="00F6760B">
      <w:pPr>
        <w:pStyle w:val="af0"/>
        <w:ind w:left="210" w:right="210" w:firstLine="210"/>
      </w:pPr>
      <w:r>
        <w:rPr>
          <w:rFonts w:hint="eastAsia"/>
        </w:rPr>
        <w:t>3</w:t>
      </w:r>
      <w:r>
        <w:rPr>
          <w:rFonts w:hint="eastAsia"/>
        </w:rPr>
        <w:t>、</w:t>
      </w:r>
      <w:r w:rsidR="00A7379E">
        <w:t>我们</w:t>
      </w:r>
      <w:r>
        <w:rPr>
          <w:rFonts w:hint="eastAsia"/>
        </w:rPr>
        <w:t>可以</w:t>
      </w:r>
      <w:r>
        <w:t>首先在负载均衡器上</w:t>
      </w:r>
      <w:r w:rsidR="00C35F45">
        <w:t>先</w:t>
      </w:r>
      <w:r>
        <w:t>访问下我的</w:t>
      </w:r>
      <w:r>
        <w:t>web</w:t>
      </w:r>
      <w:r>
        <w:t>服务器，</w:t>
      </w:r>
      <w:r w:rsidR="00A7379E">
        <w:t>看</w:t>
      </w:r>
      <w:r w:rsidR="00A7379E">
        <w:rPr>
          <w:rFonts w:hint="eastAsia"/>
        </w:rPr>
        <w:t>慢不慢</w:t>
      </w:r>
      <w:r w:rsidR="00A7379E">
        <w:t>,</w:t>
      </w:r>
      <w:r w:rsidR="00C35F45">
        <w:t>如果访问</w:t>
      </w:r>
      <w:r w:rsidR="00C35F45">
        <w:t>web</w:t>
      </w:r>
      <w:r w:rsidR="00C35F45">
        <w:t>服务器</w:t>
      </w:r>
      <w:r w:rsidR="00A7379E">
        <w:rPr>
          <w:rFonts w:hint="eastAsia"/>
        </w:rPr>
        <w:t>如果</w:t>
      </w:r>
      <w:r w:rsidR="00A7379E">
        <w:t>慢，</w:t>
      </w:r>
      <w:r w:rsidR="00C35F45">
        <w:t>我们就访问下静态的</w:t>
      </w:r>
      <w:r w:rsidR="00C35F45">
        <w:t>web</w:t>
      </w:r>
      <w:r w:rsidR="00C35F45">
        <w:t>服务器内容，</w:t>
      </w:r>
      <w:r w:rsidR="00C35F45">
        <w:rPr>
          <w:rFonts w:hint="eastAsia"/>
        </w:rPr>
        <w:t>我</w:t>
      </w:r>
      <w:r w:rsidR="00C35F45">
        <w:t>在服务器上放一个</w:t>
      </w:r>
      <w:r w:rsidR="00C35F45">
        <w:t>index.html,</w:t>
      </w:r>
      <w:r w:rsidR="00C35F45">
        <w:t>我在负载均衡器上访问看看，</w:t>
      </w:r>
      <w:r w:rsidR="00C35F45">
        <w:rPr>
          <w:rFonts w:hint="eastAsia"/>
        </w:rPr>
        <w:t>如果负载均衡</w:t>
      </w:r>
      <w:r w:rsidR="00C35F45">
        <w:t>上访问不</w:t>
      </w:r>
      <w:r w:rsidR="00C35F45">
        <w:rPr>
          <w:rFonts w:hint="eastAsia"/>
        </w:rPr>
        <w:t>慢</w:t>
      </w:r>
      <w:r w:rsidR="00C35F45">
        <w:t>，</w:t>
      </w:r>
      <w:r w:rsidR="003D4EE0">
        <w:rPr>
          <w:rFonts w:hint="eastAsia"/>
        </w:rPr>
        <w:t>那在</w:t>
      </w:r>
      <w:r w:rsidR="003D4EE0">
        <w:t>看动态不带数据库的</w:t>
      </w:r>
      <w:r w:rsidR="003D4EE0">
        <w:rPr>
          <w:rFonts w:hint="eastAsia"/>
        </w:rPr>
        <w:t>程序例如</w:t>
      </w:r>
      <w:r w:rsidR="003D4EE0">
        <w:t>php.info</w:t>
      </w:r>
      <w:r>
        <w:t>。</w:t>
      </w:r>
      <w:r w:rsidR="00570CC1">
        <w:rPr>
          <w:rFonts w:hint="eastAsia"/>
        </w:rPr>
        <w:t>如果</w:t>
      </w:r>
      <w:r w:rsidR="00570CC1">
        <w:t>慢的话代表</w:t>
      </w:r>
      <w:r w:rsidR="00570CC1">
        <w:t>php</w:t>
      </w:r>
      <w:r w:rsidR="003D4EE0">
        <w:t>0</w:t>
      </w:r>
      <w:r w:rsidR="003D4EE0">
        <w:rPr>
          <w:rFonts w:hint="eastAsia"/>
        </w:rPr>
        <w:t>fastcgi</w:t>
      </w:r>
      <w:r w:rsidR="00570CC1">
        <w:rPr>
          <w:rFonts w:hint="eastAsia"/>
        </w:rPr>
        <w:t>有</w:t>
      </w:r>
      <w:r w:rsidR="003D4EE0">
        <w:rPr>
          <w:rFonts w:hint="eastAsia"/>
        </w:rPr>
        <w:t>瓶颈</w:t>
      </w:r>
      <w:r w:rsidR="003D4EE0">
        <w:t>了</w:t>
      </w:r>
      <w:r w:rsidR="00570CC1">
        <w:t>，</w:t>
      </w:r>
      <w:r w:rsidR="00570CC1">
        <w:rPr>
          <w:rFonts w:hint="eastAsia"/>
        </w:rPr>
        <w:t>如果</w:t>
      </w:r>
      <w:r w:rsidR="003D4EE0">
        <w:t>不</w:t>
      </w:r>
      <w:r w:rsidR="003D4EE0">
        <w:rPr>
          <w:rFonts w:hint="eastAsia"/>
        </w:rPr>
        <w:t>慢</w:t>
      </w:r>
      <w:r w:rsidR="003D4EE0">
        <w:t>,</w:t>
      </w:r>
      <w:r w:rsidR="003D4EE0">
        <w:rPr>
          <w:rFonts w:hint="eastAsia"/>
        </w:rPr>
        <w:t>就</w:t>
      </w:r>
      <w:r w:rsidR="003D4EE0">
        <w:t>访问</w:t>
      </w:r>
      <w:r w:rsidR="003D4EE0">
        <w:t>php</w:t>
      </w:r>
      <w:r w:rsidR="003D4EE0">
        <w:t>带数据库，</w:t>
      </w:r>
      <w:r w:rsidR="003D4EE0">
        <w:rPr>
          <w:rFonts w:hint="eastAsia"/>
        </w:rPr>
        <w:t>如果</w:t>
      </w:r>
      <w:r w:rsidR="003D4EE0">
        <w:t>慢就是</w:t>
      </w:r>
      <w:r w:rsidR="003D4EE0">
        <w:t>php</w:t>
      </w:r>
      <w:r w:rsidR="003D4EE0">
        <w:t>和数据库这段慢，</w:t>
      </w:r>
      <w:r w:rsidR="003D4EE0">
        <w:rPr>
          <w:rFonts w:hint="eastAsia"/>
        </w:rPr>
        <w:t>还</w:t>
      </w:r>
      <w:r w:rsidR="003D4EE0">
        <w:t>可以在负载均衡器上访问图片、</w:t>
      </w:r>
      <w:r w:rsidR="003D4EE0">
        <w:rPr>
          <w:rFonts w:hint="eastAsia"/>
        </w:rPr>
        <w:t>附件</w:t>
      </w:r>
      <w:r w:rsidR="003D4EE0">
        <w:t>、</w:t>
      </w:r>
      <w:r w:rsidR="003D4EE0">
        <w:rPr>
          <w:rFonts w:hint="eastAsia"/>
        </w:rPr>
        <w:t>通过</w:t>
      </w:r>
      <w:r w:rsidR="003D4EE0">
        <w:t>curl</w:t>
      </w:r>
      <w:r w:rsidR="003D4EE0">
        <w:t>和</w:t>
      </w:r>
      <w:r w:rsidR="003D4EE0">
        <w:t>wget</w:t>
      </w:r>
      <w:r w:rsidR="003D4EE0">
        <w:t>，</w:t>
      </w:r>
      <w:r w:rsidR="003D4EE0">
        <w:rPr>
          <w:rFonts w:hint="eastAsia"/>
        </w:rPr>
        <w:t>如果</w:t>
      </w:r>
      <w:r w:rsidR="003D4EE0">
        <w:t>慢就存储压力大了（如果</w:t>
      </w:r>
      <w:r w:rsidR="003D4EE0">
        <w:rPr>
          <w:rFonts w:hint="eastAsia"/>
        </w:rPr>
        <w:t>有</w:t>
      </w:r>
      <w:r w:rsidR="003D4EE0">
        <w:t>CDN</w:t>
      </w:r>
      <w:r w:rsidR="003D4EE0">
        <w:t>那就不存在了）。</w:t>
      </w:r>
      <w:r w:rsidR="008F70DA">
        <w:t xml:space="preserve"> </w:t>
      </w:r>
      <w:r w:rsidR="008F70DA">
        <w:rPr>
          <w:rFonts w:hint="eastAsia"/>
        </w:rPr>
        <w:t>如果</w:t>
      </w:r>
      <w:r w:rsidR="008F70DA">
        <w:t>是</w:t>
      </w:r>
      <w:r w:rsidR="008F70DA">
        <w:t>mysql</w:t>
      </w:r>
      <w:r w:rsidR="008F70DA">
        <w:t>数据库慢怎么办</w:t>
      </w:r>
      <w:r w:rsidR="008F70DA">
        <w:t>------</w:t>
      </w:r>
      <w:r w:rsidR="008F70DA">
        <w:t>请看上面的</w:t>
      </w:r>
      <w:r w:rsidR="008F70DA">
        <w:t>mysql</w:t>
      </w:r>
      <w:r w:rsidR="008F70DA">
        <w:t>的</w:t>
      </w:r>
      <w:r w:rsidR="008F70DA">
        <w:t>sql</w:t>
      </w:r>
      <w:r w:rsidR="008F70DA">
        <w:t>语句如何优化。</w:t>
      </w:r>
    </w:p>
    <w:p w14:paraId="6D3BB345" w14:textId="6143A21D" w:rsidR="00146828" w:rsidRDefault="00931DD8" w:rsidP="00412B03">
      <w:pPr>
        <w:pStyle w:val="3"/>
      </w:pPr>
      <w:bookmarkStart w:id="5" w:name="_Toc439969539"/>
      <w:r>
        <w:t>第三</w:t>
      </w:r>
      <w:r>
        <w:rPr>
          <w:rFonts w:hint="eastAsia"/>
        </w:rPr>
        <w:t>天</w:t>
      </w:r>
      <w:r w:rsidR="00C16510">
        <w:t>MySQL</w:t>
      </w:r>
      <w:bookmarkEnd w:id="5"/>
    </w:p>
    <w:p w14:paraId="68B0068D" w14:textId="1B5C21EB" w:rsidR="001152B7" w:rsidRDefault="001152B7" w:rsidP="00E06372">
      <w:pPr>
        <w:pStyle w:val="4"/>
      </w:pPr>
      <w:r>
        <w:rPr>
          <w:rFonts w:hint="eastAsia"/>
        </w:rPr>
        <w:t>08</w:t>
      </w:r>
      <w:r w:rsidR="00B56035">
        <w:rPr>
          <w:rFonts w:hint="eastAsia"/>
        </w:rPr>
        <w:t xml:space="preserve"> </w:t>
      </w:r>
      <w:r>
        <w:t xml:space="preserve">MySQL Sleep </w:t>
      </w:r>
      <w:r>
        <w:t>线程过多？</w:t>
      </w:r>
    </w:p>
    <w:p w14:paraId="410B0D00" w14:textId="77777777" w:rsidR="00B23A41" w:rsidRDefault="00B23A41" w:rsidP="00B23A41">
      <w:pPr>
        <w:pStyle w:val="af0"/>
        <w:ind w:left="210" w:right="210" w:firstLine="210"/>
      </w:pPr>
      <w:r>
        <w:rPr>
          <w:rFonts w:hint="eastAsia"/>
        </w:rPr>
        <w:t>1</w:t>
      </w:r>
      <w:r>
        <w:rPr>
          <w:rFonts w:hint="eastAsia"/>
        </w:rPr>
        <w:t>、开发前段优化</w:t>
      </w:r>
    </w:p>
    <w:p w14:paraId="5FFE7EFB" w14:textId="77777777" w:rsidR="00B23A41" w:rsidRDefault="00B23A41" w:rsidP="00B23A41">
      <w:pPr>
        <w:pStyle w:val="af0"/>
        <w:ind w:left="210" w:right="210" w:firstLine="210"/>
      </w:pPr>
      <w:r>
        <w:rPr>
          <w:rFonts w:hint="eastAsia"/>
        </w:rPr>
        <w:t>2</w:t>
      </w:r>
      <w:r>
        <w:rPr>
          <w:rFonts w:hint="eastAsia"/>
        </w:rPr>
        <w:t>、配置文件中设置链接时间，减少等待链接超时时间</w:t>
      </w:r>
    </w:p>
    <w:p w14:paraId="415A560D" w14:textId="77777777" w:rsidR="00B23A41" w:rsidRDefault="00B23A41" w:rsidP="00B23A41">
      <w:pPr>
        <w:pStyle w:val="af0"/>
        <w:ind w:left="210" w:right="210" w:firstLine="210"/>
      </w:pPr>
      <w:r>
        <w:rPr>
          <w:rFonts w:hint="eastAsia"/>
        </w:rPr>
        <w:t>1</w:t>
      </w:r>
      <w:r>
        <w:rPr>
          <w:rFonts w:hint="eastAsia"/>
        </w:rPr>
        <w:t>、配置文件里修改</w:t>
      </w:r>
    </w:p>
    <w:p w14:paraId="41A3F5A8" w14:textId="77777777" w:rsidR="00B23A41" w:rsidRDefault="00B23A41" w:rsidP="00B23A41">
      <w:pPr>
        <w:pStyle w:val="af0"/>
        <w:ind w:left="210" w:right="210" w:firstLine="210"/>
      </w:pPr>
      <w:r>
        <w:t>[mysqld]</w:t>
      </w:r>
    </w:p>
    <w:p w14:paraId="4A140C11" w14:textId="77777777" w:rsidR="00B23A41" w:rsidRDefault="00B23A41" w:rsidP="00B23A41">
      <w:pPr>
        <w:pStyle w:val="af0"/>
        <w:ind w:left="210" w:right="210" w:firstLine="210"/>
      </w:pPr>
      <w:r>
        <w:rPr>
          <w:rFonts w:hint="eastAsia"/>
        </w:rPr>
        <w:t>interactive_timeout = 120 ##</w:t>
      </w:r>
      <w:r>
        <w:rPr>
          <w:rFonts w:hint="eastAsia"/>
        </w:rPr>
        <w:t>此参数设置后</w:t>
      </w:r>
      <w:r>
        <w:rPr>
          <w:rFonts w:hint="eastAsia"/>
        </w:rPr>
        <w:t>wait_timeout</w:t>
      </w:r>
      <w:r>
        <w:rPr>
          <w:rFonts w:hint="eastAsia"/>
        </w:rPr>
        <w:t>自动生效。</w:t>
      </w:r>
    </w:p>
    <w:p w14:paraId="7E1FC070" w14:textId="77777777" w:rsidR="00B23A41" w:rsidRDefault="00B23A41" w:rsidP="00B23A41">
      <w:pPr>
        <w:pStyle w:val="af0"/>
        <w:ind w:left="210" w:right="210" w:firstLine="210"/>
      </w:pPr>
      <w:r>
        <w:t>wait_timeout = 120</w:t>
      </w:r>
    </w:p>
    <w:p w14:paraId="232687D8" w14:textId="77777777" w:rsidR="00B23A41" w:rsidRDefault="00B23A41" w:rsidP="00B23A41">
      <w:pPr>
        <w:pStyle w:val="af0"/>
        <w:ind w:left="210" w:right="210" w:firstLine="210"/>
      </w:pPr>
      <w:r>
        <w:rPr>
          <w:rFonts w:hint="eastAsia"/>
        </w:rPr>
        <w:t>2</w:t>
      </w:r>
      <w:r>
        <w:rPr>
          <w:rFonts w:hint="eastAsia"/>
        </w:rPr>
        <w:t>、其他方法：</w:t>
      </w:r>
    </w:p>
    <w:p w14:paraId="18362663" w14:textId="77777777" w:rsidR="00B23A41" w:rsidRDefault="00B23A41" w:rsidP="00B23A41">
      <w:pPr>
        <w:pStyle w:val="af0"/>
        <w:ind w:left="210" w:right="210" w:firstLine="210"/>
      </w:pPr>
      <w:r>
        <w:rPr>
          <w:rFonts w:hint="eastAsia"/>
        </w:rPr>
        <w:t>1</w:t>
      </w:r>
      <w:r>
        <w:rPr>
          <w:rFonts w:hint="eastAsia"/>
        </w:rPr>
        <w:t>、</w:t>
      </w:r>
      <w:r>
        <w:rPr>
          <w:rFonts w:hint="eastAsia"/>
        </w:rPr>
        <w:t>php</w:t>
      </w:r>
      <w:r>
        <w:rPr>
          <w:rFonts w:hint="eastAsia"/>
        </w:rPr>
        <w:t>程序中，不用持久链接，即使用</w:t>
      </w:r>
      <w:r>
        <w:rPr>
          <w:rFonts w:hint="eastAsia"/>
        </w:rPr>
        <w:t>mysql_connect</w:t>
      </w:r>
      <w:r>
        <w:rPr>
          <w:rFonts w:hint="eastAsia"/>
        </w:rPr>
        <w:t>而不是</w:t>
      </w:r>
      <w:r>
        <w:rPr>
          <w:rFonts w:hint="eastAsia"/>
        </w:rPr>
        <w:t>pconnect</w:t>
      </w:r>
      <w:r>
        <w:rPr>
          <w:rFonts w:hint="eastAsia"/>
        </w:rPr>
        <w:t>（</w:t>
      </w:r>
      <w:r>
        <w:rPr>
          <w:rFonts w:hint="eastAsia"/>
        </w:rPr>
        <w:t>java</w:t>
      </w:r>
      <w:r>
        <w:rPr>
          <w:rFonts w:hint="eastAsia"/>
        </w:rPr>
        <w:t>调整连接池）</w:t>
      </w:r>
    </w:p>
    <w:p w14:paraId="706B714A" w14:textId="77777777" w:rsidR="00B23A41" w:rsidRDefault="00B23A41" w:rsidP="00B23A41">
      <w:pPr>
        <w:pStyle w:val="af0"/>
        <w:ind w:left="210" w:right="210" w:firstLine="210"/>
      </w:pPr>
      <w:r>
        <w:rPr>
          <w:rFonts w:hint="eastAsia"/>
        </w:rPr>
        <w:t>2</w:t>
      </w:r>
      <w:r>
        <w:rPr>
          <w:rFonts w:hint="eastAsia"/>
        </w:rPr>
        <w:t>、</w:t>
      </w:r>
      <w:r>
        <w:rPr>
          <w:rFonts w:hint="eastAsia"/>
        </w:rPr>
        <w:t>php</w:t>
      </w:r>
      <w:r>
        <w:rPr>
          <w:rFonts w:hint="eastAsia"/>
        </w:rPr>
        <w:t>程序执行完毕，应该显示调用</w:t>
      </w:r>
      <w:r>
        <w:rPr>
          <w:rFonts w:hint="eastAsia"/>
        </w:rPr>
        <w:t>mysql_close</w:t>
      </w:r>
    </w:p>
    <w:p w14:paraId="6DDD47E2" w14:textId="64E60F1A" w:rsidR="00396ADA" w:rsidRDefault="00B23A41" w:rsidP="00B23A41">
      <w:pPr>
        <w:pStyle w:val="af0"/>
        <w:ind w:left="210" w:right="210" w:firstLine="210"/>
      </w:pPr>
      <w:r>
        <w:rPr>
          <w:rFonts w:hint="eastAsia"/>
        </w:rPr>
        <w:t>3</w:t>
      </w:r>
      <w:r>
        <w:rPr>
          <w:rFonts w:hint="eastAsia"/>
        </w:rPr>
        <w:t>、逐步分析</w:t>
      </w:r>
      <w:r>
        <w:rPr>
          <w:rFonts w:hint="eastAsia"/>
        </w:rPr>
        <w:t>mysql</w:t>
      </w:r>
      <w:r>
        <w:rPr>
          <w:rFonts w:hint="eastAsia"/>
        </w:rPr>
        <w:t>的</w:t>
      </w:r>
      <w:r>
        <w:rPr>
          <w:rFonts w:hint="eastAsia"/>
        </w:rPr>
        <w:t>SQL</w:t>
      </w:r>
      <w:r>
        <w:rPr>
          <w:rFonts w:hint="eastAsia"/>
        </w:rPr>
        <w:t>查询及慢查询，找到查询过慢的</w:t>
      </w:r>
      <w:r>
        <w:rPr>
          <w:rFonts w:hint="eastAsia"/>
        </w:rPr>
        <w:t>SQL</w:t>
      </w:r>
      <w:r>
        <w:rPr>
          <w:rFonts w:hint="eastAsia"/>
        </w:rPr>
        <w:t>，优化</w:t>
      </w:r>
    </w:p>
    <w:p w14:paraId="5C6C405E" w14:textId="420A8641" w:rsidR="0011133E" w:rsidRDefault="0011133E" w:rsidP="00E06372">
      <w:pPr>
        <w:pStyle w:val="4"/>
      </w:pPr>
      <w:r>
        <w:t>09</w:t>
      </w:r>
      <w:r w:rsidR="00C763F3">
        <w:t xml:space="preserve"> </w:t>
      </w:r>
      <w:r>
        <w:t>key_buffer_size</w:t>
      </w:r>
      <w:r>
        <w:rPr>
          <w:rFonts w:hint="eastAsia"/>
        </w:rPr>
        <w:t>参数</w:t>
      </w:r>
      <w:r>
        <w:t>作用，</w:t>
      </w:r>
      <w:r>
        <w:rPr>
          <w:rFonts w:hint="eastAsia"/>
        </w:rPr>
        <w:t>如何</w:t>
      </w:r>
      <w:r>
        <w:t>修改这个参数不重启数据库就可以生效？</w:t>
      </w:r>
    </w:p>
    <w:p w14:paraId="09E19DC0" w14:textId="77777777" w:rsidR="004F289F" w:rsidRDefault="004F289F" w:rsidP="004F289F">
      <w:pPr>
        <w:pStyle w:val="af0"/>
        <w:ind w:left="210" w:right="210" w:firstLine="210"/>
      </w:pPr>
      <w:r>
        <w:rPr>
          <w:rFonts w:hint="eastAsia"/>
        </w:rPr>
        <w:t>此参数为</w:t>
      </w:r>
      <w:r>
        <w:rPr>
          <w:rFonts w:hint="eastAsia"/>
        </w:rPr>
        <w:t>MyISAM</w:t>
      </w:r>
      <w:r>
        <w:rPr>
          <w:rFonts w:hint="eastAsia"/>
        </w:rPr>
        <w:t>引擎索引缓存的参数。</w:t>
      </w:r>
    </w:p>
    <w:p w14:paraId="2F6D805B" w14:textId="77777777" w:rsidR="004F289F" w:rsidRDefault="004F289F" w:rsidP="004F289F">
      <w:pPr>
        <w:pStyle w:val="af0"/>
        <w:ind w:left="210" w:right="210" w:firstLine="210"/>
      </w:pPr>
      <w:r>
        <w:rPr>
          <w:rFonts w:hint="eastAsia"/>
        </w:rPr>
        <w:t>MyISAM</w:t>
      </w:r>
      <w:r>
        <w:rPr>
          <w:rFonts w:hint="eastAsia"/>
        </w:rPr>
        <w:t>只缓存索引，</w:t>
      </w:r>
      <w:r>
        <w:rPr>
          <w:rFonts w:hint="eastAsia"/>
        </w:rPr>
        <w:t>innodb</w:t>
      </w:r>
      <w:r>
        <w:rPr>
          <w:rFonts w:hint="eastAsia"/>
        </w:rPr>
        <w:t>既缓存索引又缓存</w:t>
      </w:r>
      <w:r>
        <w:rPr>
          <w:rFonts w:hint="eastAsia"/>
        </w:rPr>
        <w:t>buffer</w:t>
      </w:r>
      <w:r>
        <w:rPr>
          <w:rFonts w:hint="eastAsia"/>
        </w:rPr>
        <w:t>。</w:t>
      </w:r>
    </w:p>
    <w:p w14:paraId="16E1DFFA" w14:textId="77777777" w:rsidR="004F289F" w:rsidRDefault="004F289F" w:rsidP="004F289F">
      <w:pPr>
        <w:pStyle w:val="af0"/>
        <w:ind w:left="210" w:right="210" w:firstLine="210"/>
      </w:pPr>
      <w:r>
        <w:rPr>
          <w:rFonts w:hint="eastAsia"/>
        </w:rPr>
        <w:t xml:space="preserve">set global key_buffer_size = 1024*1024*32 </w:t>
      </w:r>
      <w:r>
        <w:rPr>
          <w:rFonts w:hint="eastAsia"/>
        </w:rPr>
        <w:t>临时生效，</w:t>
      </w:r>
    </w:p>
    <w:p w14:paraId="698EFAC8" w14:textId="77777777" w:rsidR="00924137" w:rsidRDefault="00814881" w:rsidP="00924137">
      <w:pPr>
        <w:pStyle w:val="af0"/>
        <w:ind w:left="210" w:right="210" w:firstLine="210"/>
      </w:pPr>
      <w:r>
        <w:rPr>
          <w:rFonts w:hint="eastAsia"/>
        </w:rPr>
        <w:t>修改</w:t>
      </w:r>
      <w:r w:rsidR="004F289F">
        <w:rPr>
          <w:rFonts w:hint="eastAsia"/>
        </w:rPr>
        <w:t>配置文件：</w:t>
      </w:r>
      <w:r w:rsidR="00924137">
        <w:t>/etc/my.cnf</w:t>
      </w:r>
    </w:p>
    <w:p w14:paraId="0C6841AB" w14:textId="2D37AF36" w:rsidR="004F289F" w:rsidRDefault="004F289F" w:rsidP="00924137">
      <w:pPr>
        <w:pStyle w:val="af0"/>
        <w:ind w:left="210" w:right="210" w:firstLine="210"/>
      </w:pPr>
      <w:r>
        <w:t>key_buffer_size = 32M</w:t>
      </w:r>
    </w:p>
    <w:p w14:paraId="16ABEDE7" w14:textId="77777777" w:rsidR="004F289F" w:rsidRDefault="004F289F" w:rsidP="004F289F">
      <w:pPr>
        <w:pStyle w:val="af0"/>
        <w:ind w:left="210" w:right="210" w:firstLine="210"/>
      </w:pPr>
      <w:r>
        <w:rPr>
          <w:rFonts w:hint="eastAsia"/>
        </w:rPr>
        <w:t>mysql&gt; set global key_buffer_size = 1024*1024*32</w:t>
      </w:r>
      <w:r>
        <w:rPr>
          <w:rFonts w:hint="eastAsia"/>
        </w:rPr>
        <w:t>；</w:t>
      </w:r>
    </w:p>
    <w:p w14:paraId="5CD273E8" w14:textId="77777777" w:rsidR="004F289F" w:rsidRDefault="004F289F" w:rsidP="004F289F">
      <w:pPr>
        <w:pStyle w:val="af0"/>
        <w:ind w:left="210" w:right="210" w:firstLine="210"/>
      </w:pPr>
      <w:r>
        <w:t>Query OK, 0 rows affected (0.01 sec)</w:t>
      </w:r>
    </w:p>
    <w:p w14:paraId="10B585F1" w14:textId="77777777" w:rsidR="004F289F" w:rsidRDefault="004F289F" w:rsidP="004F289F">
      <w:pPr>
        <w:pStyle w:val="af0"/>
        <w:ind w:left="210" w:right="210" w:firstLine="210"/>
      </w:pPr>
      <w:r>
        <w:t xml:space="preserve">mysql&gt; show variables like '%key_buffer%';      </w:t>
      </w:r>
    </w:p>
    <w:p w14:paraId="1EE02F4B" w14:textId="77777777" w:rsidR="004F289F" w:rsidRDefault="004F289F" w:rsidP="004F289F">
      <w:pPr>
        <w:pStyle w:val="af0"/>
        <w:ind w:left="210" w:right="210" w:firstLine="210"/>
      </w:pPr>
      <w:r>
        <w:t>+-----------------+----------+</w:t>
      </w:r>
    </w:p>
    <w:p w14:paraId="19830154" w14:textId="77777777" w:rsidR="004F289F" w:rsidRDefault="004F289F" w:rsidP="004F289F">
      <w:pPr>
        <w:pStyle w:val="af0"/>
        <w:ind w:left="210" w:right="210" w:firstLine="210"/>
      </w:pPr>
      <w:r>
        <w:t>| Variable_name   | Value    |</w:t>
      </w:r>
    </w:p>
    <w:p w14:paraId="51D6A604" w14:textId="77777777" w:rsidR="004F289F" w:rsidRDefault="004F289F" w:rsidP="004F289F">
      <w:pPr>
        <w:pStyle w:val="af0"/>
        <w:ind w:left="210" w:right="210" w:firstLine="210"/>
      </w:pPr>
      <w:r>
        <w:t>+-----------------+----------+</w:t>
      </w:r>
    </w:p>
    <w:p w14:paraId="32ABD1A1" w14:textId="77777777" w:rsidR="004F289F" w:rsidRDefault="004F289F" w:rsidP="004F289F">
      <w:pPr>
        <w:pStyle w:val="af0"/>
        <w:ind w:left="210" w:right="210" w:firstLine="210"/>
      </w:pPr>
      <w:r>
        <w:t>| key_buffer_size | 33554432 |</w:t>
      </w:r>
    </w:p>
    <w:p w14:paraId="0495CFBB" w14:textId="77777777" w:rsidR="004F289F" w:rsidRDefault="004F289F" w:rsidP="004F289F">
      <w:pPr>
        <w:pStyle w:val="af0"/>
        <w:ind w:left="210" w:right="210" w:firstLine="210"/>
      </w:pPr>
      <w:r>
        <w:t>+-----------------+----------+</w:t>
      </w:r>
    </w:p>
    <w:p w14:paraId="147C9DD9" w14:textId="024EDBEE" w:rsidR="00C42FEF" w:rsidRDefault="004F289F" w:rsidP="004F289F">
      <w:pPr>
        <w:pStyle w:val="af0"/>
        <w:ind w:left="210" w:right="210" w:firstLine="210"/>
      </w:pPr>
      <w:r>
        <w:t xml:space="preserve">1 row in set (0.00 sec)   </w:t>
      </w:r>
    </w:p>
    <w:p w14:paraId="5A12C2B3" w14:textId="3A5C7715" w:rsidR="0011133E" w:rsidRDefault="0011133E" w:rsidP="00E06372">
      <w:pPr>
        <w:pStyle w:val="4"/>
      </w:pPr>
      <w:r>
        <w:rPr>
          <w:rFonts w:hint="eastAsia"/>
        </w:rPr>
        <w:t>10</w:t>
      </w:r>
      <w:r w:rsidR="00B56035">
        <w:rPr>
          <w:rFonts w:hint="eastAsia"/>
        </w:rPr>
        <w:t xml:space="preserve"> </w:t>
      </w:r>
      <w:r>
        <w:t>MySQL binlog</w:t>
      </w:r>
      <w:r>
        <w:t>的工作模式有哪些？</w:t>
      </w:r>
      <w:r>
        <w:rPr>
          <w:rFonts w:hint="eastAsia"/>
        </w:rPr>
        <w:t>各有</w:t>
      </w:r>
      <w:r>
        <w:t>什么特点，</w:t>
      </w:r>
      <w:r>
        <w:rPr>
          <w:rFonts w:hint="eastAsia"/>
        </w:rPr>
        <w:t>企业</w:t>
      </w:r>
      <w:r>
        <w:t>中如何选择？</w:t>
      </w:r>
    </w:p>
    <w:p w14:paraId="147C1C4C" w14:textId="77777777" w:rsidR="00D87195" w:rsidRDefault="00D87195" w:rsidP="00D87195">
      <w:pPr>
        <w:pStyle w:val="af0"/>
        <w:ind w:left="210" w:right="210" w:firstLine="210"/>
      </w:pPr>
      <w:r>
        <w:rPr>
          <w:rFonts w:hint="eastAsia"/>
        </w:rPr>
        <w:t>1.</w:t>
      </w:r>
      <w:r>
        <w:rPr>
          <w:rFonts w:hint="eastAsia"/>
        </w:rPr>
        <w:t>行模式：日志中会列出每一行数据被修改的形式，然后再</w:t>
      </w:r>
      <w:r>
        <w:rPr>
          <w:rFonts w:hint="eastAsia"/>
        </w:rPr>
        <w:t>slave</w:t>
      </w:r>
      <w:r>
        <w:rPr>
          <w:rFonts w:hint="eastAsia"/>
        </w:rPr>
        <w:t>端对相同的数据进行修改</w:t>
      </w:r>
    </w:p>
    <w:p w14:paraId="785640D6" w14:textId="77777777" w:rsidR="00D87195" w:rsidRDefault="00D87195" w:rsidP="00D87195">
      <w:pPr>
        <w:pStyle w:val="af0"/>
        <w:ind w:left="210" w:right="210" w:firstLine="210"/>
      </w:pPr>
      <w:r>
        <w:rPr>
          <w:rFonts w:hint="eastAsia"/>
        </w:rPr>
        <w:t>优点：记录详细的执行细节，</w:t>
      </w:r>
      <w:r>
        <w:rPr>
          <w:rFonts w:hint="eastAsia"/>
          <w:color w:val="0000FF"/>
        </w:rPr>
        <w:t>update1W</w:t>
      </w:r>
      <w:r>
        <w:rPr>
          <w:rFonts w:hint="eastAsia"/>
          <w:color w:val="0000FF"/>
        </w:rPr>
        <w:t>条它会记录</w:t>
      </w:r>
      <w:r>
        <w:rPr>
          <w:rFonts w:hint="eastAsia"/>
          <w:color w:val="0000FF"/>
        </w:rPr>
        <w:t>1W</w:t>
      </w:r>
      <w:r>
        <w:rPr>
          <w:rFonts w:hint="eastAsia"/>
          <w:color w:val="0000FF"/>
        </w:rPr>
        <w:t>条，日志很大</w:t>
      </w:r>
    </w:p>
    <w:p w14:paraId="2002388C" w14:textId="77777777" w:rsidR="00D87195" w:rsidRDefault="00D87195" w:rsidP="00D87195">
      <w:pPr>
        <w:pStyle w:val="af0"/>
        <w:ind w:left="210" w:right="210" w:firstLine="210"/>
      </w:pPr>
      <w:r>
        <w:rPr>
          <w:rFonts w:hint="eastAsia"/>
        </w:rPr>
        <w:t>缺点：性能不太好</w:t>
      </w:r>
    </w:p>
    <w:p w14:paraId="10400E6E" w14:textId="77777777" w:rsidR="00D87195" w:rsidRDefault="00D87195" w:rsidP="00D87195">
      <w:pPr>
        <w:pStyle w:val="af0"/>
        <w:ind w:left="210" w:right="210" w:firstLine="210"/>
      </w:pPr>
      <w:r>
        <w:rPr>
          <w:rFonts w:hint="eastAsia"/>
        </w:rPr>
        <w:t>2.statement level</w:t>
      </w:r>
      <w:r>
        <w:rPr>
          <w:rFonts w:hint="eastAsia"/>
        </w:rPr>
        <w:t>（默认）</w:t>
      </w:r>
    </w:p>
    <w:p w14:paraId="047654F3" w14:textId="2ED4F54E" w:rsidR="00D87195" w:rsidRDefault="00D87195" w:rsidP="00D87195">
      <w:pPr>
        <w:pStyle w:val="af0"/>
        <w:ind w:left="210" w:right="210" w:firstLine="210"/>
        <w:rPr>
          <w:color w:val="0000FF"/>
        </w:rPr>
      </w:pPr>
      <w:r>
        <w:rPr>
          <w:rFonts w:hint="eastAsia"/>
        </w:rPr>
        <w:t>优点：节约</w:t>
      </w:r>
      <w:r>
        <w:rPr>
          <w:rFonts w:hint="eastAsia"/>
        </w:rPr>
        <w:t>IO</w:t>
      </w:r>
      <w:r>
        <w:rPr>
          <w:rFonts w:hint="eastAsia"/>
        </w:rPr>
        <w:t>，磁盘空间</w:t>
      </w:r>
      <w:r>
        <w:rPr>
          <w:rFonts w:hint="eastAsia"/>
        </w:rPr>
        <w:t xml:space="preserve"> </w:t>
      </w:r>
      <w:r>
        <w:rPr>
          <w:rFonts w:hint="eastAsia"/>
          <w:color w:val="0000FF"/>
        </w:rPr>
        <w:t>记录语句模式，数据库插入什么就记录什么，</w:t>
      </w:r>
      <w:r>
        <w:rPr>
          <w:rFonts w:hint="eastAsia"/>
          <w:color w:val="0000FF"/>
        </w:rPr>
        <w:t>binlog</w:t>
      </w:r>
      <w:r>
        <w:rPr>
          <w:rFonts w:hint="eastAsia"/>
          <w:color w:val="0000FF"/>
        </w:rPr>
        <w:t>比较小，对函数，触发器这样的语句复制时会出现问题，造成数据不一致。</w:t>
      </w:r>
    </w:p>
    <w:p w14:paraId="4AA5B097" w14:textId="77777777" w:rsidR="00D87195" w:rsidRDefault="00D87195" w:rsidP="00D87195">
      <w:pPr>
        <w:pStyle w:val="af0"/>
        <w:ind w:left="210" w:right="210" w:firstLine="210"/>
      </w:pPr>
      <w:r>
        <w:rPr>
          <w:rFonts w:hint="eastAsia"/>
        </w:rPr>
        <w:t>缺点：可能在主从复制丢语句。</w:t>
      </w:r>
    </w:p>
    <w:p w14:paraId="5174612E" w14:textId="77777777" w:rsidR="00D87195" w:rsidRDefault="00D87195" w:rsidP="00D87195">
      <w:pPr>
        <w:pStyle w:val="af0"/>
        <w:ind w:left="210" w:right="210" w:firstLine="210"/>
      </w:pPr>
      <w:r>
        <w:rPr>
          <w:rFonts w:hint="eastAsia"/>
        </w:rPr>
        <w:t>3.Mixed</w:t>
      </w:r>
    </w:p>
    <w:p w14:paraId="78C0F0C2" w14:textId="77777777" w:rsidR="00D87195" w:rsidRDefault="00D87195" w:rsidP="00D87195">
      <w:pPr>
        <w:pStyle w:val="af0"/>
        <w:ind w:left="210" w:right="210" w:firstLine="210"/>
      </w:pPr>
      <w:r>
        <w:rPr>
          <w:rFonts w:hint="eastAsia"/>
        </w:rPr>
        <w:t>它为前面</w:t>
      </w:r>
      <w:r>
        <w:rPr>
          <w:rFonts w:hint="eastAsia"/>
        </w:rPr>
        <w:t>2</w:t>
      </w:r>
      <w:r>
        <w:rPr>
          <w:rFonts w:hint="eastAsia"/>
        </w:rPr>
        <w:t>个的结合，它会分析语句决定用哪种模式来记录语句。在做主从同步的时候如果功能要求很多可以使用</w:t>
      </w:r>
      <w:r>
        <w:rPr>
          <w:rFonts w:hint="eastAsia"/>
        </w:rPr>
        <w:t>Mixed</w:t>
      </w:r>
    </w:p>
    <w:p w14:paraId="60EC78E7" w14:textId="06A8977B" w:rsidR="002739BE" w:rsidRPr="00D87195" w:rsidRDefault="00D87195" w:rsidP="00D87195">
      <w:pPr>
        <w:pStyle w:val="af0"/>
        <w:ind w:left="210" w:right="210" w:firstLine="210"/>
      </w:pPr>
      <w:r>
        <w:rPr>
          <w:rFonts w:hint="eastAsia"/>
        </w:rPr>
        <w:t>企业中根据业务需求来进行选择。</w:t>
      </w:r>
      <w:r>
        <w:rPr>
          <w:rFonts w:hint="eastAsia"/>
          <w:color w:val="0000FF"/>
        </w:rPr>
        <w:t>比如说更新</w:t>
      </w:r>
      <w:r>
        <w:rPr>
          <w:rFonts w:hint="eastAsia"/>
          <w:color w:val="0000FF"/>
        </w:rPr>
        <w:t>1W</w:t>
      </w:r>
      <w:r>
        <w:rPr>
          <w:rFonts w:hint="eastAsia"/>
          <w:color w:val="0000FF"/>
        </w:rPr>
        <w:t>条语句，它就不会以行级模式来记录</w:t>
      </w:r>
    </w:p>
    <w:p w14:paraId="2A03E132" w14:textId="77777777" w:rsidR="006E2B05" w:rsidRDefault="00360A73" w:rsidP="00E06372">
      <w:pPr>
        <w:pStyle w:val="4"/>
      </w:pPr>
      <w:r w:rsidRPr="00360A73">
        <w:rPr>
          <w:rFonts w:hint="eastAsia"/>
        </w:rPr>
        <w:t>11</w:t>
      </w:r>
      <w:r w:rsidR="00B56035">
        <w:rPr>
          <w:rFonts w:hint="eastAsia"/>
        </w:rPr>
        <w:t xml:space="preserve"> </w:t>
      </w:r>
      <w:r w:rsidRPr="00360A73">
        <w:rPr>
          <w:rFonts w:hint="eastAsia"/>
        </w:rPr>
        <w:t>工作中数据库被误操作执行了一个删除的</w:t>
      </w:r>
      <w:r w:rsidRPr="00360A73">
        <w:rPr>
          <w:rFonts w:hint="eastAsia"/>
        </w:rPr>
        <w:t>SQL</w:t>
      </w:r>
      <w:r w:rsidRPr="00360A73">
        <w:rPr>
          <w:rFonts w:hint="eastAsia"/>
        </w:rPr>
        <w:t>语句，你如何完整恢复丢失的数据？</w:t>
      </w:r>
    </w:p>
    <w:p w14:paraId="3D72BB41" w14:textId="71E2F3CF" w:rsidR="00360A73" w:rsidRPr="006E2B05" w:rsidRDefault="00360A73" w:rsidP="006E2B05">
      <w:pPr>
        <w:ind w:firstLine="210"/>
        <w:rPr>
          <w:b/>
          <w:color w:val="FF0000"/>
        </w:rPr>
      </w:pPr>
      <w:r w:rsidRPr="006E2B05">
        <w:rPr>
          <w:rFonts w:hint="eastAsia"/>
          <w:b/>
          <w:color w:val="FF0000"/>
        </w:rPr>
        <w:t>提示：注意解答问题的高度、宽度、实战性。</w:t>
      </w:r>
    </w:p>
    <w:p w14:paraId="6104BD0D" w14:textId="1E752EA6" w:rsidR="006E2B05" w:rsidRDefault="00D53223" w:rsidP="00EC4B6B">
      <w:pPr>
        <w:ind w:firstLine="210"/>
      </w:pPr>
      <w:r>
        <w:t xml:space="preserve"> </w:t>
      </w:r>
      <w:r w:rsidR="006E2B05">
        <w:rPr>
          <w:rFonts w:hint="eastAsia"/>
        </w:rPr>
        <w:t>增量恢复过程：</w:t>
      </w:r>
    </w:p>
    <w:p w14:paraId="0DD58167" w14:textId="77777777" w:rsidR="006E2B05" w:rsidRDefault="006E2B05" w:rsidP="006E2B05">
      <w:pPr>
        <w:pStyle w:val="af0"/>
        <w:ind w:left="210" w:right="210" w:firstLine="210"/>
      </w:pPr>
      <w:r>
        <w:rPr>
          <w:rFonts w:hint="eastAsia"/>
        </w:rPr>
        <w:t>进入数据库，关闭数据库访问写入</w:t>
      </w:r>
    </w:p>
    <w:p w14:paraId="52D2128D" w14:textId="77777777" w:rsidR="006E2B05" w:rsidRDefault="006E2B05" w:rsidP="006E2B05">
      <w:pPr>
        <w:pStyle w:val="af0"/>
        <w:ind w:left="210" w:right="210" w:firstLine="210"/>
      </w:pPr>
      <w:r>
        <w:rPr>
          <w:rFonts w:hint="eastAsia"/>
        </w:rPr>
        <w:t>1.</w:t>
      </w:r>
      <w:r>
        <w:rPr>
          <w:rFonts w:hint="eastAsia"/>
        </w:rPr>
        <w:t>把全备单独拷贝到一个目录下，把增量的</w:t>
      </w:r>
      <w:r>
        <w:rPr>
          <w:rFonts w:hint="eastAsia"/>
        </w:rPr>
        <w:t>bin-log</w:t>
      </w:r>
      <w:r>
        <w:rPr>
          <w:rFonts w:hint="eastAsia"/>
        </w:rPr>
        <w:t>日志移走到相同目录下</w:t>
      </w:r>
    </w:p>
    <w:p w14:paraId="601E85A9" w14:textId="77777777" w:rsidR="006E2B05" w:rsidRDefault="006E2B05" w:rsidP="006E2B05">
      <w:pPr>
        <w:pStyle w:val="af0"/>
        <w:ind w:left="210" w:right="210" w:firstLine="210"/>
      </w:pPr>
      <w:r>
        <w:rPr>
          <w:rFonts w:hint="eastAsia"/>
        </w:rPr>
        <w:t>2.</w:t>
      </w:r>
      <w:r>
        <w:rPr>
          <w:rFonts w:hint="eastAsia"/>
        </w:rPr>
        <w:t>汇总增量</w:t>
      </w:r>
      <w:r>
        <w:rPr>
          <w:rFonts w:hint="eastAsia"/>
        </w:rPr>
        <w:t>bin-log</w:t>
      </w:r>
      <w:r>
        <w:rPr>
          <w:rFonts w:hint="eastAsia"/>
        </w:rPr>
        <w:t>日志用命令指定库拆分</w:t>
      </w:r>
      <w:r>
        <w:rPr>
          <w:rFonts w:hint="eastAsia"/>
        </w:rPr>
        <w:t>bin-log,</w:t>
      </w:r>
      <w:r>
        <w:rPr>
          <w:rFonts w:hint="eastAsia"/>
        </w:rPr>
        <w:t>如下：</w:t>
      </w:r>
    </w:p>
    <w:p w14:paraId="0DFA8774" w14:textId="77777777" w:rsidR="006E2B05" w:rsidRDefault="006E2B05" w:rsidP="006E2B05">
      <w:pPr>
        <w:pStyle w:val="af0"/>
        <w:ind w:left="210" w:right="210" w:firstLine="210"/>
      </w:pPr>
      <w:r>
        <w:rPr>
          <w:rFonts w:hint="eastAsia"/>
        </w:rPr>
        <w:t>mysqlbinlog -d oldboy mysql-bin.000005&lt;bin.sql</w:t>
      </w:r>
    </w:p>
    <w:p w14:paraId="5F2B258F" w14:textId="77777777" w:rsidR="006E2B05" w:rsidRDefault="006E2B05" w:rsidP="006E2B05">
      <w:pPr>
        <w:pStyle w:val="af0"/>
        <w:ind w:left="210" w:right="210" w:firstLine="210"/>
      </w:pPr>
      <w:r>
        <w:rPr>
          <w:rFonts w:hint="eastAsia"/>
        </w:rPr>
        <w:t>用</w:t>
      </w:r>
      <w:r>
        <w:rPr>
          <w:rFonts w:hint="eastAsia"/>
        </w:rPr>
        <w:t>vi</w:t>
      </w:r>
      <w:r>
        <w:rPr>
          <w:rFonts w:hint="eastAsia"/>
        </w:rPr>
        <w:t>编辑</w:t>
      </w:r>
      <w:r>
        <w:rPr>
          <w:rFonts w:hint="eastAsia"/>
        </w:rPr>
        <w:t>bin.sql</w:t>
      </w:r>
      <w:r>
        <w:rPr>
          <w:rFonts w:hint="eastAsia"/>
        </w:rPr>
        <w:t>把其中错误语句删除</w:t>
      </w:r>
    </w:p>
    <w:p w14:paraId="154CD68A" w14:textId="77777777" w:rsidR="006E2B05" w:rsidRDefault="006E2B05" w:rsidP="006E2B05">
      <w:pPr>
        <w:pStyle w:val="af0"/>
        <w:ind w:left="210" w:right="210" w:firstLine="210"/>
      </w:pPr>
      <w:r>
        <w:rPr>
          <w:rFonts w:hint="eastAsia"/>
        </w:rPr>
        <w:t>把</w:t>
      </w:r>
      <w:r>
        <w:rPr>
          <w:rFonts w:hint="eastAsia"/>
        </w:rPr>
        <w:t>sql_log_bin</w:t>
      </w:r>
      <w:r>
        <w:rPr>
          <w:rFonts w:hint="eastAsia"/>
        </w:rPr>
        <w:t>关掉</w:t>
      </w:r>
    </w:p>
    <w:p w14:paraId="3FCF1BB6" w14:textId="77777777" w:rsidR="006E2B05" w:rsidRDefault="006E2B05" w:rsidP="006E2B05">
      <w:pPr>
        <w:pStyle w:val="af0"/>
        <w:ind w:left="210" w:right="210" w:firstLine="210"/>
      </w:pPr>
      <w:r>
        <w:rPr>
          <w:rFonts w:hint="eastAsia"/>
        </w:rPr>
        <w:t>5.</w:t>
      </w:r>
      <w:r>
        <w:rPr>
          <w:rFonts w:hint="eastAsia"/>
        </w:rPr>
        <w:t>先把全量备份恢复回去，再把</w:t>
      </w:r>
      <w:r>
        <w:rPr>
          <w:rFonts w:hint="eastAsia"/>
        </w:rPr>
        <w:t>bin.sql</w:t>
      </w:r>
      <w:r>
        <w:rPr>
          <w:rFonts w:hint="eastAsia"/>
        </w:rPr>
        <w:t>恢复回去</w:t>
      </w:r>
    </w:p>
    <w:p w14:paraId="0766FC13" w14:textId="77777777" w:rsidR="006E2B05" w:rsidRDefault="006E2B05" w:rsidP="006E2B05">
      <w:pPr>
        <w:pStyle w:val="af0"/>
        <w:ind w:left="210" w:right="210" w:firstLine="210"/>
      </w:pPr>
      <w:r>
        <w:rPr>
          <w:rFonts w:hint="eastAsia"/>
        </w:rPr>
        <w:t>6.</w:t>
      </w:r>
      <w:r>
        <w:rPr>
          <w:rFonts w:hint="eastAsia"/>
        </w:rPr>
        <w:t>数据恢复完成，检查数据完整性，然后再开启</w:t>
      </w:r>
      <w:r>
        <w:rPr>
          <w:rFonts w:hint="eastAsia"/>
        </w:rPr>
        <w:t>MySQL</w:t>
      </w:r>
      <w:r>
        <w:rPr>
          <w:rFonts w:hint="eastAsia"/>
        </w:rPr>
        <w:t>访问功能</w:t>
      </w:r>
    </w:p>
    <w:p w14:paraId="14E1080C" w14:textId="77777777" w:rsidR="006E2B05" w:rsidRDefault="006E2B05" w:rsidP="006E2B05">
      <w:pPr>
        <w:pStyle w:val="af0"/>
        <w:ind w:left="210" w:right="210" w:firstLine="210"/>
        <w:rPr>
          <w:b/>
          <w:bCs/>
          <w:color w:val="FF0000"/>
        </w:rPr>
      </w:pPr>
      <w:r>
        <w:rPr>
          <w:rFonts w:hint="eastAsia"/>
          <w:b/>
          <w:bCs/>
          <w:color w:val="FF0000"/>
        </w:rPr>
        <w:t>如果不允许停库的话</w:t>
      </w:r>
    </w:p>
    <w:p w14:paraId="17FE6F1B" w14:textId="77777777" w:rsidR="006E2B05" w:rsidRDefault="006E2B05" w:rsidP="006E2B05">
      <w:pPr>
        <w:pStyle w:val="af0"/>
        <w:ind w:left="210" w:right="210" w:firstLine="210"/>
      </w:pPr>
      <w:r>
        <w:rPr>
          <w:rFonts w:hint="eastAsia"/>
        </w:rPr>
        <w:t>如果不允许停库的话</w:t>
      </w:r>
    </w:p>
    <w:p w14:paraId="16F921DF" w14:textId="77777777" w:rsidR="006E2B05" w:rsidRDefault="006E2B05" w:rsidP="006E2B05">
      <w:pPr>
        <w:pStyle w:val="af0"/>
        <w:ind w:left="210" w:right="210" w:firstLine="210"/>
      </w:pPr>
      <w:r>
        <w:rPr>
          <w:rFonts w:hint="eastAsia"/>
        </w:rPr>
        <w:t>1</w:t>
      </w:r>
      <w:r>
        <w:rPr>
          <w:rFonts w:hint="eastAsia"/>
        </w:rPr>
        <w:t>、停止一个从库，然后再主库刷新</w:t>
      </w:r>
      <w:r>
        <w:rPr>
          <w:rFonts w:hint="eastAsia"/>
        </w:rPr>
        <w:t>binlog,</w:t>
      </w:r>
      <w:r>
        <w:rPr>
          <w:rFonts w:hint="eastAsia"/>
        </w:rPr>
        <w:t>把</w:t>
      </w:r>
      <w:r>
        <w:rPr>
          <w:rFonts w:hint="eastAsia"/>
        </w:rPr>
        <w:t>mysql-bin.000014</w:t>
      </w:r>
      <w:r>
        <w:rPr>
          <w:rFonts w:hint="eastAsia"/>
        </w:rPr>
        <w:t>恢复成</w:t>
      </w:r>
      <w:r>
        <w:rPr>
          <w:rFonts w:hint="eastAsia"/>
        </w:rPr>
        <w:t>bin.sql(</w:t>
      </w:r>
      <w:r>
        <w:rPr>
          <w:rFonts w:hint="eastAsia"/>
        </w:rPr>
        <w:t>去掉</w:t>
      </w:r>
      <w:r>
        <w:rPr>
          <w:rFonts w:hint="eastAsia"/>
        </w:rPr>
        <w:t>drop</w:t>
      </w:r>
      <w:r>
        <w:rPr>
          <w:rFonts w:hint="eastAsia"/>
        </w:rPr>
        <w:t>语句</w:t>
      </w:r>
      <w:r>
        <w:rPr>
          <w:rFonts w:hint="eastAsia"/>
        </w:rPr>
        <w:t>)</w:t>
      </w:r>
    </w:p>
    <w:p w14:paraId="6E95314A" w14:textId="77777777" w:rsidR="006E2B05" w:rsidRDefault="006E2B05" w:rsidP="006E2B05">
      <w:pPr>
        <w:pStyle w:val="af0"/>
        <w:ind w:left="210" w:right="210" w:firstLine="210"/>
      </w:pPr>
      <w:r>
        <w:rPr>
          <w:rFonts w:hint="eastAsia"/>
        </w:rPr>
        <w:t>2.</w:t>
      </w:r>
      <w:r>
        <w:rPr>
          <w:rFonts w:hint="eastAsia"/>
        </w:rPr>
        <w:t>把全备</w:t>
      </w:r>
      <w:r>
        <w:rPr>
          <w:rFonts w:hint="eastAsia"/>
        </w:rPr>
        <w:t>bak_2014-11-06.sql</w:t>
      </w:r>
      <w:r>
        <w:rPr>
          <w:rFonts w:hint="eastAsia"/>
        </w:rPr>
        <w:t>及</w:t>
      </w:r>
      <w:r>
        <w:rPr>
          <w:rFonts w:hint="eastAsia"/>
        </w:rPr>
        <w:t>10</w:t>
      </w:r>
      <w:r>
        <w:rPr>
          <w:rFonts w:hint="eastAsia"/>
        </w:rPr>
        <w:t>点前的增量</w:t>
      </w:r>
      <w:r>
        <w:rPr>
          <w:rFonts w:hint="eastAsia"/>
        </w:rPr>
        <w:t>bin.sql</w:t>
      </w:r>
      <w:r>
        <w:rPr>
          <w:rFonts w:hint="eastAsia"/>
        </w:rPr>
        <w:t>恢复到从库。</w:t>
      </w:r>
    </w:p>
    <w:p w14:paraId="6C90D672" w14:textId="77777777" w:rsidR="006E2B05" w:rsidRDefault="006E2B05" w:rsidP="006E2B05">
      <w:pPr>
        <w:pStyle w:val="af0"/>
        <w:ind w:left="210" w:right="210" w:firstLine="210"/>
      </w:pPr>
      <w:r>
        <w:rPr>
          <w:rFonts w:hint="eastAsia"/>
        </w:rPr>
        <w:t>3</w:t>
      </w:r>
      <w:r>
        <w:rPr>
          <w:rFonts w:hint="eastAsia"/>
        </w:rPr>
        <w:t>、切换到从库提供服务。</w:t>
      </w:r>
    </w:p>
    <w:p w14:paraId="0B7FC948" w14:textId="77777777" w:rsidR="006E2B05" w:rsidRDefault="006E2B05" w:rsidP="006E2B05">
      <w:pPr>
        <w:pStyle w:val="af0"/>
        <w:ind w:left="210" w:right="210" w:firstLine="210"/>
      </w:pPr>
      <w:r>
        <w:rPr>
          <w:rFonts w:hint="eastAsia"/>
        </w:rPr>
        <w:t>数据丢多少？</w:t>
      </w:r>
      <w:r>
        <w:rPr>
          <w:rFonts w:hint="eastAsia"/>
        </w:rPr>
        <w:t>10</w:t>
      </w:r>
      <w:r>
        <w:rPr>
          <w:rFonts w:hint="eastAsia"/>
        </w:rPr>
        <w:t>：</w:t>
      </w:r>
      <w:r>
        <w:rPr>
          <w:rFonts w:hint="eastAsia"/>
        </w:rPr>
        <w:t>10</w:t>
      </w:r>
      <w:r>
        <w:rPr>
          <w:rFonts w:hint="eastAsia"/>
        </w:rPr>
        <w:t>分刷新</w:t>
      </w:r>
      <w:r>
        <w:rPr>
          <w:rFonts w:hint="eastAsia"/>
        </w:rPr>
        <w:t>BINLOG</w:t>
      </w:r>
      <w:r>
        <w:rPr>
          <w:rFonts w:hint="eastAsia"/>
        </w:rPr>
        <w:t>以后的数据。</w:t>
      </w:r>
      <w:r>
        <w:rPr>
          <w:rFonts w:hint="eastAsia"/>
        </w:rPr>
        <w:t>mysql-bin.000015</w:t>
      </w:r>
    </w:p>
    <w:p w14:paraId="405977FE" w14:textId="77777777" w:rsidR="006E2B05" w:rsidRDefault="006E2B05" w:rsidP="006E2B05">
      <w:pPr>
        <w:pStyle w:val="af0"/>
        <w:ind w:left="210" w:right="210" w:firstLine="210"/>
      </w:pPr>
      <w:r>
        <w:rPr>
          <w:rFonts w:hint="eastAsia"/>
        </w:rPr>
        <w:t>4</w:t>
      </w:r>
      <w:r>
        <w:rPr>
          <w:rFonts w:hint="eastAsia"/>
        </w:rPr>
        <w:t>、把</w:t>
      </w:r>
      <w:r>
        <w:rPr>
          <w:rFonts w:hint="eastAsia"/>
        </w:rPr>
        <w:t>mysql-bin.000015</w:t>
      </w:r>
      <w:r>
        <w:rPr>
          <w:rFonts w:hint="eastAsia"/>
        </w:rPr>
        <w:t>解析为</w:t>
      </w:r>
      <w:r>
        <w:rPr>
          <w:rFonts w:hint="eastAsia"/>
        </w:rPr>
        <w:t>sql</w:t>
      </w:r>
      <w:r>
        <w:rPr>
          <w:rFonts w:hint="eastAsia"/>
        </w:rPr>
        <w:t>，恢复到从库。</w:t>
      </w:r>
    </w:p>
    <w:p w14:paraId="435D24E3" w14:textId="77777777" w:rsidR="006E2B05" w:rsidRDefault="006E2B05" w:rsidP="006E2B05">
      <w:pPr>
        <w:pStyle w:val="af0"/>
        <w:ind w:left="210" w:right="210" w:firstLine="210"/>
      </w:pPr>
      <w:r>
        <w:rPr>
          <w:rFonts w:hint="eastAsia"/>
        </w:rPr>
        <w:t>以上方案还是不会主键冲突问题。</w:t>
      </w:r>
    </w:p>
    <w:p w14:paraId="675CFB98" w14:textId="77777777" w:rsidR="006E2B05" w:rsidRDefault="006E2B05" w:rsidP="006E2B05">
      <w:pPr>
        <w:pStyle w:val="af0"/>
        <w:ind w:left="210" w:right="210" w:firstLine="210"/>
      </w:pPr>
      <w:r>
        <w:rPr>
          <w:rFonts w:hint="eastAsia"/>
        </w:rPr>
        <w:t>============================</w:t>
      </w:r>
    </w:p>
    <w:p w14:paraId="752CDBF8" w14:textId="77777777" w:rsidR="006E2B05" w:rsidRDefault="006E2B05" w:rsidP="006E2B05">
      <w:pPr>
        <w:pStyle w:val="af0"/>
        <w:ind w:left="210" w:right="210" w:firstLine="210"/>
      </w:pPr>
      <w:r>
        <w:rPr>
          <w:rFonts w:hint="eastAsia"/>
        </w:rPr>
        <w:t>1</w:t>
      </w:r>
      <w:r>
        <w:rPr>
          <w:rFonts w:hint="eastAsia"/>
        </w:rPr>
        <w:t>、停止一个从库，然后再主库刷新</w:t>
      </w:r>
      <w:r>
        <w:rPr>
          <w:rFonts w:hint="eastAsia"/>
        </w:rPr>
        <w:t>binlog,</w:t>
      </w:r>
      <w:r>
        <w:rPr>
          <w:rFonts w:hint="eastAsia"/>
        </w:rPr>
        <w:t>把</w:t>
      </w:r>
      <w:r>
        <w:rPr>
          <w:rFonts w:hint="eastAsia"/>
        </w:rPr>
        <w:t>mysql-bin.000014</w:t>
      </w:r>
      <w:r>
        <w:rPr>
          <w:rFonts w:hint="eastAsia"/>
        </w:rPr>
        <w:t>恢复成</w:t>
      </w:r>
      <w:r>
        <w:rPr>
          <w:rFonts w:hint="eastAsia"/>
        </w:rPr>
        <w:t>bin.sql(</w:t>
      </w:r>
      <w:r>
        <w:rPr>
          <w:rFonts w:hint="eastAsia"/>
        </w:rPr>
        <w:t>去掉</w:t>
      </w:r>
      <w:r>
        <w:rPr>
          <w:rFonts w:hint="eastAsia"/>
        </w:rPr>
        <w:t>drop</w:t>
      </w:r>
      <w:r>
        <w:rPr>
          <w:rFonts w:hint="eastAsia"/>
        </w:rPr>
        <w:t>语句</w:t>
      </w:r>
      <w:r>
        <w:rPr>
          <w:rFonts w:hint="eastAsia"/>
        </w:rPr>
        <w:t>)</w:t>
      </w:r>
    </w:p>
    <w:p w14:paraId="54FFAC8F" w14:textId="77777777" w:rsidR="006E2B05" w:rsidRDefault="006E2B05" w:rsidP="006E2B05">
      <w:pPr>
        <w:pStyle w:val="af0"/>
        <w:ind w:left="210" w:right="210" w:firstLine="210"/>
      </w:pPr>
      <w:r>
        <w:rPr>
          <w:rFonts w:hint="eastAsia"/>
        </w:rPr>
        <w:t>2.</w:t>
      </w:r>
      <w:r>
        <w:rPr>
          <w:rFonts w:hint="eastAsia"/>
        </w:rPr>
        <w:t>把全备</w:t>
      </w:r>
      <w:r>
        <w:rPr>
          <w:rFonts w:hint="eastAsia"/>
        </w:rPr>
        <w:t>bak_2014-11-06.sql</w:t>
      </w:r>
      <w:r>
        <w:rPr>
          <w:rFonts w:hint="eastAsia"/>
        </w:rPr>
        <w:t>及</w:t>
      </w:r>
      <w:r>
        <w:rPr>
          <w:rFonts w:hint="eastAsia"/>
        </w:rPr>
        <w:t>10</w:t>
      </w:r>
      <w:r>
        <w:rPr>
          <w:rFonts w:hint="eastAsia"/>
        </w:rPr>
        <w:t>点前的增量</w:t>
      </w:r>
      <w:r>
        <w:rPr>
          <w:rFonts w:hint="eastAsia"/>
        </w:rPr>
        <w:t>bin.sql</w:t>
      </w:r>
      <w:r>
        <w:rPr>
          <w:rFonts w:hint="eastAsia"/>
        </w:rPr>
        <w:t>恢复到从库。</w:t>
      </w:r>
    </w:p>
    <w:p w14:paraId="6F8BC057" w14:textId="77777777" w:rsidR="006E2B05" w:rsidRDefault="006E2B05" w:rsidP="006E2B05">
      <w:pPr>
        <w:pStyle w:val="af0"/>
        <w:ind w:left="210" w:right="210" w:firstLine="210"/>
      </w:pPr>
      <w:r>
        <w:rPr>
          <w:rFonts w:hint="eastAsia"/>
        </w:rPr>
        <w:t>3</w:t>
      </w:r>
      <w:r>
        <w:rPr>
          <w:rFonts w:hint="eastAsia"/>
        </w:rPr>
        <w:t>、数据丢多少？</w:t>
      </w:r>
      <w:r>
        <w:rPr>
          <w:rFonts w:hint="eastAsia"/>
        </w:rPr>
        <w:t>10</w:t>
      </w:r>
      <w:r>
        <w:rPr>
          <w:rFonts w:hint="eastAsia"/>
        </w:rPr>
        <w:t>：</w:t>
      </w:r>
      <w:r>
        <w:rPr>
          <w:rFonts w:hint="eastAsia"/>
        </w:rPr>
        <w:t>10</w:t>
      </w:r>
      <w:r>
        <w:rPr>
          <w:rFonts w:hint="eastAsia"/>
        </w:rPr>
        <w:t>分刷新</w:t>
      </w:r>
      <w:r>
        <w:rPr>
          <w:rFonts w:hint="eastAsia"/>
        </w:rPr>
        <w:t>BINLOG</w:t>
      </w:r>
      <w:r>
        <w:rPr>
          <w:rFonts w:hint="eastAsia"/>
        </w:rPr>
        <w:t>以后的数据。</w:t>
      </w:r>
      <w:r>
        <w:rPr>
          <w:rFonts w:hint="eastAsia"/>
        </w:rPr>
        <w:t>mysql-bin.000015</w:t>
      </w:r>
    </w:p>
    <w:p w14:paraId="5F5EB401" w14:textId="77777777" w:rsidR="006E2B05" w:rsidRDefault="006E2B05" w:rsidP="006E2B05">
      <w:pPr>
        <w:pStyle w:val="af0"/>
        <w:ind w:left="210" w:right="210" w:firstLine="210"/>
      </w:pPr>
      <w:r>
        <w:rPr>
          <w:rFonts w:hint="eastAsia"/>
        </w:rPr>
        <w:t>4</w:t>
      </w:r>
      <w:r>
        <w:rPr>
          <w:rFonts w:hint="eastAsia"/>
        </w:rPr>
        <w:t>、停止主库，快速把</w:t>
      </w:r>
      <w:r>
        <w:rPr>
          <w:rFonts w:hint="eastAsia"/>
        </w:rPr>
        <w:t>mysql-bin.000015</w:t>
      </w:r>
      <w:r>
        <w:rPr>
          <w:rFonts w:hint="eastAsia"/>
        </w:rPr>
        <w:t>解析为</w:t>
      </w:r>
      <w:r>
        <w:rPr>
          <w:rFonts w:hint="eastAsia"/>
        </w:rPr>
        <w:t>sql</w:t>
      </w:r>
      <w:r>
        <w:rPr>
          <w:rFonts w:hint="eastAsia"/>
        </w:rPr>
        <w:t>，恢复到从库。</w:t>
      </w:r>
    </w:p>
    <w:p w14:paraId="4F2C6181" w14:textId="77777777" w:rsidR="006E2B05" w:rsidRDefault="006E2B05" w:rsidP="006E2B05">
      <w:pPr>
        <w:pStyle w:val="af0"/>
        <w:ind w:left="210" w:right="210" w:firstLine="210"/>
      </w:pPr>
      <w:r>
        <w:rPr>
          <w:rFonts w:hint="eastAsia"/>
        </w:rPr>
        <w:t>切换到从库提供服务</w:t>
      </w:r>
    </w:p>
    <w:p w14:paraId="4A96B3A6" w14:textId="2FA7F7C6" w:rsidR="005D2E7C" w:rsidRDefault="00E06372" w:rsidP="00E06372">
      <w:pPr>
        <w:pStyle w:val="3"/>
      </w:pPr>
      <w:bookmarkStart w:id="6" w:name="_Toc439969540"/>
      <w:r>
        <w:t>第四天</w:t>
      </w:r>
      <w:r w:rsidR="00807322">
        <w:t>MySQL</w:t>
      </w:r>
      <w:bookmarkEnd w:id="6"/>
    </w:p>
    <w:p w14:paraId="52FB5DC3" w14:textId="3F1A90F5" w:rsidR="00E06372" w:rsidRDefault="00E06372" w:rsidP="007B1BDA">
      <w:pPr>
        <w:pStyle w:val="4"/>
      </w:pPr>
      <w:r>
        <w:rPr>
          <w:rFonts w:hint="eastAsia"/>
        </w:rPr>
        <w:t>12</w:t>
      </w:r>
      <w:r w:rsidR="00B56035">
        <w:t xml:space="preserve"> </w:t>
      </w:r>
      <w:r>
        <w:rPr>
          <w:rFonts w:hint="eastAsia"/>
        </w:rPr>
        <w:t>企业中</w:t>
      </w:r>
      <w:r>
        <w:rPr>
          <w:rFonts w:hint="eastAsia"/>
        </w:rPr>
        <w:t>MySQLDUMP</w:t>
      </w:r>
      <w:r>
        <w:rPr>
          <w:rFonts w:hint="eastAsia"/>
        </w:rPr>
        <w:t>备份时使用了</w:t>
      </w:r>
      <w:r>
        <w:rPr>
          <w:rFonts w:hint="eastAsia"/>
        </w:rPr>
        <w:t>-A -B</w:t>
      </w:r>
      <w:r>
        <w:rPr>
          <w:rFonts w:hint="eastAsia"/>
        </w:rPr>
        <w:t>参数，请问此时如何进行单表单库恢复？</w:t>
      </w:r>
    </w:p>
    <w:p w14:paraId="51D7AC83" w14:textId="77777777" w:rsidR="00200DC3" w:rsidRDefault="00200DC3" w:rsidP="001F3A2F">
      <w:pPr>
        <w:pStyle w:val="af0"/>
        <w:ind w:left="210" w:right="210" w:firstLine="210"/>
      </w:pPr>
      <w:r>
        <w:rPr>
          <w:rFonts w:hint="eastAsia"/>
        </w:rPr>
        <w:t>找一台临时备用机器恢复，然后把需要的导出来，恢复到正式的</w:t>
      </w:r>
    </w:p>
    <w:p w14:paraId="1048DEC1" w14:textId="5A01F2B5" w:rsidR="00E06372" w:rsidRDefault="00E06372" w:rsidP="00E06372">
      <w:pPr>
        <w:pStyle w:val="4"/>
      </w:pPr>
      <w:r>
        <w:rPr>
          <w:rFonts w:hint="eastAsia"/>
        </w:rPr>
        <w:t>13</w:t>
      </w:r>
      <w:r w:rsidR="002149B1">
        <w:rPr>
          <w:rFonts w:hint="eastAsia"/>
        </w:rPr>
        <w:t xml:space="preserve"> </w:t>
      </w:r>
      <w:r>
        <w:rPr>
          <w:rFonts w:hint="eastAsia"/>
        </w:rPr>
        <w:t>详细</w:t>
      </w:r>
      <w:r>
        <w:rPr>
          <w:rFonts w:hint="eastAsia"/>
        </w:rPr>
        <w:t>MySQL</w:t>
      </w:r>
      <w:r>
        <w:rPr>
          <w:rFonts w:hint="eastAsia"/>
        </w:rPr>
        <w:t>主从同步的原理及配置主从的完整步骤。</w:t>
      </w:r>
      <w:r>
        <w:rPr>
          <w:rFonts w:hint="eastAsia"/>
        </w:rPr>
        <w:t xml:space="preserve"> </w:t>
      </w:r>
    </w:p>
    <w:p w14:paraId="29B9B5B9" w14:textId="77777777" w:rsidR="002149B1" w:rsidRDefault="002149B1" w:rsidP="002149B1">
      <w:pPr>
        <w:pStyle w:val="af0"/>
        <w:ind w:left="210" w:right="210" w:firstLine="210"/>
      </w:pPr>
      <w:r>
        <w:rPr>
          <w:rFonts w:hint="eastAsia"/>
        </w:rPr>
        <w:t xml:space="preserve">  MySQL</w:t>
      </w:r>
      <w:r>
        <w:rPr>
          <w:rFonts w:hint="eastAsia"/>
        </w:rPr>
        <w:t>的主从同步是异步的同步，在同步的时候，左边是主库，右边是从库，我们在上面做个标记，一般我们称</w:t>
      </w:r>
      <w:r>
        <w:rPr>
          <w:rFonts w:hint="eastAsia"/>
        </w:rPr>
        <w:t>master</w:t>
      </w:r>
      <w:r>
        <w:rPr>
          <w:rFonts w:hint="eastAsia"/>
        </w:rPr>
        <w:t>为主库，</w:t>
      </w:r>
      <w:r>
        <w:rPr>
          <w:rFonts w:hint="eastAsia"/>
        </w:rPr>
        <w:t>slave</w:t>
      </w:r>
      <w:r>
        <w:rPr>
          <w:rFonts w:hint="eastAsia"/>
        </w:rPr>
        <w:t>为从库，我以一个主一个从为例来给大家说。</w:t>
      </w:r>
    </w:p>
    <w:p w14:paraId="547D44C2" w14:textId="77777777" w:rsidR="002149B1" w:rsidRDefault="002149B1" w:rsidP="002149B1">
      <w:pPr>
        <w:pStyle w:val="af0"/>
        <w:ind w:left="210" w:right="210" w:firstLine="210"/>
      </w:pPr>
      <w:r>
        <w:rPr>
          <w:rFonts w:hint="eastAsia"/>
        </w:rPr>
        <w:t xml:space="preserve">   </w:t>
      </w:r>
      <w:r>
        <w:rPr>
          <w:rFonts w:hint="eastAsia"/>
        </w:rPr>
        <w:t>首先，同步从库是需要</w:t>
      </w:r>
      <w:r>
        <w:rPr>
          <w:rFonts w:hint="eastAsia"/>
        </w:rPr>
        <w:t>2</w:t>
      </w:r>
      <w:r>
        <w:rPr>
          <w:rFonts w:hint="eastAsia"/>
        </w:rPr>
        <w:t>个线程来完成，其中一个线程叫做</w:t>
      </w:r>
      <w:r>
        <w:rPr>
          <w:rFonts w:hint="eastAsia"/>
        </w:rPr>
        <w:t>sql</w:t>
      </w:r>
      <w:r>
        <w:rPr>
          <w:rFonts w:hint="eastAsia"/>
        </w:rPr>
        <w:t>线程，另一个叫做</w:t>
      </w:r>
      <w:r>
        <w:rPr>
          <w:rFonts w:hint="eastAsia"/>
        </w:rPr>
        <w:t>io</w:t>
      </w:r>
      <w:r>
        <w:rPr>
          <w:rFonts w:hint="eastAsia"/>
        </w:rPr>
        <w:t>线程，在主库上是由一个线程负责完成主从同步，这个线程叫做</w:t>
      </w:r>
      <w:r>
        <w:rPr>
          <w:rFonts w:hint="eastAsia"/>
        </w:rPr>
        <w:t>io</w:t>
      </w:r>
      <w:r>
        <w:rPr>
          <w:rFonts w:hint="eastAsia"/>
        </w:rPr>
        <w:t>线程，要想完成主从同步，主库必须开启一样东西，开启什么啊？开启</w:t>
      </w:r>
      <w:r>
        <w:rPr>
          <w:rFonts w:hint="eastAsia"/>
        </w:rPr>
        <w:t>bin-log ,</w:t>
      </w:r>
      <w:r>
        <w:rPr>
          <w:rFonts w:hint="eastAsia"/>
        </w:rPr>
        <w:t>主从同步就是依靠</w:t>
      </w:r>
      <w:r>
        <w:rPr>
          <w:rFonts w:hint="eastAsia"/>
        </w:rPr>
        <w:t>bin -log</w:t>
      </w:r>
      <w:r>
        <w:rPr>
          <w:rFonts w:hint="eastAsia"/>
        </w:rPr>
        <w:t>来实现的</w:t>
      </w:r>
      <w:r>
        <w:rPr>
          <w:rFonts w:hint="eastAsia"/>
        </w:rPr>
        <w:t>,</w:t>
      </w:r>
      <w:r>
        <w:rPr>
          <w:rFonts w:hint="eastAsia"/>
        </w:rPr>
        <w:t>几个</w:t>
      </w:r>
      <w:r>
        <w:rPr>
          <w:rFonts w:hint="eastAsia"/>
        </w:rPr>
        <w:t>0</w:t>
      </w:r>
      <w:r>
        <w:rPr>
          <w:rFonts w:hint="eastAsia"/>
        </w:rPr>
        <w:t>忘记了，</w:t>
      </w:r>
      <w:r>
        <w:rPr>
          <w:rFonts w:hint="eastAsia"/>
        </w:rPr>
        <w:t>5</w:t>
      </w:r>
      <w:r>
        <w:rPr>
          <w:rFonts w:hint="eastAsia"/>
        </w:rPr>
        <w:t>个</w:t>
      </w:r>
      <w:r>
        <w:rPr>
          <w:rFonts w:hint="eastAsia"/>
        </w:rPr>
        <w:t xml:space="preserve">0 </w:t>
      </w:r>
      <w:r>
        <w:rPr>
          <w:rFonts w:hint="eastAsia"/>
        </w:rPr>
        <w:t>，</w:t>
      </w:r>
    </w:p>
    <w:p w14:paraId="64C3BC69" w14:textId="77777777" w:rsidR="002149B1" w:rsidRDefault="002149B1" w:rsidP="002149B1">
      <w:pPr>
        <w:pStyle w:val="af0"/>
        <w:ind w:left="210" w:right="210" w:firstLine="210"/>
      </w:pPr>
      <w:r>
        <w:rPr>
          <w:rFonts w:hint="eastAsia"/>
        </w:rPr>
        <w:t>当用户请求我主数据库的时候，如果是有增删改的时候，它会把我的数据写到数据库里面，然后把更新的结果写到</w:t>
      </w:r>
      <w:r>
        <w:rPr>
          <w:rFonts w:hint="eastAsia"/>
        </w:rPr>
        <w:t>bin-log</w:t>
      </w:r>
      <w:r>
        <w:rPr>
          <w:rFonts w:hint="eastAsia"/>
        </w:rPr>
        <w:t>里面，这个没问题吧？</w:t>
      </w:r>
    </w:p>
    <w:p w14:paraId="4420049A" w14:textId="77777777" w:rsidR="002149B1" w:rsidRDefault="002149B1" w:rsidP="002149B1">
      <w:pPr>
        <w:pStyle w:val="af0"/>
        <w:ind w:left="210" w:right="210" w:firstLine="210"/>
      </w:pPr>
      <w:r>
        <w:rPr>
          <w:rFonts w:hint="eastAsia"/>
        </w:rPr>
        <w:t>那么主从同步时由谁找谁的呢，是由从库找主库的，我们要在从库上</w:t>
      </w:r>
      <w:r>
        <w:rPr>
          <w:rFonts w:hint="eastAsia"/>
        </w:rPr>
        <w:t>change master</w:t>
      </w:r>
      <w:r>
        <w:rPr>
          <w:rFonts w:hint="eastAsia"/>
        </w:rPr>
        <w:t>等等，其中这个地方有包含</w:t>
      </w:r>
      <w:r>
        <w:rPr>
          <w:rFonts w:hint="eastAsia"/>
        </w:rPr>
        <w:t>master</w:t>
      </w:r>
      <w:r>
        <w:rPr>
          <w:rFonts w:hint="eastAsia"/>
        </w:rPr>
        <w:t>的主机，用户，密码，端口和文件，</w:t>
      </w:r>
      <w:r>
        <w:rPr>
          <w:rFonts w:hint="eastAsia"/>
        </w:rPr>
        <w:t>master_pos</w:t>
      </w:r>
      <w:r>
        <w:rPr>
          <w:rFonts w:hint="eastAsia"/>
        </w:rPr>
        <w:t>，在从库上要配的这些东西可以连主库，从</w:t>
      </w:r>
      <w:r>
        <w:rPr>
          <w:rFonts w:hint="eastAsia"/>
        </w:rPr>
        <w:t>binlog</w:t>
      </w:r>
      <w:r>
        <w:rPr>
          <w:rFonts w:hint="eastAsia"/>
        </w:rPr>
        <w:t>的哪个位置连主库，这个要在从库上执行；这里面有个做同步的过程我还没说，我要在从库开启开关之前，要做一个事情，我要在同步的位置点，把同步位置点之前的所有数据要灌到从库来，然后再主库备份时候的点，就是从库</w:t>
      </w:r>
      <w:r>
        <w:rPr>
          <w:rFonts w:hint="eastAsia"/>
        </w:rPr>
        <w:t>changemaster</w:t>
      </w:r>
      <w:r>
        <w:rPr>
          <w:rFonts w:hint="eastAsia"/>
        </w:rPr>
        <w:t>之后要指定的点，这个</w:t>
      </w:r>
      <w:r>
        <w:rPr>
          <w:rFonts w:hint="eastAsia"/>
        </w:rPr>
        <w:t xml:space="preserve">changemaster </w:t>
      </w:r>
      <w:r>
        <w:rPr>
          <w:rFonts w:hint="eastAsia"/>
        </w:rPr>
        <w:t>的点就是我们后面那条命令。你在从库执行了这条命令了，在</w:t>
      </w:r>
      <w:r>
        <w:rPr>
          <w:rFonts w:hint="eastAsia"/>
        </w:rPr>
        <w:t>changemaster</w:t>
      </w:r>
      <w:r>
        <w:rPr>
          <w:rFonts w:hint="eastAsia"/>
        </w:rPr>
        <w:t>就不用指定这个点了，因为你从库已经执行完了，那么</w:t>
      </w:r>
      <w:r>
        <w:rPr>
          <w:rFonts w:hint="eastAsia"/>
        </w:rPr>
        <w:t>change</w:t>
      </w:r>
      <w:r>
        <w:rPr>
          <w:rFonts w:hint="eastAsia"/>
        </w:rPr>
        <w:t>完了我们怎么同步呢，要打开一个开关，</w:t>
      </w:r>
      <w:r>
        <w:rPr>
          <w:rFonts w:hint="eastAsia"/>
        </w:rPr>
        <w:t>start slave</w:t>
      </w:r>
      <w:r>
        <w:rPr>
          <w:rFonts w:hint="eastAsia"/>
        </w:rPr>
        <w:t>，只要打开这个开关，就开启同步了。</w:t>
      </w:r>
    </w:p>
    <w:p w14:paraId="1B5D5679" w14:textId="77777777" w:rsidR="002149B1" w:rsidRDefault="002149B1" w:rsidP="002149B1">
      <w:pPr>
        <w:pStyle w:val="af0"/>
        <w:ind w:left="210" w:right="210" w:firstLine="210"/>
      </w:pPr>
      <w:r>
        <w:rPr>
          <w:rFonts w:hint="eastAsia"/>
        </w:rPr>
        <w:t xml:space="preserve">    </w:t>
      </w:r>
      <w:r>
        <w:rPr>
          <w:rFonts w:hint="eastAsia"/>
        </w:rPr>
        <w:t>开启同步之后，首先是由从库的</w:t>
      </w:r>
      <w:r>
        <w:rPr>
          <w:rFonts w:hint="eastAsia"/>
        </w:rPr>
        <w:t xml:space="preserve">io </w:t>
      </w:r>
      <w:r>
        <w:rPr>
          <w:rFonts w:hint="eastAsia"/>
        </w:rPr>
        <w:t>向主库发起请求，那主库接收到这个请求，就会验证这个请求合不合法，看你的用户名，密码，</w:t>
      </w:r>
      <w:r>
        <w:rPr>
          <w:rFonts w:hint="eastAsia"/>
        </w:rPr>
        <w:t>IP</w:t>
      </w:r>
      <w:r>
        <w:rPr>
          <w:rFonts w:hint="eastAsia"/>
        </w:rPr>
        <w:t>地址，端口，合不合法，如果全都正确就允许你连接了。</w:t>
      </w:r>
    </w:p>
    <w:p w14:paraId="66CB2138" w14:textId="77777777" w:rsidR="002149B1" w:rsidRDefault="002149B1" w:rsidP="002149B1">
      <w:pPr>
        <w:pStyle w:val="af0"/>
        <w:ind w:left="210" w:right="210" w:firstLine="210"/>
      </w:pPr>
      <w:r>
        <w:rPr>
          <w:rFonts w:hint="eastAsia"/>
        </w:rPr>
        <w:t xml:space="preserve">    </w:t>
      </w:r>
      <w:r>
        <w:rPr>
          <w:rFonts w:hint="eastAsia"/>
        </w:rPr>
        <w:t>然后</w:t>
      </w:r>
      <w:r>
        <w:rPr>
          <w:rFonts w:hint="eastAsia"/>
        </w:rPr>
        <w:t>io</w:t>
      </w:r>
      <w:r>
        <w:rPr>
          <w:rFonts w:hint="eastAsia"/>
        </w:rPr>
        <w:t>线程，从库在连接的时候会告诉主库，我要从你主库的哪个位置哪个点给我发</w:t>
      </w:r>
      <w:r>
        <w:rPr>
          <w:rFonts w:hint="eastAsia"/>
        </w:rPr>
        <w:t>binlog</w:t>
      </w:r>
      <w:r>
        <w:rPr>
          <w:rFonts w:hint="eastAsia"/>
        </w:rPr>
        <w:t>，那主库的</w:t>
      </w:r>
      <w:r>
        <w:rPr>
          <w:rFonts w:hint="eastAsia"/>
        </w:rPr>
        <w:t>io</w:t>
      </w:r>
      <w:r>
        <w:rPr>
          <w:rFonts w:hint="eastAsia"/>
        </w:rPr>
        <w:t>线程收到了请求，比如我从</w:t>
      </w:r>
      <w:r>
        <w:rPr>
          <w:rFonts w:hint="eastAsia"/>
        </w:rPr>
        <w:t>4269</w:t>
      </w:r>
      <w:r>
        <w:rPr>
          <w:rFonts w:hint="eastAsia"/>
        </w:rPr>
        <w:t>开始发，他就从下面找找找，找到</w:t>
      </w:r>
      <w:r>
        <w:rPr>
          <w:rFonts w:hint="eastAsia"/>
        </w:rPr>
        <w:t>4269</w:t>
      </w:r>
      <w:r>
        <w:rPr>
          <w:rFonts w:hint="eastAsia"/>
        </w:rPr>
        <w:t>这个位置给他发</w:t>
      </w:r>
      <w:r>
        <w:rPr>
          <w:rFonts w:hint="eastAsia"/>
        </w:rPr>
        <w:t>binlog</w:t>
      </w:r>
      <w:r>
        <w:rPr>
          <w:rFonts w:hint="eastAsia"/>
        </w:rPr>
        <w:t>，发多少呢，从那个位置往下，一直到当前的情况，会一直给从库发，那从库的</w:t>
      </w:r>
      <w:r>
        <w:rPr>
          <w:rFonts w:hint="eastAsia"/>
        </w:rPr>
        <w:t>IO</w:t>
      </w:r>
      <w:r>
        <w:rPr>
          <w:rFonts w:hint="eastAsia"/>
        </w:rPr>
        <w:t>收到了这个</w:t>
      </w:r>
      <w:r>
        <w:rPr>
          <w:rFonts w:hint="eastAsia"/>
        </w:rPr>
        <w:t>log</w:t>
      </w:r>
      <w:r>
        <w:rPr>
          <w:rFonts w:hint="eastAsia"/>
        </w:rPr>
        <w:t>日志，它把这个</w:t>
      </w:r>
      <w:r>
        <w:rPr>
          <w:rFonts w:hint="eastAsia"/>
        </w:rPr>
        <w:t>log</w:t>
      </w:r>
      <w:r>
        <w:rPr>
          <w:rFonts w:hint="eastAsia"/>
        </w:rPr>
        <w:t>日志写到一个地点，这个地点在从库上叫做</w:t>
      </w:r>
      <w:r>
        <w:rPr>
          <w:rFonts w:hint="eastAsia"/>
        </w:rPr>
        <w:t>relay-log</w:t>
      </w:r>
      <w:r>
        <w:rPr>
          <w:rFonts w:hint="eastAsia"/>
        </w:rPr>
        <w:t>中继日志。它把中级日志写到这个里面了，他就不管了，它就结束了，然后从库还有一个文件交租</w:t>
      </w:r>
      <w:r>
        <w:rPr>
          <w:rFonts w:hint="eastAsia"/>
        </w:rPr>
        <w:t>master.info</w:t>
      </w:r>
      <w:r>
        <w:rPr>
          <w:rFonts w:hint="eastAsia"/>
        </w:rPr>
        <w:t>，这个文件记录什么东西呢，就是记录</w:t>
      </w:r>
      <w:r>
        <w:rPr>
          <w:rFonts w:hint="eastAsia"/>
        </w:rPr>
        <w:t>change master</w:t>
      </w:r>
      <w:r>
        <w:rPr>
          <w:rFonts w:hint="eastAsia"/>
        </w:rPr>
        <w:t>的信息，也就是说</w:t>
      </w:r>
      <w:r>
        <w:rPr>
          <w:rFonts w:hint="eastAsia"/>
        </w:rPr>
        <w:t>IO</w:t>
      </w:r>
      <w:r>
        <w:rPr>
          <w:rFonts w:hint="eastAsia"/>
        </w:rPr>
        <w:t>进程，取到的日志扔到这个里面，它把当前取到的日志的位置点更新到</w:t>
      </w:r>
      <w:r>
        <w:rPr>
          <w:rFonts w:hint="eastAsia"/>
        </w:rPr>
        <w:t>master.info</w:t>
      </w:r>
      <w:r>
        <w:rPr>
          <w:rFonts w:hint="eastAsia"/>
        </w:rPr>
        <w:t>，接下来它在向主库的</w:t>
      </w:r>
      <w:r>
        <w:rPr>
          <w:rFonts w:hint="eastAsia"/>
        </w:rPr>
        <w:t>iO</w:t>
      </w:r>
      <w:r>
        <w:rPr>
          <w:rFonts w:hint="eastAsia"/>
        </w:rPr>
        <w:t>请求，说什么呢。说我要你上一次的位置点，往下到现在的</w:t>
      </w:r>
      <w:r>
        <w:rPr>
          <w:rFonts w:hint="eastAsia"/>
        </w:rPr>
        <w:t>binlog</w:t>
      </w:r>
      <w:r>
        <w:rPr>
          <w:rFonts w:hint="eastAsia"/>
        </w:rPr>
        <w:t>，然后主库的</w:t>
      </w:r>
      <w:r>
        <w:rPr>
          <w:rFonts w:hint="eastAsia"/>
        </w:rPr>
        <w:t>io</w:t>
      </w:r>
      <w:r>
        <w:rPr>
          <w:rFonts w:hint="eastAsia"/>
        </w:rPr>
        <w:t>把这些</w:t>
      </w:r>
      <w:r>
        <w:rPr>
          <w:rFonts w:hint="eastAsia"/>
        </w:rPr>
        <w:t>log</w:t>
      </w:r>
      <w:r>
        <w:rPr>
          <w:rFonts w:hint="eastAsia"/>
        </w:rPr>
        <w:t>再给他发过来，它再把日志写到</w:t>
      </w:r>
      <w:r>
        <w:rPr>
          <w:rFonts w:hint="eastAsia"/>
        </w:rPr>
        <w:t>log</w:t>
      </w:r>
      <w:r>
        <w:rPr>
          <w:rFonts w:hint="eastAsia"/>
        </w:rPr>
        <w:t>里面，再更新</w:t>
      </w:r>
      <w:r>
        <w:rPr>
          <w:rFonts w:hint="eastAsia"/>
        </w:rPr>
        <w:t>master.info</w:t>
      </w:r>
      <w:r>
        <w:rPr>
          <w:rFonts w:hint="eastAsia"/>
        </w:rPr>
        <w:t>，就是它当前的位置点到哪了，这个</w:t>
      </w:r>
      <w:r>
        <w:rPr>
          <w:rFonts w:hint="eastAsia"/>
        </w:rPr>
        <w:t>masterinfo</w:t>
      </w:r>
      <w:r>
        <w:rPr>
          <w:rFonts w:hint="eastAsia"/>
        </w:rPr>
        <w:t>跟他是一致的</w:t>
      </w:r>
    </w:p>
    <w:p w14:paraId="19C64334" w14:textId="77777777" w:rsidR="002149B1" w:rsidRDefault="002149B1" w:rsidP="002149B1">
      <w:pPr>
        <w:pStyle w:val="af0"/>
        <w:ind w:left="210" w:right="210" w:firstLine="210"/>
      </w:pPr>
      <w:r>
        <w:rPr>
          <w:rFonts w:hint="eastAsia"/>
        </w:rPr>
        <w:t>那你说这样也没有同步啊，其实从库在第一次</w:t>
      </w:r>
      <w:r>
        <w:rPr>
          <w:rFonts w:hint="eastAsia"/>
        </w:rPr>
        <w:t>IO</w:t>
      </w:r>
      <w:r>
        <w:rPr>
          <w:rFonts w:hint="eastAsia"/>
        </w:rPr>
        <w:t>线程把</w:t>
      </w:r>
      <w:r>
        <w:rPr>
          <w:rFonts w:hint="eastAsia"/>
        </w:rPr>
        <w:t>binlog</w:t>
      </w:r>
      <w:r>
        <w:rPr>
          <w:rFonts w:hint="eastAsia"/>
        </w:rPr>
        <w:t>扔到</w:t>
      </w:r>
      <w:r>
        <w:rPr>
          <w:rFonts w:hint="eastAsia"/>
        </w:rPr>
        <w:t>relaylog</w:t>
      </w:r>
      <w:r>
        <w:rPr>
          <w:rFonts w:hint="eastAsia"/>
        </w:rPr>
        <w:t>里面，这个</w:t>
      </w:r>
      <w:r>
        <w:rPr>
          <w:rFonts w:hint="eastAsia"/>
        </w:rPr>
        <w:t>SQL</w:t>
      </w:r>
      <w:r>
        <w:rPr>
          <w:rFonts w:hint="eastAsia"/>
        </w:rPr>
        <w:t>线程就已经发现了，哥们想骗我不可能，</w:t>
      </w:r>
      <w:r>
        <w:rPr>
          <w:rFonts w:hint="eastAsia"/>
        </w:rPr>
        <w:t>IO</w:t>
      </w:r>
      <w:r>
        <w:rPr>
          <w:rFonts w:hint="eastAsia"/>
        </w:rPr>
        <w:t>的小尾巴一桥它都知道，所以</w:t>
      </w:r>
      <w:r>
        <w:rPr>
          <w:rFonts w:hint="eastAsia"/>
        </w:rPr>
        <w:t>IO</w:t>
      </w:r>
      <w:r>
        <w:rPr>
          <w:rFonts w:hint="eastAsia"/>
        </w:rPr>
        <w:t>一往里面写</w:t>
      </w:r>
      <w:r>
        <w:rPr>
          <w:rFonts w:hint="eastAsia"/>
        </w:rPr>
        <w:t>relaylog</w:t>
      </w:r>
      <w:r>
        <w:rPr>
          <w:rFonts w:hint="eastAsia"/>
        </w:rPr>
        <w:t>，</w:t>
      </w:r>
      <w:r>
        <w:rPr>
          <w:rFonts w:hint="eastAsia"/>
        </w:rPr>
        <w:t xml:space="preserve">SQL </w:t>
      </w:r>
      <w:r>
        <w:rPr>
          <w:rFonts w:hint="eastAsia"/>
        </w:rPr>
        <w:t>就发现了，</w:t>
      </w:r>
      <w:r>
        <w:rPr>
          <w:rFonts w:hint="eastAsia"/>
        </w:rPr>
        <w:t>-log</w:t>
      </w:r>
      <w:r>
        <w:rPr>
          <w:rFonts w:hint="eastAsia"/>
        </w:rPr>
        <w:t>发现了它怎么做呢，它时时的把</w:t>
      </w:r>
      <w:r>
        <w:rPr>
          <w:rFonts w:hint="eastAsia"/>
        </w:rPr>
        <w:t>relaylog</w:t>
      </w:r>
      <w:r>
        <w:rPr>
          <w:rFonts w:hint="eastAsia"/>
        </w:rPr>
        <w:t>的语句经过转换写到从库数据文件里，然后</w:t>
      </w:r>
      <w:r>
        <w:rPr>
          <w:rFonts w:hint="eastAsia"/>
        </w:rPr>
        <w:t>IO</w:t>
      </w:r>
      <w:r>
        <w:rPr>
          <w:rFonts w:hint="eastAsia"/>
        </w:rPr>
        <w:t>不断往里写，</w:t>
      </w:r>
      <w:r>
        <w:rPr>
          <w:rFonts w:hint="eastAsia"/>
        </w:rPr>
        <w:t>sql</w:t>
      </w:r>
      <w:r>
        <w:rPr>
          <w:rFonts w:hint="eastAsia"/>
        </w:rPr>
        <w:t>不断往里读并转换写到数据库，那</w:t>
      </w:r>
      <w:r>
        <w:rPr>
          <w:rFonts w:hint="eastAsia"/>
        </w:rPr>
        <w:t>IO</w:t>
      </w:r>
      <w:r>
        <w:rPr>
          <w:rFonts w:hint="eastAsia"/>
        </w:rPr>
        <w:t>呢它相当于，只要扔完了它就像主库要，主库有就发给他，它的链接就会一直保持建立状态，这就是主从同步的原理。</w:t>
      </w:r>
    </w:p>
    <w:p w14:paraId="660CDDE8" w14:textId="77777777" w:rsidR="002149B1" w:rsidRDefault="002149B1" w:rsidP="002149B1">
      <w:pPr>
        <w:pStyle w:val="af0"/>
        <w:ind w:left="210" w:right="210" w:firstLine="210"/>
      </w:pPr>
      <w:r>
        <w:rPr>
          <w:rFonts w:hint="eastAsia"/>
        </w:rPr>
        <w:t xml:space="preserve">     </w:t>
      </w:r>
      <w:r>
        <w:rPr>
          <w:rFonts w:hint="eastAsia"/>
        </w:rPr>
        <w:t>大家知道为什么是异步的把，它往里面一扔它就不管了。我们讲过同步和异步的例子了把。</w:t>
      </w:r>
    </w:p>
    <w:p w14:paraId="16A9FA14" w14:textId="77777777" w:rsidR="002149B1" w:rsidRPr="002149B1" w:rsidRDefault="002149B1" w:rsidP="002149B1">
      <w:pPr>
        <w:pStyle w:val="af0"/>
        <w:ind w:left="210" w:right="210" w:firstLine="210"/>
        <w:rPr>
          <w:b/>
          <w:color w:val="FF0000"/>
        </w:rPr>
      </w:pPr>
      <w:r w:rsidRPr="002149B1">
        <w:rPr>
          <w:rFonts w:hint="eastAsia"/>
          <w:b/>
          <w:color w:val="FF0000"/>
        </w:rPr>
        <w:t xml:space="preserve"> </w:t>
      </w:r>
      <w:r w:rsidRPr="002149B1">
        <w:rPr>
          <w:rFonts w:hint="eastAsia"/>
          <w:b/>
          <w:color w:val="FF0000"/>
        </w:rPr>
        <w:t>最后我们总结一下：</w:t>
      </w:r>
    </w:p>
    <w:p w14:paraId="11EBA138" w14:textId="77777777" w:rsidR="002149B1" w:rsidRDefault="002149B1" w:rsidP="002149B1">
      <w:pPr>
        <w:pStyle w:val="af0"/>
        <w:ind w:left="210" w:right="210" w:firstLine="210"/>
      </w:pPr>
      <w:r>
        <w:rPr>
          <w:rFonts w:hint="eastAsia"/>
        </w:rPr>
        <w:t>1.</w:t>
      </w:r>
      <w:r>
        <w:rPr>
          <w:rFonts w:hint="eastAsia"/>
        </w:rPr>
        <w:t>同步的时候从库由</w:t>
      </w:r>
      <w:r>
        <w:rPr>
          <w:rFonts w:hint="eastAsia"/>
        </w:rPr>
        <w:t>2</w:t>
      </w:r>
      <w:r>
        <w:rPr>
          <w:rFonts w:hint="eastAsia"/>
        </w:rPr>
        <w:t>个线程来完成</w:t>
      </w:r>
      <w:r>
        <w:rPr>
          <w:rFonts w:hint="eastAsia"/>
        </w:rPr>
        <w:t xml:space="preserve">io </w:t>
      </w:r>
      <w:r>
        <w:rPr>
          <w:rFonts w:hint="eastAsia"/>
        </w:rPr>
        <w:t>和</w:t>
      </w:r>
      <w:r>
        <w:rPr>
          <w:rFonts w:hint="eastAsia"/>
        </w:rPr>
        <w:t>sql</w:t>
      </w:r>
      <w:r>
        <w:rPr>
          <w:rFonts w:hint="eastAsia"/>
        </w:rPr>
        <w:t>，主库由</w:t>
      </w:r>
      <w:r>
        <w:rPr>
          <w:rFonts w:hint="eastAsia"/>
        </w:rPr>
        <w:t>1</w:t>
      </w:r>
      <w:r>
        <w:rPr>
          <w:rFonts w:hint="eastAsia"/>
        </w:rPr>
        <w:t>个线程来完成</w:t>
      </w:r>
      <w:r>
        <w:rPr>
          <w:rFonts w:hint="eastAsia"/>
        </w:rPr>
        <w:t>io</w:t>
      </w:r>
    </w:p>
    <w:p w14:paraId="17948D8E" w14:textId="77777777" w:rsidR="002149B1" w:rsidRDefault="002149B1" w:rsidP="002149B1">
      <w:pPr>
        <w:pStyle w:val="af0"/>
        <w:ind w:left="210" w:right="210" w:firstLine="210"/>
      </w:pPr>
      <w:r>
        <w:rPr>
          <w:rFonts w:hint="eastAsia"/>
        </w:rPr>
        <w:t xml:space="preserve">2. </w:t>
      </w:r>
      <w:r>
        <w:rPr>
          <w:rFonts w:hint="eastAsia"/>
        </w:rPr>
        <w:t>要在从库上配置连接主库的</w:t>
      </w:r>
      <w:r>
        <w:rPr>
          <w:rFonts w:hint="eastAsia"/>
        </w:rPr>
        <w:t>ip</w:t>
      </w:r>
      <w:r>
        <w:rPr>
          <w:rFonts w:hint="eastAsia"/>
        </w:rPr>
        <w:t>，用户名，帐号，密码，链接的文件的位置以及</w:t>
      </w:r>
      <w:r>
        <w:rPr>
          <w:rFonts w:hint="eastAsia"/>
        </w:rPr>
        <w:t>pos</w:t>
      </w:r>
      <w:r>
        <w:rPr>
          <w:rFonts w:hint="eastAsia"/>
        </w:rPr>
        <w:t>点</w:t>
      </w:r>
    </w:p>
    <w:p w14:paraId="39073A82" w14:textId="77777777" w:rsidR="002149B1" w:rsidRDefault="002149B1" w:rsidP="002149B1">
      <w:pPr>
        <w:pStyle w:val="af0"/>
        <w:ind w:left="210" w:right="210" w:firstLine="210"/>
      </w:pPr>
      <w:r>
        <w:rPr>
          <w:rFonts w:hint="eastAsia"/>
        </w:rPr>
        <w:t>3.</w:t>
      </w:r>
      <w:r>
        <w:rPr>
          <w:rFonts w:hint="eastAsia"/>
        </w:rPr>
        <w:t>在开启开关之前，要确保主从库</w:t>
      </w:r>
      <w:r>
        <w:rPr>
          <w:rFonts w:hint="eastAsia"/>
        </w:rPr>
        <w:t xml:space="preserve"> </w:t>
      </w:r>
      <w:r>
        <w:rPr>
          <w:rFonts w:hint="eastAsia"/>
        </w:rPr>
        <w:t>基于某一个点是一致的，这这个文件位置点以前从库是有完整数据的，</w:t>
      </w:r>
    </w:p>
    <w:p w14:paraId="655C505C" w14:textId="77777777" w:rsidR="002149B1" w:rsidRDefault="002149B1" w:rsidP="002149B1">
      <w:pPr>
        <w:pStyle w:val="af0"/>
        <w:ind w:left="210" w:right="210" w:firstLine="210"/>
      </w:pPr>
      <w:r>
        <w:rPr>
          <w:rFonts w:hint="eastAsia"/>
        </w:rPr>
        <w:t>4.</w:t>
      </w:r>
      <w:r>
        <w:rPr>
          <w:rFonts w:hint="eastAsia"/>
        </w:rPr>
        <w:t>我</w:t>
      </w:r>
      <w:r>
        <w:rPr>
          <w:rFonts w:hint="eastAsia"/>
        </w:rPr>
        <w:t>changemaster</w:t>
      </w:r>
      <w:r>
        <w:rPr>
          <w:rFonts w:hint="eastAsia"/>
        </w:rPr>
        <w:t>连主库，我从库有吗？所有要在从库开关之前，要在主库专门建立从库的帐号</w:t>
      </w:r>
    </w:p>
    <w:p w14:paraId="2183D009" w14:textId="77777777" w:rsidR="002149B1" w:rsidRDefault="002149B1" w:rsidP="002149B1">
      <w:pPr>
        <w:pStyle w:val="af0"/>
        <w:ind w:left="210" w:right="210" w:firstLine="210"/>
      </w:pPr>
      <w:r>
        <w:rPr>
          <w:rFonts w:hint="eastAsia"/>
        </w:rPr>
        <w:t>5.</w:t>
      </w:r>
      <w:r>
        <w:rPr>
          <w:rFonts w:hint="eastAsia"/>
        </w:rPr>
        <w:t>主库要打开</w:t>
      </w:r>
      <w:r>
        <w:rPr>
          <w:rFonts w:hint="eastAsia"/>
        </w:rPr>
        <w:t>binlog</w:t>
      </w:r>
      <w:r>
        <w:rPr>
          <w:rFonts w:hint="eastAsia"/>
        </w:rPr>
        <w:t>开关，否则没法实现同步。</w:t>
      </w:r>
    </w:p>
    <w:p w14:paraId="56965CF7" w14:textId="2CE06724" w:rsidR="00E06372" w:rsidRDefault="002149B1" w:rsidP="008C3372">
      <w:pPr>
        <w:pStyle w:val="af0"/>
        <w:ind w:left="210" w:right="210" w:firstLine="210"/>
      </w:pPr>
      <w:r>
        <w:rPr>
          <w:rFonts w:hint="eastAsia"/>
        </w:rPr>
        <w:t>6.</w:t>
      </w:r>
      <w:r>
        <w:rPr>
          <w:rFonts w:hint="eastAsia"/>
        </w:rPr>
        <w:t>从库打开开关的过程，就是让他</w:t>
      </w:r>
      <w:r>
        <w:rPr>
          <w:rFonts w:hint="eastAsia"/>
        </w:rPr>
        <w:t>2</w:t>
      </w:r>
      <w:r>
        <w:rPr>
          <w:rFonts w:hint="eastAsia"/>
        </w:rPr>
        <w:t>个线程工作的过程。</w:t>
      </w:r>
    </w:p>
    <w:p w14:paraId="1198F07E" w14:textId="1A919E3D" w:rsidR="00C3368E" w:rsidRDefault="00E06372" w:rsidP="00E06372">
      <w:pPr>
        <w:pStyle w:val="4"/>
      </w:pPr>
      <w:r>
        <w:rPr>
          <w:rFonts w:hint="eastAsia"/>
        </w:rPr>
        <w:t>14</w:t>
      </w:r>
      <w:r w:rsidR="008C3372">
        <w:rPr>
          <w:rFonts w:hint="eastAsia"/>
        </w:rPr>
        <w:t xml:space="preserve"> </w:t>
      </w:r>
      <w:r>
        <w:rPr>
          <w:rFonts w:hint="eastAsia"/>
        </w:rPr>
        <w:t>生产场景不停不锁主库，不夜里操作，如何白天从容批量创建从库？</w:t>
      </w:r>
    </w:p>
    <w:p w14:paraId="61795B2D" w14:textId="334ED223" w:rsidR="00E06372" w:rsidRPr="00C3368E" w:rsidRDefault="00E06372" w:rsidP="00C3368E">
      <w:pPr>
        <w:ind w:firstLine="210"/>
        <w:rPr>
          <w:b/>
          <w:color w:val="FF0000"/>
        </w:rPr>
      </w:pPr>
      <w:r w:rsidRPr="00C3368E">
        <w:rPr>
          <w:rFonts w:hint="eastAsia"/>
          <w:b/>
          <w:color w:val="FF0000"/>
        </w:rPr>
        <w:t>提示：注意解答问题的高度和宽度</w:t>
      </w:r>
    </w:p>
    <w:p w14:paraId="11F93A96" w14:textId="77777777" w:rsidR="007B1BDA" w:rsidRDefault="007B1BDA" w:rsidP="007B1BDA">
      <w:pPr>
        <w:pStyle w:val="af0"/>
        <w:ind w:left="210" w:right="210" w:firstLine="210"/>
      </w:pPr>
      <w:r>
        <w:rPr>
          <w:rFonts w:hint="eastAsia"/>
        </w:rPr>
        <w:t>创建定时任务，通过</w:t>
      </w:r>
      <w:r>
        <w:rPr>
          <w:rFonts w:hint="eastAsia"/>
        </w:rPr>
        <w:t>musqldump</w:t>
      </w:r>
      <w:r>
        <w:rPr>
          <w:rFonts w:hint="eastAsia"/>
        </w:rPr>
        <w:t>进行全备时使用参数—</w:t>
      </w:r>
      <w:r>
        <w:rPr>
          <w:rFonts w:hint="eastAsia"/>
        </w:rPr>
        <w:t>master-data=2</w:t>
      </w:r>
      <w:r>
        <w:rPr>
          <w:rFonts w:hint="eastAsia"/>
        </w:rPr>
        <w:t>进行备份</w:t>
      </w:r>
    </w:p>
    <w:p w14:paraId="07ABB953" w14:textId="2149595F" w:rsidR="00E06372" w:rsidRDefault="007B1BDA" w:rsidP="007B1BDA">
      <w:pPr>
        <w:pStyle w:val="af0"/>
        <w:ind w:left="210" w:right="210" w:firstLine="210"/>
      </w:pPr>
      <w:r>
        <w:rPr>
          <w:rFonts w:hint="eastAsia"/>
        </w:rPr>
        <w:t>之后通过获得的位置点进行创建主从同步。</w:t>
      </w:r>
    </w:p>
    <w:p w14:paraId="7E1D48C7" w14:textId="79261FB8" w:rsidR="00D37FE0" w:rsidRDefault="00E06372" w:rsidP="007163CA">
      <w:pPr>
        <w:pStyle w:val="4"/>
      </w:pPr>
      <w:r>
        <w:rPr>
          <w:rFonts w:hint="eastAsia"/>
        </w:rPr>
        <w:t>15</w:t>
      </w:r>
      <w:r w:rsidR="00134556">
        <w:rPr>
          <w:rFonts w:hint="eastAsia"/>
        </w:rPr>
        <w:t xml:space="preserve"> </w:t>
      </w:r>
      <w:r>
        <w:rPr>
          <w:rFonts w:hint="eastAsia"/>
        </w:rPr>
        <w:t>MySQL</w:t>
      </w:r>
      <w:r>
        <w:rPr>
          <w:rFonts w:hint="eastAsia"/>
        </w:rPr>
        <w:t>出现同步延迟有哪些原因？如何解决？</w:t>
      </w:r>
    </w:p>
    <w:p w14:paraId="61F14ED0" w14:textId="447E06C9" w:rsidR="00E06372" w:rsidRPr="007163CA" w:rsidRDefault="00E06372" w:rsidP="00D37FE0">
      <w:pPr>
        <w:ind w:firstLine="210"/>
        <w:rPr>
          <w:b/>
          <w:color w:val="FF0000"/>
        </w:rPr>
      </w:pPr>
      <w:r w:rsidRPr="007163CA">
        <w:rPr>
          <w:rFonts w:hint="eastAsia"/>
          <w:b/>
          <w:color w:val="FF0000"/>
        </w:rPr>
        <w:t>提示：以经历的生产案例框架解答。</w:t>
      </w:r>
    </w:p>
    <w:p w14:paraId="00E01C6E" w14:textId="77777777" w:rsidR="002009A6" w:rsidRDefault="002009A6" w:rsidP="002009A6">
      <w:pPr>
        <w:pStyle w:val="af0"/>
        <w:ind w:left="210" w:right="210" w:firstLine="210"/>
      </w:pPr>
      <w:r>
        <w:rPr>
          <w:rFonts w:hint="eastAsia"/>
        </w:rPr>
        <w:t>1.</w:t>
      </w:r>
      <w:r>
        <w:rPr>
          <w:rFonts w:hint="eastAsia"/>
        </w:rPr>
        <w:t>从库太多导致复制延迟</w:t>
      </w:r>
    </w:p>
    <w:p w14:paraId="30AF5CF0" w14:textId="77777777" w:rsidR="002009A6" w:rsidRDefault="002009A6" w:rsidP="002009A6">
      <w:pPr>
        <w:pStyle w:val="af0"/>
        <w:ind w:left="210" w:right="210" w:firstLine="210"/>
      </w:pPr>
      <w:r>
        <w:rPr>
          <w:rFonts w:hint="eastAsia"/>
        </w:rPr>
        <w:t>优化：建议从库数量</w:t>
      </w:r>
      <w:r>
        <w:rPr>
          <w:rFonts w:hint="eastAsia"/>
        </w:rPr>
        <w:t>3-5</w:t>
      </w:r>
      <w:r>
        <w:rPr>
          <w:rFonts w:hint="eastAsia"/>
        </w:rPr>
        <w:t>个为宜</w:t>
      </w:r>
    </w:p>
    <w:p w14:paraId="528D26C6" w14:textId="77777777" w:rsidR="002009A6" w:rsidRDefault="002009A6" w:rsidP="002009A6">
      <w:pPr>
        <w:pStyle w:val="af0"/>
        <w:ind w:left="210" w:right="210" w:firstLine="210"/>
      </w:pPr>
      <w:r>
        <w:rPr>
          <w:rFonts w:hint="eastAsia"/>
        </w:rPr>
        <w:t>2.</w:t>
      </w:r>
      <w:r>
        <w:rPr>
          <w:rFonts w:hint="eastAsia"/>
        </w:rPr>
        <w:t>从库硬件比主库硬件差</w:t>
      </w:r>
    </w:p>
    <w:p w14:paraId="0C155921" w14:textId="77777777" w:rsidR="002009A6" w:rsidRDefault="002009A6" w:rsidP="002009A6">
      <w:pPr>
        <w:pStyle w:val="af0"/>
        <w:ind w:left="210" w:right="210" w:firstLine="210"/>
      </w:pPr>
      <w:r>
        <w:rPr>
          <w:rFonts w:hint="eastAsia"/>
        </w:rPr>
        <w:t>优化：提升硬件性能</w:t>
      </w:r>
    </w:p>
    <w:p w14:paraId="2A090508" w14:textId="77777777" w:rsidR="002009A6" w:rsidRDefault="002009A6" w:rsidP="002009A6">
      <w:pPr>
        <w:pStyle w:val="af0"/>
        <w:ind w:left="210" w:right="210" w:firstLine="210"/>
      </w:pPr>
      <w:r>
        <w:rPr>
          <w:rFonts w:hint="eastAsia"/>
        </w:rPr>
        <w:t>3.</w:t>
      </w:r>
      <w:r>
        <w:rPr>
          <w:rFonts w:hint="eastAsia"/>
        </w:rPr>
        <w:t>慢</w:t>
      </w:r>
      <w:r>
        <w:rPr>
          <w:rFonts w:hint="eastAsia"/>
        </w:rPr>
        <w:t>SQL</w:t>
      </w:r>
      <w:r>
        <w:rPr>
          <w:rFonts w:hint="eastAsia"/>
        </w:rPr>
        <w:t>语句过多</w:t>
      </w:r>
    </w:p>
    <w:p w14:paraId="3712C6AB" w14:textId="77777777" w:rsidR="002009A6" w:rsidRDefault="002009A6" w:rsidP="002009A6">
      <w:pPr>
        <w:pStyle w:val="af0"/>
        <w:ind w:left="210" w:right="210" w:firstLine="210"/>
      </w:pPr>
      <w:r>
        <w:rPr>
          <w:rFonts w:hint="eastAsia"/>
        </w:rPr>
        <w:t>优化：</w:t>
      </w:r>
      <w:r>
        <w:rPr>
          <w:rFonts w:hint="eastAsia"/>
        </w:rPr>
        <w:t>SQL</w:t>
      </w:r>
      <w:r>
        <w:rPr>
          <w:rFonts w:hint="eastAsia"/>
        </w:rPr>
        <w:t>语句执行时间太长，需要优化</w:t>
      </w:r>
      <w:r>
        <w:rPr>
          <w:rFonts w:hint="eastAsia"/>
        </w:rPr>
        <w:t>SQL</w:t>
      </w:r>
      <w:r>
        <w:rPr>
          <w:rFonts w:hint="eastAsia"/>
        </w:rPr>
        <w:t>语句</w:t>
      </w:r>
    </w:p>
    <w:p w14:paraId="665C61E4" w14:textId="77777777" w:rsidR="002009A6" w:rsidRDefault="002009A6" w:rsidP="002009A6">
      <w:pPr>
        <w:pStyle w:val="af0"/>
        <w:ind w:left="210" w:right="210" w:firstLine="210"/>
      </w:pPr>
      <w:r>
        <w:rPr>
          <w:rFonts w:hint="eastAsia"/>
        </w:rPr>
        <w:t>4.</w:t>
      </w:r>
      <w:r>
        <w:rPr>
          <w:rFonts w:hint="eastAsia"/>
        </w:rPr>
        <w:t>主从复制的设计问题</w:t>
      </w:r>
    </w:p>
    <w:p w14:paraId="01244485" w14:textId="77777777" w:rsidR="002009A6" w:rsidRDefault="002009A6" w:rsidP="002009A6">
      <w:pPr>
        <w:pStyle w:val="af0"/>
        <w:ind w:left="210" w:right="210" w:firstLine="210"/>
      </w:pPr>
      <w:r>
        <w:rPr>
          <w:rFonts w:hint="eastAsia"/>
        </w:rPr>
        <w:t>优化：主从复制单线程，可以通过多线程</w:t>
      </w:r>
      <w:r>
        <w:rPr>
          <w:rFonts w:hint="eastAsia"/>
        </w:rPr>
        <w:t>IO</w:t>
      </w:r>
      <w:r>
        <w:rPr>
          <w:rFonts w:hint="eastAsia"/>
        </w:rPr>
        <w:t>方案解决；另外</w:t>
      </w:r>
      <w:r>
        <w:rPr>
          <w:rFonts w:hint="eastAsia"/>
        </w:rPr>
        <w:t>MySQL5.6.3</w:t>
      </w:r>
      <w:r>
        <w:rPr>
          <w:rFonts w:hint="eastAsia"/>
        </w:rPr>
        <w:t>支持多线程</w:t>
      </w:r>
      <w:r>
        <w:rPr>
          <w:rFonts w:hint="eastAsia"/>
        </w:rPr>
        <w:t>IO</w:t>
      </w:r>
      <w:r>
        <w:rPr>
          <w:rFonts w:hint="eastAsia"/>
        </w:rPr>
        <w:t>复制。</w:t>
      </w:r>
    </w:p>
    <w:p w14:paraId="676549E0" w14:textId="77777777" w:rsidR="002009A6" w:rsidRDefault="002009A6" w:rsidP="002009A6">
      <w:pPr>
        <w:pStyle w:val="af0"/>
        <w:ind w:left="210" w:right="210" w:firstLine="210"/>
      </w:pPr>
      <w:r>
        <w:rPr>
          <w:rFonts w:hint="eastAsia"/>
        </w:rPr>
        <w:t>5.</w:t>
      </w:r>
      <w:r>
        <w:rPr>
          <w:rFonts w:hint="eastAsia"/>
        </w:rPr>
        <w:t>主从库之间的网络延迟</w:t>
      </w:r>
    </w:p>
    <w:p w14:paraId="33D012FC" w14:textId="77777777" w:rsidR="002009A6" w:rsidRDefault="002009A6" w:rsidP="002009A6">
      <w:pPr>
        <w:pStyle w:val="af0"/>
        <w:ind w:left="210" w:right="210" w:firstLine="210"/>
      </w:pPr>
      <w:r>
        <w:rPr>
          <w:rFonts w:hint="eastAsia"/>
        </w:rPr>
        <w:t>优化：尽量链路短，提升端口带宽</w:t>
      </w:r>
    </w:p>
    <w:p w14:paraId="50750F1C" w14:textId="77777777" w:rsidR="002009A6" w:rsidRDefault="002009A6" w:rsidP="002009A6">
      <w:pPr>
        <w:pStyle w:val="af0"/>
        <w:ind w:left="210" w:right="210" w:firstLine="210"/>
      </w:pPr>
      <w:r>
        <w:rPr>
          <w:rFonts w:hint="eastAsia"/>
        </w:rPr>
        <w:t>6.</w:t>
      </w:r>
      <w:r>
        <w:rPr>
          <w:rFonts w:hint="eastAsia"/>
        </w:rPr>
        <w:t>主库读写压力大</w:t>
      </w:r>
    </w:p>
    <w:p w14:paraId="35D17C8A" w14:textId="77777777" w:rsidR="002009A6" w:rsidRDefault="002009A6" w:rsidP="002009A6">
      <w:pPr>
        <w:pStyle w:val="af0"/>
        <w:ind w:left="210" w:right="210" w:firstLine="210"/>
      </w:pPr>
      <w:r>
        <w:rPr>
          <w:rFonts w:hint="eastAsia"/>
        </w:rPr>
        <w:t>优化：前端加</w:t>
      </w:r>
      <w:r>
        <w:rPr>
          <w:rFonts w:hint="eastAsia"/>
        </w:rPr>
        <w:t>buffer</w:t>
      </w:r>
      <w:r>
        <w:rPr>
          <w:rFonts w:hint="eastAsia"/>
        </w:rPr>
        <w:t>和缓存。主从延迟不同步：</w:t>
      </w:r>
    </w:p>
    <w:p w14:paraId="40A38C08" w14:textId="77777777" w:rsidR="002009A6" w:rsidRDefault="002009A6" w:rsidP="002009A6">
      <w:pPr>
        <w:pStyle w:val="af0"/>
        <w:ind w:left="210" w:right="210" w:firstLine="210"/>
      </w:pPr>
      <w:r>
        <w:rPr>
          <w:rFonts w:hint="eastAsia"/>
        </w:rPr>
        <w:t>不管有多延迟，只要不影响业务就没事</w:t>
      </w:r>
    </w:p>
    <w:p w14:paraId="5D3FD6D6" w14:textId="77777777" w:rsidR="002009A6" w:rsidRDefault="002009A6" w:rsidP="002009A6">
      <w:pPr>
        <w:pStyle w:val="af0"/>
        <w:ind w:left="210" w:right="210" w:firstLine="210"/>
      </w:pPr>
      <w:r>
        <w:rPr>
          <w:rFonts w:hint="eastAsia"/>
        </w:rPr>
        <w:t>7</w:t>
      </w:r>
      <w:r>
        <w:rPr>
          <w:rFonts w:hint="eastAsia"/>
        </w:rPr>
        <w:t>、业务设计缺陷导致延迟影响业务</w:t>
      </w:r>
    </w:p>
    <w:p w14:paraId="01695B1B" w14:textId="7521B7F7" w:rsidR="00E06372" w:rsidRDefault="002009A6" w:rsidP="002009A6">
      <w:pPr>
        <w:pStyle w:val="af0"/>
        <w:ind w:left="210" w:right="210" w:firstLine="210"/>
      </w:pPr>
      <w:r>
        <w:rPr>
          <w:rFonts w:hint="eastAsia"/>
        </w:rPr>
        <w:t>优化：从库没有数据改读主库</w:t>
      </w:r>
    </w:p>
    <w:p w14:paraId="41D8D09B" w14:textId="104DC557" w:rsidR="00E06372" w:rsidRDefault="00E06372" w:rsidP="00E06372">
      <w:pPr>
        <w:pStyle w:val="4"/>
      </w:pPr>
      <w:r>
        <w:rPr>
          <w:rFonts w:hint="eastAsia"/>
        </w:rPr>
        <w:t>16</w:t>
      </w:r>
      <w:r w:rsidR="00134556">
        <w:rPr>
          <w:rFonts w:hint="eastAsia"/>
        </w:rPr>
        <w:t xml:space="preserve"> </w:t>
      </w:r>
      <w:r>
        <w:rPr>
          <w:rFonts w:hint="eastAsia"/>
        </w:rPr>
        <w:t>企业生产</w:t>
      </w:r>
      <w:r>
        <w:rPr>
          <w:rFonts w:hint="eastAsia"/>
        </w:rPr>
        <w:t>MySQL</w:t>
      </w:r>
      <w:r>
        <w:rPr>
          <w:rFonts w:hint="eastAsia"/>
        </w:rPr>
        <w:t>集群架构如何设计备份方案？你是怎么做的？</w:t>
      </w:r>
    </w:p>
    <w:p w14:paraId="49584744" w14:textId="097921AC" w:rsidR="00E06372" w:rsidRPr="00005BD0" w:rsidRDefault="00E06372" w:rsidP="00E06372">
      <w:pPr>
        <w:ind w:firstLine="210"/>
        <w:rPr>
          <w:b/>
          <w:color w:val="FF0000"/>
        </w:rPr>
      </w:pPr>
      <w:r w:rsidRPr="00005BD0">
        <w:rPr>
          <w:rFonts w:hint="eastAsia"/>
          <w:b/>
          <w:color w:val="FF0000"/>
        </w:rPr>
        <w:t>你的数据库是如何备份的（请答出</w:t>
      </w:r>
      <w:r w:rsidRPr="00005BD0">
        <w:rPr>
          <w:rFonts w:hint="eastAsia"/>
          <w:b/>
          <w:color w:val="FF0000"/>
        </w:rPr>
        <w:t>200</w:t>
      </w:r>
      <w:r w:rsidRPr="00005BD0">
        <w:rPr>
          <w:rFonts w:hint="eastAsia"/>
          <w:b/>
          <w:color w:val="FF0000"/>
        </w:rPr>
        <w:t>服务器以上规模企业数据库备份的解决方案）</w:t>
      </w:r>
    </w:p>
    <w:p w14:paraId="5AB2CD86" w14:textId="3A166ABB" w:rsidR="00E06372" w:rsidRDefault="00E06372" w:rsidP="00E06372">
      <w:pPr>
        <w:ind w:firstLine="210"/>
        <w:rPr>
          <w:b/>
          <w:color w:val="FF0000"/>
        </w:rPr>
      </w:pPr>
      <w:r w:rsidRPr="00005BD0">
        <w:rPr>
          <w:rFonts w:hint="eastAsia"/>
          <w:b/>
          <w:color w:val="FF0000"/>
        </w:rPr>
        <w:t>提示：注意解答问题的高度和宽度</w:t>
      </w:r>
    </w:p>
    <w:p w14:paraId="715819F2" w14:textId="77777777" w:rsidR="007163CA" w:rsidRDefault="007163CA" w:rsidP="00134556">
      <w:pPr>
        <w:pStyle w:val="af0"/>
        <w:ind w:left="210" w:right="210" w:firstLine="210"/>
      </w:pPr>
      <w:r>
        <w:rPr>
          <w:rFonts w:hint="eastAsia"/>
        </w:rPr>
        <w:t>解答：从库进行备份，停</w:t>
      </w:r>
      <w:r>
        <w:rPr>
          <w:rFonts w:hint="eastAsia"/>
        </w:rPr>
        <w:t xml:space="preserve">sql </w:t>
      </w:r>
      <w:r>
        <w:rPr>
          <w:rFonts w:hint="eastAsia"/>
        </w:rPr>
        <w:t>线程，</w:t>
      </w:r>
      <w:r>
        <w:rPr>
          <w:rFonts w:hint="eastAsia"/>
        </w:rPr>
        <w:t>dump</w:t>
      </w:r>
    </w:p>
    <w:p w14:paraId="5BE84D6D" w14:textId="77777777" w:rsidR="007163CA" w:rsidRDefault="007163CA" w:rsidP="00134556">
      <w:pPr>
        <w:pStyle w:val="af0"/>
        <w:ind w:left="210" w:right="210" w:firstLine="210"/>
        <w:rPr>
          <w:rFonts w:ascii="宋体" w:hAnsi="宋体" w:cs="宋体"/>
        </w:rPr>
      </w:pPr>
      <w:r>
        <w:rPr>
          <w:rFonts w:ascii="宋体" w:hAnsi="宋体" w:cs="宋体" w:hint="eastAsia"/>
        </w:rPr>
        <w:t>单机备份：</w:t>
      </w:r>
    </w:p>
    <w:p w14:paraId="79EF39D1" w14:textId="77777777" w:rsidR="007163CA" w:rsidRDefault="007163CA" w:rsidP="00134556">
      <w:pPr>
        <w:pStyle w:val="af0"/>
        <w:ind w:left="210" w:right="210" w:firstLine="210"/>
        <w:rPr>
          <w:rFonts w:ascii="宋体" w:hAnsi="宋体" w:cs="宋体"/>
        </w:rPr>
      </w:pPr>
      <w:r>
        <w:rPr>
          <w:rFonts w:ascii="宋体" w:hAnsi="宋体" w:cs="宋体" w:hint="eastAsia"/>
        </w:rPr>
        <w:t xml:space="preserve">1.首先开启binlog </w:t>
      </w:r>
    </w:p>
    <w:p w14:paraId="698A045B" w14:textId="77777777" w:rsidR="007163CA" w:rsidRDefault="007163CA" w:rsidP="00134556">
      <w:pPr>
        <w:pStyle w:val="af0"/>
        <w:ind w:left="210" w:right="210" w:firstLine="210"/>
        <w:rPr>
          <w:rFonts w:ascii="宋体" w:hAnsi="宋体" w:cs="宋体"/>
        </w:rPr>
      </w:pPr>
      <w:r>
        <w:rPr>
          <w:rFonts w:ascii="宋体" w:hAnsi="宋体" w:cs="宋体" w:hint="eastAsia"/>
        </w:rPr>
        <w:t>2.每天夜里0点使用mysqldump备份 -A -B 多个库 --master-data=2  -x -F，ls -lrt|tail  查看最后binlog名字。</w:t>
      </w:r>
    </w:p>
    <w:p w14:paraId="6ED5F398" w14:textId="77777777" w:rsidR="007163CA" w:rsidRDefault="007163CA" w:rsidP="00134556">
      <w:pPr>
        <w:pStyle w:val="af0"/>
        <w:ind w:left="210" w:right="210" w:firstLine="210"/>
        <w:rPr>
          <w:rFonts w:ascii="宋体" w:hAnsi="宋体" w:cs="宋体"/>
        </w:rPr>
      </w:pPr>
      <w:r>
        <w:rPr>
          <w:rFonts w:ascii="宋体" w:hAnsi="宋体" w:cs="宋体" w:hint="eastAsia"/>
        </w:rPr>
        <w:t xml:space="preserve">   亮点：分库分表备份，分表分库恢复，总的恢复。</w:t>
      </w:r>
    </w:p>
    <w:p w14:paraId="20EEF493" w14:textId="77777777" w:rsidR="007163CA" w:rsidRDefault="007163CA" w:rsidP="00134556">
      <w:pPr>
        <w:pStyle w:val="af0"/>
        <w:ind w:left="210" w:right="210" w:firstLine="210"/>
        <w:rPr>
          <w:rFonts w:ascii="宋体" w:hAnsi="宋体" w:cs="宋体"/>
        </w:rPr>
      </w:pPr>
      <w:r>
        <w:rPr>
          <w:rFonts w:ascii="宋体" w:hAnsi="宋体" w:cs="宋体" w:hint="eastAsia"/>
        </w:rPr>
        <w:t>3.数据备份到本地，定时rsync推送（包括binlog分钟级或秒级别）到备份服务器。本地保留3-7天数据</w:t>
      </w:r>
    </w:p>
    <w:p w14:paraId="0A2963AD" w14:textId="77777777" w:rsidR="007163CA" w:rsidRDefault="007163CA" w:rsidP="00134556">
      <w:pPr>
        <w:pStyle w:val="af0"/>
        <w:ind w:left="210" w:right="210" w:firstLine="210"/>
        <w:rPr>
          <w:rFonts w:ascii="宋体" w:hAnsi="宋体" w:cs="宋体"/>
        </w:rPr>
      </w:pPr>
      <w:r>
        <w:rPr>
          <w:rFonts w:ascii="宋体" w:hAnsi="宋体" w:cs="宋体" w:hint="eastAsia"/>
        </w:rPr>
        <w:t>4.再推送的时候通过md5sum做指纹及flag，在备份服务器做校验。把备份的结果发给你和老大的邮箱。</w:t>
      </w:r>
    </w:p>
    <w:p w14:paraId="70E1A721" w14:textId="77777777" w:rsidR="007163CA" w:rsidRDefault="007163CA" w:rsidP="00134556">
      <w:pPr>
        <w:pStyle w:val="af0"/>
        <w:ind w:left="210" w:right="210" w:firstLine="210"/>
        <w:rPr>
          <w:rFonts w:ascii="宋体" w:hAnsi="宋体" w:cs="宋体"/>
        </w:rPr>
      </w:pPr>
      <w:r>
        <w:rPr>
          <w:rFonts w:ascii="宋体" w:hAnsi="宋体" w:cs="宋体" w:hint="eastAsia"/>
        </w:rPr>
        <w:t>5.甚至定期一周拉到办公室备份，模拟还原(user 表排除)到测试环境，以确定备份是有效的。</w:t>
      </w:r>
    </w:p>
    <w:p w14:paraId="1BD5A18A" w14:textId="77777777" w:rsidR="007163CA" w:rsidRDefault="007163CA" w:rsidP="00134556">
      <w:pPr>
        <w:pStyle w:val="af0"/>
        <w:ind w:left="210" w:right="210" w:firstLine="210"/>
        <w:rPr>
          <w:rFonts w:ascii="宋体" w:hAnsi="宋体" w:cs="宋体"/>
        </w:rPr>
      </w:pPr>
      <w:r>
        <w:rPr>
          <w:rFonts w:ascii="宋体" w:hAnsi="宋体" w:cs="宋体" w:hint="eastAsia"/>
        </w:rPr>
        <w:t>6、数据量小于50G数据，mysqldump足矣，如果数据量大于50G，xtrabackup物理工具。还有从库直接打包的方案。</w:t>
      </w:r>
    </w:p>
    <w:p w14:paraId="6DA2EB0B" w14:textId="77777777" w:rsidR="007163CA" w:rsidRDefault="007163CA" w:rsidP="00134556">
      <w:pPr>
        <w:pStyle w:val="af0"/>
        <w:ind w:left="210" w:right="210" w:firstLine="210"/>
        <w:rPr>
          <w:rFonts w:ascii="宋体" w:hAnsi="宋体" w:cs="宋体"/>
        </w:rPr>
      </w:pPr>
    </w:p>
    <w:p w14:paraId="1E2002E1" w14:textId="77777777" w:rsidR="007163CA" w:rsidRDefault="007163CA" w:rsidP="00134556">
      <w:pPr>
        <w:pStyle w:val="af0"/>
        <w:ind w:left="210" w:right="210" w:firstLine="210"/>
        <w:rPr>
          <w:rFonts w:ascii="宋体" w:hAnsi="宋体" w:cs="宋体"/>
        </w:rPr>
      </w:pPr>
      <w:r>
        <w:rPr>
          <w:rFonts w:ascii="宋体" w:hAnsi="宋体" w:cs="宋体" w:hint="eastAsia"/>
        </w:rPr>
        <w:t>主从环境：</w:t>
      </w:r>
    </w:p>
    <w:p w14:paraId="4D1B2B35" w14:textId="77777777" w:rsidR="007163CA" w:rsidRDefault="007163CA" w:rsidP="00134556">
      <w:pPr>
        <w:pStyle w:val="af0"/>
        <w:ind w:left="210" w:right="210" w:firstLine="210"/>
        <w:rPr>
          <w:rFonts w:ascii="宋体" w:hAnsi="宋体" w:cs="宋体"/>
        </w:rPr>
      </w:pPr>
      <w:r>
        <w:rPr>
          <w:rFonts w:ascii="宋体" w:hAnsi="宋体" w:cs="宋体" w:hint="eastAsia"/>
        </w:rPr>
        <w:t>如果是单机环境，如果大于1台服务器一定要做主从复制。</w:t>
      </w:r>
    </w:p>
    <w:p w14:paraId="37A87750" w14:textId="55A81252" w:rsidR="007163CA" w:rsidRDefault="00134556" w:rsidP="00134556">
      <w:pPr>
        <w:pStyle w:val="af0"/>
        <w:ind w:left="210" w:right="210" w:firstLine="210"/>
        <w:rPr>
          <w:rFonts w:ascii="宋体" w:hAnsi="宋体" w:cs="宋体"/>
        </w:rPr>
      </w:pPr>
      <w:r>
        <w:rPr>
          <w:rFonts w:ascii="宋体" w:hAnsi="宋体" w:cs="宋体" w:hint="eastAsia"/>
        </w:rPr>
        <w:t>1、</w:t>
      </w:r>
      <w:r w:rsidR="007163CA">
        <w:rPr>
          <w:rFonts w:ascii="宋体" w:hAnsi="宋体" w:cs="宋体" w:hint="eastAsia"/>
        </w:rPr>
        <w:t>主从的从本身就是备份，而且实时备份。主从同步的功能本身就是解决物理故障宕机的实时备份方案。缺点：不能防止逻辑故障数据损失。（例如：delete）</w:t>
      </w:r>
    </w:p>
    <w:p w14:paraId="54F5FDE5" w14:textId="718538FF" w:rsidR="007163CA" w:rsidRDefault="00134556" w:rsidP="00134556">
      <w:pPr>
        <w:pStyle w:val="af0"/>
        <w:ind w:left="210" w:right="210" w:firstLine="210"/>
      </w:pPr>
      <w:r>
        <w:rPr>
          <w:rFonts w:hint="eastAsia"/>
        </w:rPr>
        <w:t>2</w:t>
      </w:r>
      <w:r>
        <w:rPr>
          <w:rFonts w:hint="eastAsia"/>
        </w:rPr>
        <w:t>、</w:t>
      </w:r>
      <w:r w:rsidR="007163CA">
        <w:rPr>
          <w:rFonts w:hint="eastAsia"/>
        </w:rPr>
        <w:t>从库备份：建议</w:t>
      </w:r>
    </w:p>
    <w:p w14:paraId="7C1A1F1E" w14:textId="6A6C9165" w:rsidR="007163CA" w:rsidRDefault="00134556" w:rsidP="00134556">
      <w:pPr>
        <w:pStyle w:val="af0"/>
        <w:ind w:left="210" w:right="210" w:firstLine="210"/>
      </w:pPr>
      <w:r>
        <w:rPr>
          <w:rFonts w:hint="eastAsia"/>
        </w:rPr>
        <w:t>1)</w:t>
      </w:r>
      <w:r w:rsidR="007163CA">
        <w:rPr>
          <w:rFonts w:hint="eastAsia"/>
        </w:rPr>
        <w:t>选一个不对外提供业务的从库做备份、</w:t>
      </w:r>
    </w:p>
    <w:p w14:paraId="1128B571" w14:textId="0C168295" w:rsidR="007163CA" w:rsidRDefault="007163CA" w:rsidP="00134556">
      <w:pPr>
        <w:pStyle w:val="af0"/>
        <w:ind w:left="210" w:right="210" w:firstLine="210"/>
      </w:pPr>
      <w:r>
        <w:rPr>
          <w:rFonts w:hint="eastAsia"/>
        </w:rPr>
        <w:t>2</w:t>
      </w:r>
      <w:r w:rsidR="00134556">
        <w:rPr>
          <w:rFonts w:hint="eastAsia"/>
        </w:rPr>
        <w:t>)</w:t>
      </w:r>
      <w:r>
        <w:rPr>
          <w:rFonts w:hint="eastAsia"/>
        </w:rPr>
        <w:t>开启</w:t>
      </w:r>
      <w:r>
        <w:rPr>
          <w:rFonts w:hint="eastAsia"/>
        </w:rPr>
        <w:t>binlog</w:t>
      </w:r>
    </w:p>
    <w:p w14:paraId="61C5671F" w14:textId="26867B10" w:rsidR="007163CA" w:rsidRDefault="007163CA" w:rsidP="00134556">
      <w:pPr>
        <w:pStyle w:val="af0"/>
        <w:ind w:left="210" w:right="210" w:firstLine="210"/>
      </w:pPr>
      <w:r>
        <w:rPr>
          <w:rFonts w:hint="eastAsia"/>
        </w:rPr>
        <w:t>3</w:t>
      </w:r>
      <w:r w:rsidR="00134556">
        <w:rPr>
          <w:rFonts w:hint="eastAsia"/>
        </w:rPr>
        <w:t>)</w:t>
      </w:r>
      <w:r>
        <w:rPr>
          <w:rFonts w:hint="eastAsia"/>
        </w:rPr>
        <w:t>备份时可以锁表也可以停止</w:t>
      </w:r>
      <w:r>
        <w:rPr>
          <w:rFonts w:hint="eastAsia"/>
        </w:rPr>
        <w:t>sql_thread.</w:t>
      </w:r>
      <w:r>
        <w:rPr>
          <w:rFonts w:hint="eastAsia"/>
        </w:rPr>
        <w:t>不停</w:t>
      </w:r>
      <w:r>
        <w:rPr>
          <w:rFonts w:hint="eastAsia"/>
        </w:rPr>
        <w:t>io_thread,</w:t>
      </w:r>
      <w:r>
        <w:rPr>
          <w:rFonts w:hint="eastAsia"/>
        </w:rPr>
        <w:t>让日志不断的同步，但是不应用到从库，备份期间，如果主库挂了，那么，从库备份加上备份后的</w:t>
      </w:r>
      <w:r>
        <w:rPr>
          <w:rFonts w:hint="eastAsia"/>
        </w:rPr>
        <w:t>binlog</w:t>
      </w:r>
      <w:r>
        <w:rPr>
          <w:rFonts w:hint="eastAsia"/>
        </w:rPr>
        <w:t>就是完整的主库内容。</w:t>
      </w:r>
    </w:p>
    <w:p w14:paraId="6D11FD81" w14:textId="594D425C" w:rsidR="007163CA" w:rsidRDefault="00134556" w:rsidP="00134556">
      <w:pPr>
        <w:pStyle w:val="af0"/>
        <w:ind w:left="210" w:right="210" w:firstLine="210"/>
      </w:pPr>
      <w:r>
        <w:rPr>
          <w:rFonts w:hint="eastAsia"/>
        </w:rPr>
        <w:t>4)</w:t>
      </w:r>
      <w:r w:rsidR="007163CA">
        <w:rPr>
          <w:rFonts w:hint="eastAsia"/>
        </w:rPr>
        <w:t>数据量小于</w:t>
      </w:r>
      <w:r w:rsidR="007163CA">
        <w:rPr>
          <w:rFonts w:hint="eastAsia"/>
        </w:rPr>
        <w:t>50G</w:t>
      </w:r>
      <w:r w:rsidR="007163CA">
        <w:rPr>
          <w:rFonts w:hint="eastAsia"/>
        </w:rPr>
        <w:t>，</w:t>
      </w:r>
      <w:r w:rsidR="007163CA">
        <w:rPr>
          <w:rFonts w:hint="eastAsia"/>
        </w:rPr>
        <w:t>mysqldump</w:t>
      </w:r>
      <w:r w:rsidR="007163CA">
        <w:rPr>
          <w:rFonts w:hint="eastAsia"/>
        </w:rPr>
        <w:t>足矣，如果数据量大于</w:t>
      </w:r>
      <w:r w:rsidR="007163CA">
        <w:rPr>
          <w:rFonts w:hint="eastAsia"/>
        </w:rPr>
        <w:t>50G</w:t>
      </w:r>
      <w:r w:rsidR="007163CA">
        <w:rPr>
          <w:rFonts w:hint="eastAsia"/>
        </w:rPr>
        <w:t>，</w:t>
      </w:r>
      <w:r w:rsidR="007163CA">
        <w:rPr>
          <w:rFonts w:hint="eastAsia"/>
        </w:rPr>
        <w:t>xtrabackup</w:t>
      </w:r>
      <w:r w:rsidR="007163CA">
        <w:rPr>
          <w:rFonts w:hint="eastAsia"/>
        </w:rPr>
        <w:t>物理工具。或者停止</w:t>
      </w:r>
      <w:r w:rsidR="007163CA">
        <w:rPr>
          <w:rFonts w:hint="eastAsia"/>
        </w:rPr>
        <w:t>sql_thread,cp</w:t>
      </w:r>
      <w:r w:rsidR="007163CA">
        <w:rPr>
          <w:rFonts w:hint="eastAsia"/>
        </w:rPr>
        <w:t>或打包的方案</w:t>
      </w:r>
    </w:p>
    <w:p w14:paraId="6637379F" w14:textId="07665136" w:rsidR="007163CA" w:rsidRDefault="00134556" w:rsidP="00134556">
      <w:pPr>
        <w:pStyle w:val="af0"/>
        <w:ind w:left="210" w:right="210" w:firstLine="210"/>
      </w:pPr>
      <w:r>
        <w:rPr>
          <w:rFonts w:hint="eastAsia"/>
        </w:rPr>
        <w:t>5)</w:t>
      </w:r>
      <w:r w:rsidR="007163CA">
        <w:rPr>
          <w:rFonts w:hint="eastAsia"/>
        </w:rPr>
        <w:t>我的工作中是一主</w:t>
      </w:r>
      <w:r w:rsidR="007163CA">
        <w:rPr>
          <w:rFonts w:hint="eastAsia"/>
        </w:rPr>
        <w:t>5</w:t>
      </w:r>
      <w:r w:rsidR="007163CA">
        <w:rPr>
          <w:rFonts w:hint="eastAsia"/>
        </w:rPr>
        <w:t>从，</w:t>
      </w:r>
      <w:r w:rsidR="007163CA">
        <w:rPr>
          <w:rFonts w:hint="eastAsia"/>
        </w:rPr>
        <w:t>3</w:t>
      </w:r>
      <w:r w:rsidR="007163CA">
        <w:rPr>
          <w:rFonts w:hint="eastAsia"/>
        </w:rPr>
        <w:t>从对外</w:t>
      </w:r>
      <w:r w:rsidR="007163CA">
        <w:rPr>
          <w:rFonts w:hint="eastAsia"/>
        </w:rPr>
        <w:t>LVS</w:t>
      </w:r>
      <w:r w:rsidR="007163CA">
        <w:rPr>
          <w:rFonts w:hint="eastAsia"/>
        </w:rPr>
        <w:t>集群提供服务，一个从定时任务，开发用，后台用，最后一个专门做备份啥也不干，最大限度保持和主一致。</w:t>
      </w:r>
    </w:p>
    <w:p w14:paraId="6F5DAF0B" w14:textId="77777777" w:rsidR="007163CA" w:rsidRDefault="007163CA" w:rsidP="00134556">
      <w:pPr>
        <w:pStyle w:val="af0"/>
        <w:ind w:left="210" w:right="210" w:firstLine="210"/>
      </w:pPr>
      <w:r>
        <w:rPr>
          <w:rFonts w:hint="eastAsia"/>
        </w:rPr>
        <w:t>如果主库宕机，</w:t>
      </w:r>
      <w:r>
        <w:rPr>
          <w:rFonts w:hint="eastAsia"/>
        </w:rPr>
        <w:t>SSH</w:t>
      </w:r>
      <w:r>
        <w:rPr>
          <w:rFonts w:hint="eastAsia"/>
        </w:rPr>
        <w:t>补全，直接提升为主。</w:t>
      </w:r>
    </w:p>
    <w:p w14:paraId="7811227E" w14:textId="77777777" w:rsidR="007163CA" w:rsidRPr="00134556" w:rsidRDefault="007163CA" w:rsidP="00134556">
      <w:pPr>
        <w:pStyle w:val="af0"/>
        <w:ind w:left="210" w:right="210" w:firstLine="210"/>
        <w:rPr>
          <w:color w:val="0432FF"/>
        </w:rPr>
      </w:pPr>
      <w:r w:rsidRPr="00134556">
        <w:rPr>
          <w:rFonts w:hint="eastAsia"/>
          <w:color w:val="0432FF"/>
        </w:rPr>
        <w:t>积极主动挖出来更深的技术。</w:t>
      </w:r>
    </w:p>
    <w:p w14:paraId="44653263" w14:textId="77777777" w:rsidR="007163CA" w:rsidRPr="00134556" w:rsidRDefault="007163CA" w:rsidP="00134556">
      <w:pPr>
        <w:pStyle w:val="af0"/>
        <w:ind w:left="210" w:right="210" w:firstLine="210"/>
        <w:rPr>
          <w:color w:val="0432FF"/>
        </w:rPr>
      </w:pPr>
      <w:r w:rsidRPr="00134556">
        <w:rPr>
          <w:rFonts w:hint="eastAsia"/>
          <w:color w:val="0432FF"/>
        </w:rPr>
        <w:t>主库宕机的恢复，从库宕机的恢复，单库单表的恢复，主从延迟监控，解决。</w:t>
      </w:r>
      <w:r w:rsidRPr="00134556">
        <w:rPr>
          <w:rFonts w:hint="eastAsia"/>
          <w:color w:val="0432FF"/>
        </w:rPr>
        <w:t>MMM</w:t>
      </w:r>
    </w:p>
    <w:p w14:paraId="18837502" w14:textId="44EC2407" w:rsidR="00E06372" w:rsidRPr="00134556" w:rsidRDefault="007163CA" w:rsidP="00134556">
      <w:pPr>
        <w:pStyle w:val="af0"/>
        <w:ind w:left="210" w:right="210" w:firstLine="210"/>
        <w:rPr>
          <w:color w:val="0432FF"/>
        </w:rPr>
      </w:pPr>
      <w:r w:rsidRPr="00134556">
        <w:rPr>
          <w:rFonts w:hint="eastAsia"/>
          <w:color w:val="0432FF"/>
        </w:rPr>
        <w:t>DRBD-HA</w:t>
      </w:r>
      <w:r w:rsidRPr="00134556">
        <w:rPr>
          <w:rFonts w:hint="eastAsia"/>
          <w:color w:val="0432FF"/>
        </w:rPr>
        <w:t>，</w:t>
      </w:r>
      <w:r w:rsidRPr="00134556">
        <w:rPr>
          <w:rFonts w:hint="eastAsia"/>
          <w:color w:val="0432FF"/>
        </w:rPr>
        <w:t xml:space="preserve"> MHA </w:t>
      </w:r>
      <w:r w:rsidRPr="00134556">
        <w:rPr>
          <w:rFonts w:hint="eastAsia"/>
          <w:color w:val="0432FF"/>
        </w:rPr>
        <w:t>，</w:t>
      </w:r>
      <w:r w:rsidRPr="00134556">
        <w:rPr>
          <w:rFonts w:hint="eastAsia"/>
          <w:color w:val="0432FF"/>
        </w:rPr>
        <w:t>amoeba,</w:t>
      </w:r>
      <w:r w:rsidRPr="00134556">
        <w:rPr>
          <w:rFonts w:hint="eastAsia"/>
          <w:color w:val="0432FF"/>
        </w:rPr>
        <w:t>开发实现读写分离。</w:t>
      </w:r>
    </w:p>
    <w:p w14:paraId="587E3C89" w14:textId="5D202CBC" w:rsidR="00E06372" w:rsidRDefault="00E06372" w:rsidP="00E06372">
      <w:pPr>
        <w:pStyle w:val="4"/>
      </w:pPr>
      <w:r>
        <w:rPr>
          <w:rFonts w:hint="eastAsia"/>
        </w:rPr>
        <w:t>17</w:t>
      </w:r>
      <w:r w:rsidR="001062E5">
        <w:t xml:space="preserve"> </w:t>
      </w:r>
      <w:r>
        <w:rPr>
          <w:rFonts w:hint="eastAsia"/>
        </w:rPr>
        <w:t>MySQL</w:t>
      </w:r>
      <w:r>
        <w:rPr>
          <w:rFonts w:hint="eastAsia"/>
        </w:rPr>
        <w:t>主从复制故障如何解决？如何监控主从复制是否故障</w:t>
      </w:r>
      <w:r>
        <w:rPr>
          <w:rFonts w:hint="eastAsia"/>
        </w:rPr>
        <w:t xml:space="preserve">? </w:t>
      </w:r>
    </w:p>
    <w:p w14:paraId="062C93B7" w14:textId="7DE54B6D" w:rsidR="00E06372" w:rsidRPr="00005BD0" w:rsidRDefault="00E06372" w:rsidP="00E06372">
      <w:pPr>
        <w:ind w:firstLine="210"/>
        <w:rPr>
          <w:b/>
          <w:color w:val="FF0000"/>
        </w:rPr>
      </w:pPr>
      <w:r w:rsidRPr="00005BD0">
        <w:rPr>
          <w:rFonts w:hint="eastAsia"/>
          <w:b/>
          <w:color w:val="FF0000"/>
        </w:rPr>
        <w:t>提示：注意解答问题的高度和宽度</w:t>
      </w:r>
    </w:p>
    <w:p w14:paraId="28F29561" w14:textId="77777777" w:rsidR="001E675F" w:rsidRDefault="001E675F" w:rsidP="001E675F">
      <w:pPr>
        <w:ind w:firstLine="210"/>
        <w:rPr>
          <w:rFonts w:eastAsia="宋体"/>
        </w:rPr>
      </w:pPr>
      <w:r>
        <w:rPr>
          <w:rFonts w:hint="eastAsia"/>
        </w:rPr>
        <w:t>先</w:t>
      </w:r>
      <w:r>
        <w:rPr>
          <w:rFonts w:hint="eastAsia"/>
        </w:rPr>
        <w:t xml:space="preserve">stop  slave     set global sql_slave_skip_counter  </w:t>
      </w:r>
      <w:r>
        <w:rPr>
          <w:rFonts w:hint="eastAsia"/>
        </w:rPr>
        <w:t>然后再</w:t>
      </w:r>
      <w:r>
        <w:rPr>
          <w:rFonts w:hint="eastAsia"/>
        </w:rPr>
        <w:t xml:space="preserve"> start slave</w:t>
      </w:r>
    </w:p>
    <w:p w14:paraId="7D5963B4" w14:textId="77777777" w:rsidR="001E675F" w:rsidRDefault="001E675F" w:rsidP="001E675F">
      <w:pPr>
        <w:ind w:firstLine="210"/>
        <w:rPr>
          <w:rFonts w:eastAsia="宋体"/>
        </w:rPr>
      </w:pPr>
      <w:r>
        <w:rPr>
          <w:rFonts w:hint="eastAsia"/>
        </w:rPr>
        <w:t>三个参数：</w:t>
      </w:r>
      <w:r>
        <w:rPr>
          <w:rFonts w:hint="eastAsia"/>
        </w:rPr>
        <w:t>2</w:t>
      </w:r>
      <w:r>
        <w:rPr>
          <w:rFonts w:hint="eastAsia"/>
        </w:rPr>
        <w:t>个</w:t>
      </w:r>
      <w:r>
        <w:rPr>
          <w:rFonts w:hint="eastAsia"/>
        </w:rPr>
        <w:t xml:space="preserve">yes </w:t>
      </w:r>
      <w:r>
        <w:rPr>
          <w:rFonts w:hint="eastAsia"/>
        </w:rPr>
        <w:t>，</w:t>
      </w:r>
      <w:r>
        <w:rPr>
          <w:rFonts w:hint="eastAsia"/>
        </w:rPr>
        <w:t>1</w:t>
      </w:r>
      <w:r>
        <w:rPr>
          <w:rFonts w:hint="eastAsia"/>
        </w:rPr>
        <w:t>个延时，这</w:t>
      </w:r>
      <w:r>
        <w:rPr>
          <w:rFonts w:hint="eastAsia"/>
        </w:rPr>
        <w:t>3</w:t>
      </w:r>
      <w:r>
        <w:rPr>
          <w:rFonts w:hint="eastAsia"/>
        </w:rPr>
        <w:t>个也不准，主库写时间戳，从库查看</w:t>
      </w:r>
    </w:p>
    <w:p w14:paraId="2FB953F6" w14:textId="77777777" w:rsidR="001E675F" w:rsidRDefault="001E675F" w:rsidP="001E675F">
      <w:pPr>
        <w:pStyle w:val="af0"/>
        <w:ind w:left="210" w:right="210" w:firstLine="210"/>
      </w:pPr>
      <w:r>
        <w:rPr>
          <w:rFonts w:hint="eastAsia"/>
        </w:rPr>
        <w:t>出故障解决办法：</w:t>
      </w:r>
    </w:p>
    <w:p w14:paraId="73D6D822" w14:textId="77777777" w:rsidR="001E675F" w:rsidRDefault="001E675F" w:rsidP="001E675F">
      <w:pPr>
        <w:pStyle w:val="af0"/>
        <w:ind w:left="210" w:right="210" w:firstLine="210"/>
      </w:pPr>
      <w:r>
        <w:rPr>
          <w:rFonts w:hint="eastAsia"/>
        </w:rPr>
        <w:t>忽略可忽略错误，在</w:t>
      </w:r>
      <w:r>
        <w:rPr>
          <w:rFonts w:hint="eastAsia"/>
        </w:rPr>
        <w:t>my.cnf</w:t>
      </w:r>
      <w:r>
        <w:rPr>
          <w:rFonts w:hint="eastAsia"/>
        </w:rPr>
        <w:t>下面的</w:t>
      </w:r>
      <w:r>
        <w:rPr>
          <w:rFonts w:hint="eastAsia"/>
        </w:rPr>
        <w:t>[mysqld]</w:t>
      </w:r>
      <w:r>
        <w:rPr>
          <w:rFonts w:hint="eastAsia"/>
        </w:rPr>
        <w:t>模块下</w:t>
      </w:r>
      <w:r>
        <w:rPr>
          <w:rFonts w:hint="eastAsia"/>
        </w:rPr>
        <w:t>slave-skip-errors = 1032,1062</w:t>
      </w:r>
    </w:p>
    <w:p w14:paraId="142E9367" w14:textId="77777777" w:rsidR="001E675F" w:rsidRDefault="001E675F" w:rsidP="001E675F">
      <w:pPr>
        <w:pStyle w:val="af0"/>
        <w:ind w:left="210" w:right="210" w:firstLine="210"/>
      </w:pPr>
      <w:r>
        <w:rPr>
          <w:rFonts w:hint="eastAsia"/>
        </w:rPr>
        <w:t>设置跳过错误条数</w:t>
      </w:r>
      <w:r>
        <w:rPr>
          <w:rFonts w:hint="eastAsia"/>
        </w:rPr>
        <w:t xml:space="preserve">mysql&gt; set global sql_slave_skip_counter =1; </w:t>
      </w:r>
    </w:p>
    <w:p w14:paraId="59D9A46B" w14:textId="77777777" w:rsidR="001E675F" w:rsidRDefault="001E675F" w:rsidP="001E675F">
      <w:pPr>
        <w:pStyle w:val="af0"/>
        <w:ind w:left="210" w:right="210" w:firstLine="210"/>
      </w:pPr>
      <w:r>
        <w:rPr>
          <w:rFonts w:hint="eastAsia"/>
        </w:rPr>
        <w:t>1.</w:t>
      </w:r>
      <w:r>
        <w:rPr>
          <w:rFonts w:hint="eastAsia"/>
        </w:rPr>
        <w:t>看</w:t>
      </w:r>
      <w:r>
        <w:rPr>
          <w:rFonts w:hint="eastAsia"/>
        </w:rPr>
        <w:t xml:space="preserve">IO </w:t>
      </w:r>
      <w:r>
        <w:rPr>
          <w:rFonts w:hint="eastAsia"/>
        </w:rPr>
        <w:t>和</w:t>
      </w:r>
      <w:r>
        <w:rPr>
          <w:rFonts w:hint="eastAsia"/>
        </w:rPr>
        <w:t xml:space="preserve">SQL </w:t>
      </w:r>
      <w:r>
        <w:rPr>
          <w:rFonts w:hint="eastAsia"/>
        </w:rPr>
        <w:t>和延时</w:t>
      </w:r>
    </w:p>
    <w:p w14:paraId="0D857A16" w14:textId="77777777" w:rsidR="001E675F" w:rsidRDefault="001E675F" w:rsidP="001E675F">
      <w:pPr>
        <w:pStyle w:val="af0"/>
        <w:ind w:left="210" w:right="210" w:firstLine="210"/>
      </w:pPr>
      <w:r>
        <w:rPr>
          <w:rFonts w:hint="eastAsia"/>
        </w:rPr>
        <w:t>2</w:t>
      </w:r>
      <w:r>
        <w:rPr>
          <w:rFonts w:hint="eastAsia"/>
          <w:color w:val="0000FF"/>
        </w:rPr>
        <w:t>.</w:t>
      </w:r>
      <w:r>
        <w:rPr>
          <w:rFonts w:hint="eastAsia"/>
        </w:rPr>
        <w:t>在主上面写一个时间戳，在从库上进行查看比对</w:t>
      </w:r>
    </w:p>
    <w:p w14:paraId="5679C3B3" w14:textId="0DA85F99" w:rsidR="00E06372" w:rsidRDefault="00E06372" w:rsidP="00807322">
      <w:pPr>
        <w:pStyle w:val="4"/>
      </w:pPr>
      <w:r>
        <w:rPr>
          <w:rFonts w:hint="eastAsia"/>
        </w:rPr>
        <w:t>18</w:t>
      </w:r>
      <w:r w:rsidR="00AD26CA">
        <w:t xml:space="preserve"> </w:t>
      </w:r>
      <w:r>
        <w:rPr>
          <w:rFonts w:hint="eastAsia"/>
        </w:rPr>
        <w:t>MySQL</w:t>
      </w:r>
      <w:r>
        <w:rPr>
          <w:rFonts w:hint="eastAsia"/>
        </w:rPr>
        <w:t>如何实现双向互为主从复制</w:t>
      </w:r>
      <w:r>
        <w:rPr>
          <w:rFonts w:hint="eastAsia"/>
        </w:rPr>
        <w:t>A&lt;==&gt;B?</w:t>
      </w:r>
    </w:p>
    <w:p w14:paraId="3C0B62A5" w14:textId="31F73E29" w:rsidR="00537C88" w:rsidRDefault="00537C88" w:rsidP="00537C88">
      <w:pPr>
        <w:pStyle w:val="af0"/>
        <w:ind w:left="210" w:right="210" w:firstLine="210"/>
      </w:pPr>
      <w:r>
        <w:rPr>
          <w:rFonts w:hint="eastAsia"/>
        </w:rPr>
        <w:t>1.</w:t>
      </w:r>
      <w:r>
        <w:rPr>
          <w:rFonts w:hint="eastAsia"/>
        </w:rPr>
        <w:t>两库都需要开启</w:t>
      </w:r>
      <w:r>
        <w:rPr>
          <w:rFonts w:hint="eastAsia"/>
        </w:rPr>
        <w:t>binlog;</w:t>
      </w:r>
      <w:r>
        <w:rPr>
          <w:rFonts w:hint="eastAsia"/>
        </w:rPr>
        <w:t>从库要开启</w:t>
      </w:r>
      <w:r>
        <w:rPr>
          <w:rFonts w:hint="eastAsia"/>
        </w:rPr>
        <w:t>log-slave-updates;</w:t>
      </w:r>
    </w:p>
    <w:p w14:paraId="1BD4343A" w14:textId="77777777" w:rsidR="00537C88" w:rsidRDefault="00537C88" w:rsidP="00537C88">
      <w:pPr>
        <w:pStyle w:val="af0"/>
        <w:ind w:left="210" w:right="210" w:firstLine="210"/>
      </w:pPr>
      <w:r>
        <w:rPr>
          <w:rFonts w:hint="eastAsia"/>
        </w:rPr>
        <w:t>2.CHANGE MASTER</w:t>
      </w:r>
    </w:p>
    <w:p w14:paraId="36E45835" w14:textId="77777777" w:rsidR="00537C88" w:rsidRDefault="00537C88" w:rsidP="00537C88">
      <w:pPr>
        <w:pStyle w:val="af0"/>
        <w:ind w:left="210" w:right="210" w:firstLine="210"/>
      </w:pPr>
      <w:r>
        <w:rPr>
          <w:rFonts w:hint="eastAsia"/>
        </w:rPr>
        <w:t>3.</w:t>
      </w:r>
      <w:r>
        <w:rPr>
          <w:rFonts w:hint="eastAsia"/>
        </w:rPr>
        <w:t>两边都要创建用户和密码用来相互连接，授权对方访问</w:t>
      </w:r>
    </w:p>
    <w:p w14:paraId="7118B980" w14:textId="77777777" w:rsidR="00537C88" w:rsidRDefault="00537C88" w:rsidP="00537C88">
      <w:pPr>
        <w:pStyle w:val="af0"/>
        <w:ind w:left="210" w:right="210" w:firstLine="210"/>
      </w:pPr>
      <w:r>
        <w:rPr>
          <w:rFonts w:hint="eastAsia"/>
        </w:rPr>
        <w:t>4.</w:t>
      </w:r>
      <w:r>
        <w:rPr>
          <w:rFonts w:hint="eastAsia"/>
        </w:rPr>
        <w:t>都要做全备；</w:t>
      </w:r>
    </w:p>
    <w:p w14:paraId="5C9151F1" w14:textId="77777777" w:rsidR="00537C88" w:rsidRDefault="00537C88" w:rsidP="00537C88">
      <w:pPr>
        <w:pStyle w:val="af0"/>
        <w:ind w:left="210" w:right="210" w:firstLine="210"/>
      </w:pPr>
      <w:r>
        <w:rPr>
          <w:rFonts w:hint="eastAsia"/>
        </w:rPr>
        <w:t>5.</w:t>
      </w:r>
      <w:r>
        <w:rPr>
          <w:rFonts w:hint="eastAsia"/>
        </w:rPr>
        <w:t>都要</w:t>
      </w:r>
      <w:r>
        <w:rPr>
          <w:rFonts w:hint="eastAsia"/>
        </w:rPr>
        <w:t>start slave.</w:t>
      </w:r>
    </w:p>
    <w:p w14:paraId="1855824C" w14:textId="7518822F" w:rsidR="00E06372" w:rsidRDefault="00537C88" w:rsidP="00537C88">
      <w:pPr>
        <w:pStyle w:val="af0"/>
        <w:ind w:left="210" w:right="210" w:firstLine="210"/>
      </w:pPr>
      <w:r>
        <w:rPr>
          <w:rFonts w:hint="eastAsia"/>
        </w:rPr>
        <w:t>6.</w:t>
      </w:r>
      <w:r>
        <w:rPr>
          <w:rFonts w:hint="eastAsia"/>
        </w:rPr>
        <w:t>要在配置文件里面配置表的自增，偏移</w:t>
      </w:r>
    </w:p>
    <w:p w14:paraId="402F4C7A" w14:textId="27D5FDBB" w:rsidR="00E06372" w:rsidRDefault="00E06372" w:rsidP="00005BD0">
      <w:pPr>
        <w:pStyle w:val="4"/>
      </w:pPr>
      <w:r>
        <w:rPr>
          <w:rFonts w:hint="eastAsia"/>
        </w:rPr>
        <w:t>19</w:t>
      </w:r>
      <w:r w:rsidR="00AD26CA">
        <w:t xml:space="preserve"> </w:t>
      </w:r>
      <w:r>
        <w:rPr>
          <w:rFonts w:hint="eastAsia"/>
        </w:rPr>
        <w:t>MySQL</w:t>
      </w:r>
      <w:r>
        <w:rPr>
          <w:rFonts w:hint="eastAsia"/>
        </w:rPr>
        <w:t>如何实现级联同步</w:t>
      </w:r>
      <w:r>
        <w:rPr>
          <w:rFonts w:hint="eastAsia"/>
        </w:rPr>
        <w:t>A--&gt;B--&gt;C</w:t>
      </w:r>
      <w:r>
        <w:rPr>
          <w:rFonts w:hint="eastAsia"/>
        </w:rPr>
        <w:t>？</w:t>
      </w:r>
    </w:p>
    <w:p w14:paraId="764850B4" w14:textId="77777777" w:rsidR="00537C88" w:rsidRDefault="00537C88" w:rsidP="00AF6704">
      <w:pPr>
        <w:pStyle w:val="af0"/>
        <w:ind w:left="210" w:right="210" w:firstLine="210"/>
      </w:pPr>
      <w:r>
        <w:rPr>
          <w:rFonts w:hint="eastAsia"/>
        </w:rPr>
        <w:t>1.A</w:t>
      </w:r>
      <w:r>
        <w:rPr>
          <w:rFonts w:hint="eastAsia"/>
        </w:rPr>
        <w:t>、</w:t>
      </w:r>
      <w:r>
        <w:rPr>
          <w:rFonts w:hint="eastAsia"/>
        </w:rPr>
        <w:t>B</w:t>
      </w:r>
      <w:r>
        <w:rPr>
          <w:rFonts w:hint="eastAsia"/>
        </w:rPr>
        <w:t>、</w:t>
      </w:r>
      <w:r>
        <w:rPr>
          <w:rFonts w:hint="eastAsia"/>
        </w:rPr>
        <w:t>C</w:t>
      </w:r>
      <w:r>
        <w:rPr>
          <w:rFonts w:hint="eastAsia"/>
        </w:rPr>
        <w:t>里面开启</w:t>
      </w:r>
      <w:r>
        <w:rPr>
          <w:rFonts w:hint="eastAsia"/>
        </w:rPr>
        <w:t xml:space="preserve"> binlog</w:t>
      </w:r>
      <w:r>
        <w:rPr>
          <w:rFonts w:hint="eastAsia"/>
        </w:rPr>
        <w:t>开关</w:t>
      </w:r>
      <w:r>
        <w:rPr>
          <w:rFonts w:hint="eastAsia"/>
        </w:rPr>
        <w:t>,B</w:t>
      </w:r>
      <w:r>
        <w:rPr>
          <w:rFonts w:hint="eastAsia"/>
        </w:rPr>
        <w:t>还要开启</w:t>
      </w:r>
      <w:r>
        <w:rPr>
          <w:rFonts w:hint="eastAsia"/>
        </w:rPr>
        <w:t>log-slave-updates</w:t>
      </w:r>
    </w:p>
    <w:p w14:paraId="4F4CF463" w14:textId="77777777" w:rsidR="00537C88" w:rsidRDefault="00537C88" w:rsidP="00AF6704">
      <w:pPr>
        <w:pStyle w:val="af0"/>
        <w:ind w:left="210" w:right="210" w:firstLine="210"/>
      </w:pPr>
      <w:r>
        <w:rPr>
          <w:rFonts w:hint="eastAsia"/>
        </w:rPr>
        <w:t>2.A</w:t>
      </w:r>
      <w:r>
        <w:rPr>
          <w:rFonts w:hint="eastAsia"/>
        </w:rPr>
        <w:t>授权让</w:t>
      </w:r>
      <w:r>
        <w:rPr>
          <w:rFonts w:hint="eastAsia"/>
        </w:rPr>
        <w:t>B</w:t>
      </w:r>
      <w:r>
        <w:rPr>
          <w:rFonts w:hint="eastAsia"/>
        </w:rPr>
        <w:t>连接它，</w:t>
      </w:r>
      <w:r>
        <w:rPr>
          <w:rFonts w:hint="eastAsia"/>
        </w:rPr>
        <w:t>B</w:t>
      </w:r>
      <w:r>
        <w:rPr>
          <w:rFonts w:hint="eastAsia"/>
        </w:rPr>
        <w:t>上面授权让</w:t>
      </w:r>
      <w:r>
        <w:rPr>
          <w:rFonts w:hint="eastAsia"/>
        </w:rPr>
        <w:t>C</w:t>
      </w:r>
      <w:r>
        <w:rPr>
          <w:rFonts w:hint="eastAsia"/>
        </w:rPr>
        <w:t>连接它</w:t>
      </w:r>
    </w:p>
    <w:p w14:paraId="15C19E32" w14:textId="7B20ADF9" w:rsidR="00E06372" w:rsidRDefault="00537C88" w:rsidP="009350F7">
      <w:pPr>
        <w:pStyle w:val="af0"/>
        <w:ind w:left="210" w:right="210" w:firstLine="210"/>
      </w:pPr>
      <w:r>
        <w:rPr>
          <w:rFonts w:hint="eastAsia"/>
        </w:rPr>
        <w:t>3.B</w:t>
      </w:r>
      <w:r>
        <w:rPr>
          <w:rFonts w:hint="eastAsia"/>
        </w:rPr>
        <w:t>、</w:t>
      </w:r>
      <w:r>
        <w:rPr>
          <w:rFonts w:hint="eastAsia"/>
        </w:rPr>
        <w:t>C</w:t>
      </w:r>
      <w:r>
        <w:rPr>
          <w:rFonts w:hint="eastAsia"/>
        </w:rPr>
        <w:t>开启</w:t>
      </w:r>
      <w:r>
        <w:rPr>
          <w:rFonts w:hint="eastAsia"/>
        </w:rPr>
        <w:t>start slave</w:t>
      </w:r>
      <w:r>
        <w:rPr>
          <w:rFonts w:hint="eastAsia"/>
        </w:rPr>
        <w:t>和</w:t>
      </w:r>
      <w:r>
        <w:rPr>
          <w:rFonts w:hint="eastAsia"/>
        </w:rPr>
        <w:t xml:space="preserve">change MASTER </w:t>
      </w:r>
    </w:p>
    <w:p w14:paraId="362BD115" w14:textId="6812D043" w:rsidR="006112B0" w:rsidRDefault="00E06372" w:rsidP="00AD26CA">
      <w:pPr>
        <w:pStyle w:val="4"/>
      </w:pPr>
      <w:r>
        <w:rPr>
          <w:rFonts w:hint="eastAsia"/>
        </w:rPr>
        <w:t>20</w:t>
      </w:r>
      <w:r w:rsidR="00AD26CA">
        <w:t xml:space="preserve"> </w:t>
      </w:r>
      <w:r>
        <w:rPr>
          <w:rFonts w:hint="eastAsia"/>
        </w:rPr>
        <w:t>MySQL</w:t>
      </w:r>
      <w:r>
        <w:rPr>
          <w:rFonts w:hint="eastAsia"/>
        </w:rPr>
        <w:t>数据库如何实现读写分离，你的公司是怎么实现的</w:t>
      </w:r>
    </w:p>
    <w:p w14:paraId="7E710440" w14:textId="44E9FFEE" w:rsidR="00AD26CA" w:rsidRDefault="006112B0" w:rsidP="00AD26CA">
      <w:pPr>
        <w:ind w:firstLine="210"/>
        <w:rPr>
          <w:b/>
          <w:color w:val="FF0000"/>
        </w:rPr>
      </w:pPr>
      <w:r w:rsidRPr="00AD26CA">
        <w:rPr>
          <w:b/>
          <w:color w:val="FF0000"/>
        </w:rPr>
        <w:t>注意：</w:t>
      </w:r>
      <w:r w:rsidR="00E06372" w:rsidRPr="00AD26CA">
        <w:rPr>
          <w:rFonts w:hint="eastAsia"/>
          <w:b/>
          <w:color w:val="FF0000"/>
        </w:rPr>
        <w:t>请答出</w:t>
      </w:r>
      <w:r w:rsidR="00E06372" w:rsidRPr="00AD26CA">
        <w:rPr>
          <w:rFonts w:hint="eastAsia"/>
          <w:b/>
          <w:color w:val="FF0000"/>
        </w:rPr>
        <w:t>200</w:t>
      </w:r>
      <w:r w:rsidRPr="00AD26CA">
        <w:rPr>
          <w:rFonts w:hint="eastAsia"/>
          <w:b/>
          <w:color w:val="FF0000"/>
        </w:rPr>
        <w:t>服务器以上规模企业数据库的解决方案</w:t>
      </w:r>
    </w:p>
    <w:p w14:paraId="600C2A72" w14:textId="7CAE7931" w:rsidR="00AD26CA" w:rsidRPr="00AD26CA" w:rsidRDefault="00AD26CA" w:rsidP="00AD26CA">
      <w:pPr>
        <w:ind w:firstLine="210"/>
        <w:jc w:val="center"/>
        <w:rPr>
          <w:b/>
          <w:color w:val="FF0000"/>
        </w:rPr>
      </w:pPr>
      <w:r w:rsidRPr="00AD26CA">
        <w:rPr>
          <w:b/>
          <w:noProof/>
          <w:color w:val="FF0000"/>
        </w:rPr>
        <w:drawing>
          <wp:inline distT="0" distB="0" distL="0" distR="0" wp14:anchorId="4C6C3C72" wp14:editId="4BA5A669">
            <wp:extent cx="3949200" cy="33472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9200" cy="3347278"/>
                    </a:xfrm>
                    <a:prstGeom prst="rect">
                      <a:avLst/>
                    </a:prstGeom>
                  </pic:spPr>
                </pic:pic>
              </a:graphicData>
            </a:graphic>
          </wp:inline>
        </w:drawing>
      </w:r>
    </w:p>
    <w:p w14:paraId="221A38CE" w14:textId="77777777" w:rsidR="000314C9" w:rsidRDefault="00AA14F2" w:rsidP="0074777D">
      <w:pPr>
        <w:pStyle w:val="af0"/>
        <w:ind w:left="210" w:right="210" w:firstLine="210"/>
      </w:pPr>
      <w:r w:rsidRPr="00AA14F2">
        <w:rPr>
          <w:rFonts w:hint="eastAsia"/>
        </w:rPr>
        <w:t>一主五从</w:t>
      </w:r>
      <w:r>
        <w:t>、</w:t>
      </w:r>
      <w:r w:rsidRPr="00AA14F2">
        <w:rPr>
          <w:rFonts w:hint="eastAsia"/>
        </w:rPr>
        <w:t>主写从读</w:t>
      </w:r>
      <w:r>
        <w:rPr>
          <w:rFonts w:hint="eastAsia"/>
        </w:rPr>
        <w:t>、</w:t>
      </w:r>
    </w:p>
    <w:p w14:paraId="5FB420A0" w14:textId="77777777" w:rsidR="000314C9" w:rsidRDefault="00AA14F2" w:rsidP="0074777D">
      <w:pPr>
        <w:pStyle w:val="af0"/>
        <w:ind w:left="210" w:right="210" w:firstLine="210"/>
      </w:pPr>
      <w:r w:rsidRPr="00AA14F2">
        <w:rPr>
          <w:rFonts w:hint="eastAsia"/>
        </w:rPr>
        <w:t>三台用</w:t>
      </w:r>
      <w:r w:rsidRPr="00AA14F2">
        <w:rPr>
          <w:rFonts w:hint="eastAsia"/>
        </w:rPr>
        <w:t>lvs</w:t>
      </w:r>
      <w:r w:rsidRPr="00AA14F2">
        <w:rPr>
          <w:rFonts w:hint="eastAsia"/>
        </w:rPr>
        <w:t>做负载均衡，提供读服务。</w:t>
      </w:r>
    </w:p>
    <w:p w14:paraId="4DE3BF47" w14:textId="77777777" w:rsidR="000314C9" w:rsidRDefault="000314C9" w:rsidP="0074777D">
      <w:pPr>
        <w:pStyle w:val="af0"/>
        <w:ind w:left="210" w:right="210" w:firstLine="210"/>
      </w:pPr>
      <w:r>
        <w:rPr>
          <w:rFonts w:hint="eastAsia"/>
        </w:rPr>
        <w:t>一台从做后台查询、日志分析和内部人员连接</w:t>
      </w:r>
    </w:p>
    <w:p w14:paraId="6DE92503" w14:textId="0974C742" w:rsidR="00E06372" w:rsidRDefault="00AA14F2" w:rsidP="0074777D">
      <w:pPr>
        <w:pStyle w:val="af0"/>
        <w:ind w:left="210" w:right="210" w:firstLine="210"/>
      </w:pPr>
      <w:r w:rsidRPr="00AA14F2">
        <w:rPr>
          <w:rFonts w:hint="eastAsia"/>
        </w:rPr>
        <w:t>一台只做备份，开启</w:t>
      </w:r>
      <w:r w:rsidRPr="00AA14F2">
        <w:rPr>
          <w:rFonts w:hint="eastAsia"/>
        </w:rPr>
        <w:t>binlog</w:t>
      </w:r>
      <w:r w:rsidRPr="00AA14F2">
        <w:rPr>
          <w:rFonts w:hint="eastAsia"/>
        </w:rPr>
        <w:t>日志功能。如果写入数据就从</w:t>
      </w:r>
      <w:r w:rsidRPr="00AA14F2">
        <w:rPr>
          <w:rFonts w:hint="eastAsia"/>
        </w:rPr>
        <w:t>master</w:t>
      </w:r>
      <w:r w:rsidRPr="00AA14F2">
        <w:rPr>
          <w:rFonts w:hint="eastAsia"/>
        </w:rPr>
        <w:t>同步到五台</w:t>
      </w:r>
      <w:r w:rsidRPr="00AA14F2">
        <w:rPr>
          <w:rFonts w:hint="eastAsia"/>
        </w:rPr>
        <w:t>slave</w:t>
      </w:r>
      <w:r w:rsidRPr="00AA14F2">
        <w:rPr>
          <w:rFonts w:hint="eastAsia"/>
        </w:rPr>
        <w:t>上。怎么让他自动找读和写，可以用</w:t>
      </w:r>
      <w:r w:rsidRPr="00AA14F2">
        <w:rPr>
          <w:rFonts w:hint="eastAsia"/>
        </w:rPr>
        <w:t>mysql-prokcess</w:t>
      </w:r>
      <w:r w:rsidRPr="00AA14F2">
        <w:rPr>
          <w:rFonts w:hint="eastAsia"/>
        </w:rPr>
        <w:t>、</w:t>
      </w:r>
      <w:r w:rsidRPr="00AA14F2">
        <w:rPr>
          <w:rFonts w:hint="eastAsia"/>
        </w:rPr>
        <w:t>omba</w:t>
      </w:r>
      <w:r w:rsidRPr="00AA14F2">
        <w:rPr>
          <w:rFonts w:hint="eastAsia"/>
        </w:rPr>
        <w:t>等软件，但是这些软件都不太稳定。我们是从开发层面实现的。如果有</w:t>
      </w:r>
      <w:r w:rsidRPr="00AA14F2">
        <w:rPr>
          <w:rFonts w:hint="eastAsia"/>
        </w:rPr>
        <w:t>select</w:t>
      </w:r>
      <w:r w:rsidRPr="00AA14F2">
        <w:rPr>
          <w:rFonts w:hint="eastAsia"/>
        </w:rPr>
        <w:t>形式的语句就连接</w:t>
      </w:r>
      <w:r w:rsidRPr="00AA14F2">
        <w:rPr>
          <w:rFonts w:hint="eastAsia"/>
        </w:rPr>
        <w:t>vip</w:t>
      </w:r>
      <w:r w:rsidRPr="00AA14F2">
        <w:rPr>
          <w:rFonts w:hint="eastAsia"/>
        </w:rPr>
        <w:t>从库，如果有</w:t>
      </w:r>
      <w:r w:rsidRPr="00AA14F2">
        <w:rPr>
          <w:rFonts w:hint="eastAsia"/>
        </w:rPr>
        <w:t>create</w:t>
      </w:r>
      <w:r w:rsidRPr="00AA14F2">
        <w:rPr>
          <w:rFonts w:hint="eastAsia"/>
        </w:rPr>
        <w:t>、</w:t>
      </w:r>
      <w:r w:rsidRPr="00AA14F2">
        <w:rPr>
          <w:rFonts w:hint="eastAsia"/>
        </w:rPr>
        <w:t>update</w:t>
      </w:r>
      <w:r w:rsidRPr="00AA14F2">
        <w:rPr>
          <w:rFonts w:hint="eastAsia"/>
        </w:rPr>
        <w:t>、</w:t>
      </w:r>
      <w:r w:rsidRPr="00AA14F2">
        <w:rPr>
          <w:rFonts w:hint="eastAsia"/>
        </w:rPr>
        <w:t>delete</w:t>
      </w:r>
      <w:r w:rsidRPr="00AA14F2">
        <w:rPr>
          <w:rFonts w:hint="eastAsia"/>
        </w:rPr>
        <w:t>这些语句的时候就连接主库。</w:t>
      </w:r>
    </w:p>
    <w:p w14:paraId="243DC9B2" w14:textId="31D9DB4E" w:rsidR="00E06372" w:rsidRDefault="00E06372" w:rsidP="00005BD0">
      <w:pPr>
        <w:pStyle w:val="4"/>
      </w:pPr>
      <w:r>
        <w:rPr>
          <w:rFonts w:hint="eastAsia"/>
        </w:rPr>
        <w:t>21</w:t>
      </w:r>
      <w:r w:rsidR="00075A26">
        <w:t xml:space="preserve"> </w:t>
      </w:r>
      <w:r w:rsidR="00AD26CA">
        <w:rPr>
          <w:rFonts w:hint="eastAsia"/>
        </w:rPr>
        <w:t>生产场景</w:t>
      </w:r>
      <w:r w:rsidR="00AD26CA">
        <w:rPr>
          <w:rFonts w:hint="eastAsia"/>
        </w:rPr>
        <w:t>,</w:t>
      </w:r>
      <w:r>
        <w:rPr>
          <w:rFonts w:hint="eastAsia"/>
        </w:rPr>
        <w:t>一主多从环境</w:t>
      </w:r>
      <w:r w:rsidR="00AD26CA">
        <w:rPr>
          <w:rFonts w:hint="eastAsia"/>
        </w:rPr>
        <w:t>,</w:t>
      </w:r>
      <w:r>
        <w:rPr>
          <w:rFonts w:hint="eastAsia"/>
        </w:rPr>
        <w:t>从库宕机</w:t>
      </w:r>
      <w:r w:rsidR="00AD26CA">
        <w:rPr>
          <w:rFonts w:hint="eastAsia"/>
        </w:rPr>
        <w:t>,</w:t>
      </w:r>
      <w:r>
        <w:rPr>
          <w:rFonts w:hint="eastAsia"/>
        </w:rPr>
        <w:t>请问你如何恢复？</w:t>
      </w:r>
    </w:p>
    <w:p w14:paraId="716F70D3" w14:textId="40B9C84B" w:rsidR="00E06372" w:rsidRPr="00075A26" w:rsidRDefault="00075A26" w:rsidP="00075A26">
      <w:pPr>
        <w:pStyle w:val="af0"/>
        <w:ind w:left="210" w:right="210" w:firstLine="210"/>
      </w:pPr>
      <w:r>
        <w:rPr>
          <w:rFonts w:hint="eastAsia"/>
        </w:rPr>
        <w:t>从库宕机，由其他从库代替即可，我做了负载均衡</w:t>
      </w:r>
    </w:p>
    <w:p w14:paraId="5FA0113B" w14:textId="6A7395DF" w:rsidR="00B457B8" w:rsidRDefault="00E06372" w:rsidP="00005BD0">
      <w:pPr>
        <w:pStyle w:val="4"/>
      </w:pPr>
      <w:r>
        <w:rPr>
          <w:rFonts w:hint="eastAsia"/>
        </w:rPr>
        <w:t>22</w:t>
      </w:r>
      <w:r w:rsidR="0052409D">
        <w:t xml:space="preserve"> </w:t>
      </w:r>
      <w:r w:rsidR="0052409D">
        <w:rPr>
          <w:rFonts w:hint="eastAsia"/>
        </w:rPr>
        <w:t>生产场景</w:t>
      </w:r>
      <w:r w:rsidR="0052409D">
        <w:rPr>
          <w:rFonts w:hint="eastAsia"/>
        </w:rPr>
        <w:t>,</w:t>
      </w:r>
      <w:r w:rsidR="0052409D">
        <w:rPr>
          <w:rFonts w:hint="eastAsia"/>
        </w:rPr>
        <w:t>一主多从环境</w:t>
      </w:r>
      <w:r w:rsidR="0052409D">
        <w:rPr>
          <w:rFonts w:hint="eastAsia"/>
        </w:rPr>
        <w:t>,</w:t>
      </w:r>
      <w:r w:rsidR="0052409D">
        <w:rPr>
          <w:rFonts w:hint="eastAsia"/>
        </w:rPr>
        <w:t>主库宕机</w:t>
      </w:r>
      <w:r w:rsidR="0052409D">
        <w:rPr>
          <w:rFonts w:hint="eastAsia"/>
        </w:rPr>
        <w:t>,</w:t>
      </w:r>
      <w:r>
        <w:rPr>
          <w:rFonts w:hint="eastAsia"/>
        </w:rPr>
        <w:t>请问你如何恢复（类似</w:t>
      </w:r>
      <w:r>
        <w:rPr>
          <w:rFonts w:hint="eastAsia"/>
        </w:rPr>
        <w:t>MHA</w:t>
      </w:r>
      <w:r>
        <w:rPr>
          <w:rFonts w:hint="eastAsia"/>
        </w:rPr>
        <w:t>高可用原理</w:t>
      </w:r>
      <w:r w:rsidR="00B457B8">
        <w:rPr>
          <w:rFonts w:hint="eastAsia"/>
        </w:rPr>
        <w:t>）</w:t>
      </w:r>
    </w:p>
    <w:p w14:paraId="5B485393" w14:textId="1AC1EBC3" w:rsidR="00E06372" w:rsidRDefault="00E06372" w:rsidP="00B457B8">
      <w:pPr>
        <w:ind w:firstLine="210"/>
        <w:rPr>
          <w:b/>
          <w:color w:val="FF0000"/>
        </w:rPr>
      </w:pPr>
      <w:r w:rsidRPr="00B457B8">
        <w:rPr>
          <w:rFonts w:hint="eastAsia"/>
          <w:b/>
          <w:color w:val="FF0000"/>
        </w:rPr>
        <w:t>注意：高度和宽度</w:t>
      </w:r>
    </w:p>
    <w:p w14:paraId="64F54539" w14:textId="1AF8AD4A" w:rsidR="009C51A8" w:rsidRPr="00912CD8" w:rsidRDefault="009C51A8" w:rsidP="00912CD8">
      <w:pPr>
        <w:ind w:firstLine="210"/>
        <w:rPr>
          <w:color w:val="0432FF"/>
        </w:rPr>
      </w:pPr>
      <w:r w:rsidRPr="00912CD8">
        <w:rPr>
          <w:rFonts w:hint="eastAsia"/>
          <w:color w:val="0432FF"/>
        </w:rPr>
        <w:t>事先规定好哪个硬件比较好的从，啥都不干，等着接替，或者做成慢同步，如果没来得及做那就选，看谁跑得快就用谁，把那个不快的跟快的做一个</w:t>
      </w:r>
      <w:r w:rsidRPr="00912CD8">
        <w:rPr>
          <w:rFonts w:hint="eastAsia"/>
          <w:color w:val="0432FF"/>
        </w:rPr>
        <w:t>binlog</w:t>
      </w:r>
      <w:r w:rsidRPr="00912CD8">
        <w:rPr>
          <w:rFonts w:hint="eastAsia"/>
          <w:color w:val="0432FF"/>
        </w:rPr>
        <w:t>补全，不用说细节，说着思路，这个细节很多，如果需要回头我可以给你个文档。</w:t>
      </w:r>
    </w:p>
    <w:p w14:paraId="306D78FE" w14:textId="77777777" w:rsidR="009C51A8" w:rsidRDefault="009C51A8" w:rsidP="009C51A8">
      <w:pPr>
        <w:pStyle w:val="af0"/>
        <w:ind w:left="210" w:right="210" w:firstLine="210"/>
      </w:pPr>
      <w:r>
        <w:rPr>
          <w:rFonts w:hint="eastAsia"/>
        </w:rPr>
        <w:t>先在所有的从库上</w:t>
      </w:r>
      <w:r>
        <w:rPr>
          <w:rFonts w:hint="eastAsia"/>
        </w:rPr>
        <w:t>show</w:t>
      </w:r>
      <w:r>
        <w:rPr>
          <w:rFonts w:hint="eastAsia"/>
        </w:rPr>
        <w:t>一下看有没有应用完毕，在应用完毕的情况下，看谁的</w:t>
      </w:r>
      <w:r>
        <w:rPr>
          <w:rFonts w:hint="eastAsia"/>
        </w:rPr>
        <w:t>master</w:t>
      </w:r>
      <w:r>
        <w:rPr>
          <w:rFonts w:hint="eastAsia"/>
        </w:rPr>
        <w:t>。</w:t>
      </w:r>
      <w:r>
        <w:rPr>
          <w:rFonts w:hint="eastAsia"/>
        </w:rPr>
        <w:t>info</w:t>
      </w:r>
      <w:r>
        <w:rPr>
          <w:rFonts w:hint="eastAsia"/>
        </w:rPr>
        <w:t>最快，就提升为主库，然后在前端改一下</w:t>
      </w:r>
      <w:r>
        <w:rPr>
          <w:rFonts w:hint="eastAsia"/>
        </w:rPr>
        <w:t>host</w:t>
      </w:r>
      <w:r>
        <w:rPr>
          <w:rFonts w:hint="eastAsia"/>
        </w:rPr>
        <w:t>分发，业务就跟过来了，从库上如果有慢同步的就优先用慢同步的。</w:t>
      </w:r>
    </w:p>
    <w:p w14:paraId="72C78794" w14:textId="77777777" w:rsidR="009C51A8" w:rsidRDefault="009C51A8" w:rsidP="009C51A8">
      <w:pPr>
        <w:pStyle w:val="af0"/>
        <w:ind w:left="210" w:right="210" w:firstLine="210"/>
      </w:pPr>
      <w:r>
        <w:rPr>
          <w:rFonts w:hint="eastAsia"/>
        </w:rPr>
        <w:t>主库宕机有两种情况：</w:t>
      </w:r>
    </w:p>
    <w:p w14:paraId="6BA93AC4" w14:textId="77777777" w:rsidR="009C51A8" w:rsidRDefault="009C51A8" w:rsidP="009C51A8">
      <w:pPr>
        <w:pStyle w:val="af0"/>
        <w:ind w:left="210" w:right="210" w:firstLine="210"/>
      </w:pPr>
      <w:r>
        <w:rPr>
          <w:rFonts w:hint="eastAsia"/>
        </w:rPr>
        <w:t>1.</w:t>
      </w:r>
      <w:r>
        <w:rPr>
          <w:rFonts w:hint="eastAsia"/>
        </w:rPr>
        <w:t>如果主库可以</w:t>
      </w:r>
      <w:r>
        <w:rPr>
          <w:rFonts w:hint="eastAsia"/>
        </w:rPr>
        <w:t>SSH</w:t>
      </w:r>
      <w:r>
        <w:rPr>
          <w:rFonts w:hint="eastAsia"/>
        </w:rPr>
        <w:t>连接，</w:t>
      </w:r>
      <w:r>
        <w:rPr>
          <w:rFonts w:hint="eastAsia"/>
        </w:rPr>
        <w:t>BINLOG</w:t>
      </w:r>
      <w:r>
        <w:rPr>
          <w:rFonts w:hint="eastAsia"/>
        </w:rPr>
        <w:t>数据没丢，要把主库的</w:t>
      </w:r>
      <w:r>
        <w:rPr>
          <w:rFonts w:hint="eastAsia"/>
        </w:rPr>
        <w:t>BINLOG</w:t>
      </w:r>
      <w:r>
        <w:rPr>
          <w:rFonts w:hint="eastAsia"/>
        </w:rPr>
        <w:t>补全到所有从库。</w:t>
      </w:r>
    </w:p>
    <w:p w14:paraId="564050BC" w14:textId="3DC1D0EB" w:rsidR="009C51A8" w:rsidRDefault="002E7018" w:rsidP="009C51A8">
      <w:pPr>
        <w:pStyle w:val="af0"/>
        <w:ind w:left="210" w:right="210" w:firstLine="210"/>
      </w:pPr>
      <w:r>
        <w:rPr>
          <w:rFonts w:hint="eastAsia"/>
        </w:rPr>
        <w:t xml:space="preserve"> </w:t>
      </w:r>
      <w:r w:rsidR="009C51A8">
        <w:rPr>
          <w:rFonts w:hint="eastAsia"/>
        </w:rPr>
        <w:t>a.</w:t>
      </w:r>
      <w:r w:rsidR="009C51A8">
        <w:rPr>
          <w:rFonts w:hint="eastAsia"/>
        </w:rPr>
        <w:t>提升</w:t>
      </w:r>
      <w:r w:rsidR="009C51A8">
        <w:rPr>
          <w:rFonts w:hint="eastAsia"/>
        </w:rPr>
        <w:t>S1</w:t>
      </w:r>
      <w:r w:rsidR="009C51A8">
        <w:rPr>
          <w:rFonts w:hint="eastAsia"/>
        </w:rPr>
        <w:t>为</w:t>
      </w:r>
      <w:r w:rsidR="009C51A8">
        <w:rPr>
          <w:rFonts w:hint="eastAsia"/>
        </w:rPr>
        <w:t>M1</w:t>
      </w:r>
      <w:r w:rsidR="009C51A8">
        <w:rPr>
          <w:rFonts w:hint="eastAsia"/>
        </w:rPr>
        <w:t>的操作</w:t>
      </w:r>
    </w:p>
    <w:p w14:paraId="7C662CE9" w14:textId="31308BFF" w:rsidR="009C51A8" w:rsidRDefault="002E7018" w:rsidP="009C51A8">
      <w:pPr>
        <w:pStyle w:val="af0"/>
        <w:ind w:left="210" w:right="210" w:firstLine="210"/>
      </w:pPr>
      <w:r>
        <w:rPr>
          <w:rFonts w:hint="eastAsia"/>
        </w:rPr>
        <w:t xml:space="preserve"> </w:t>
      </w:r>
      <w:r w:rsidR="009C51A8">
        <w:rPr>
          <w:rFonts w:hint="eastAsia"/>
        </w:rPr>
        <w:t>1</w:t>
      </w:r>
      <w:r>
        <w:rPr>
          <w:rFonts w:hint="eastAsia"/>
        </w:rPr>
        <w:t>)</w:t>
      </w:r>
      <w:r w:rsidR="009C51A8">
        <w:rPr>
          <w:rFonts w:hint="eastAsia"/>
        </w:rPr>
        <w:t>调配置</w:t>
      </w:r>
      <w:r w:rsidR="009C51A8">
        <w:rPr>
          <w:rFonts w:hint="eastAsia"/>
        </w:rPr>
        <w:t>read-only .</w:t>
      </w:r>
      <w:r w:rsidR="009C51A8">
        <w:rPr>
          <w:rFonts w:hint="eastAsia"/>
        </w:rPr>
        <w:t>授权用户</w:t>
      </w:r>
      <w:r w:rsidR="009C51A8">
        <w:rPr>
          <w:rFonts w:hint="eastAsia"/>
        </w:rPr>
        <w:t>select,</w:t>
      </w:r>
      <w:r w:rsidR="009C51A8">
        <w:rPr>
          <w:rFonts w:hint="eastAsia"/>
        </w:rPr>
        <w:t>变为增删改查，开启</w:t>
      </w:r>
      <w:r w:rsidR="009C51A8">
        <w:rPr>
          <w:rFonts w:hint="eastAsia"/>
        </w:rPr>
        <w:t>binlog;</w:t>
      </w:r>
    </w:p>
    <w:p w14:paraId="76D5E712" w14:textId="4DB483EA" w:rsidR="009C51A8" w:rsidRDefault="002E7018" w:rsidP="009C51A8">
      <w:pPr>
        <w:pStyle w:val="af0"/>
        <w:ind w:left="210" w:right="210" w:firstLine="210"/>
      </w:pPr>
      <w:r>
        <w:t xml:space="preserve">  </w:t>
      </w:r>
      <w:r w:rsidR="009C51A8">
        <w:rPr>
          <w:rFonts w:hint="eastAsia"/>
        </w:rPr>
        <w:t>如果做了双主同步，就直接切即可，啥都不用做。</w:t>
      </w:r>
    </w:p>
    <w:p w14:paraId="070E8445" w14:textId="5D0F666F" w:rsidR="009C51A8" w:rsidRDefault="009C51A8" w:rsidP="009C51A8">
      <w:pPr>
        <w:pStyle w:val="af0"/>
        <w:ind w:left="210" w:right="210" w:firstLine="210"/>
      </w:pPr>
      <w:r>
        <w:rPr>
          <w:rFonts w:hint="eastAsia"/>
        </w:rPr>
        <w:t xml:space="preserve">  2</w:t>
      </w:r>
      <w:r w:rsidR="002E7018">
        <w:rPr>
          <w:rFonts w:hint="eastAsia"/>
        </w:rPr>
        <w:t>)</w:t>
      </w:r>
      <w:r>
        <w:rPr>
          <w:rFonts w:hint="eastAsia"/>
        </w:rPr>
        <w:t>rm -f master.info relay-log*</w:t>
      </w:r>
    </w:p>
    <w:p w14:paraId="52F4FFBD" w14:textId="4AF6DB5D" w:rsidR="009C51A8" w:rsidRDefault="009C51A8" w:rsidP="009C51A8">
      <w:pPr>
        <w:pStyle w:val="af0"/>
        <w:ind w:left="210" w:right="210" w:firstLine="210"/>
      </w:pPr>
      <w:r>
        <w:rPr>
          <w:rFonts w:hint="eastAsia"/>
        </w:rPr>
        <w:t xml:space="preserve">  3)</w:t>
      </w:r>
      <w:r>
        <w:rPr>
          <w:rFonts w:hint="eastAsia"/>
        </w:rPr>
        <w:t>登录数据库</w:t>
      </w:r>
      <w:r>
        <w:rPr>
          <w:rFonts w:hint="eastAsia"/>
        </w:rPr>
        <w:t>reset master</w:t>
      </w:r>
    </w:p>
    <w:p w14:paraId="1C03EA1A" w14:textId="496641F1" w:rsidR="009C51A8" w:rsidRDefault="002E7018" w:rsidP="009C51A8">
      <w:pPr>
        <w:pStyle w:val="af0"/>
        <w:ind w:left="210" w:right="210" w:firstLine="210"/>
      </w:pPr>
      <w:r>
        <w:rPr>
          <w:rFonts w:hint="eastAsia"/>
        </w:rPr>
        <w:t xml:space="preserve">  </w:t>
      </w:r>
      <w:r w:rsidR="009C51A8">
        <w:rPr>
          <w:rFonts w:hint="eastAsia"/>
        </w:rPr>
        <w:t>4)</w:t>
      </w:r>
      <w:r w:rsidR="009C51A8">
        <w:rPr>
          <w:rFonts w:hint="eastAsia"/>
        </w:rPr>
        <w:t>重启数据库。</w:t>
      </w:r>
    </w:p>
    <w:p w14:paraId="5D38A542" w14:textId="77777777" w:rsidR="009C51A8" w:rsidRDefault="009C51A8" w:rsidP="009C51A8">
      <w:pPr>
        <w:pStyle w:val="af0"/>
        <w:ind w:left="210" w:right="210" w:firstLine="210"/>
      </w:pPr>
    </w:p>
    <w:p w14:paraId="6128CF8F" w14:textId="77777777" w:rsidR="009C51A8" w:rsidRDefault="009C51A8" w:rsidP="009C51A8">
      <w:pPr>
        <w:pStyle w:val="af0"/>
        <w:ind w:left="210" w:right="210" w:firstLine="210"/>
      </w:pPr>
      <w:r>
        <w:rPr>
          <w:rFonts w:hint="eastAsia"/>
        </w:rPr>
        <w:t xml:space="preserve">   b.</w:t>
      </w:r>
      <w:r>
        <w:rPr>
          <w:rFonts w:hint="eastAsia"/>
        </w:rPr>
        <w:t>从库到执行</w:t>
      </w:r>
      <w:r>
        <w:rPr>
          <w:rFonts w:hint="eastAsia"/>
        </w:rPr>
        <w:t>changemaster</w:t>
      </w:r>
      <w:r>
        <w:rPr>
          <w:rFonts w:hint="eastAsia"/>
        </w:rPr>
        <w:t>命令；</w:t>
      </w:r>
    </w:p>
    <w:p w14:paraId="75AF8114" w14:textId="77777777" w:rsidR="009C51A8" w:rsidRDefault="009C51A8" w:rsidP="009C51A8">
      <w:pPr>
        <w:pStyle w:val="af0"/>
        <w:ind w:left="210" w:right="210" w:firstLine="210"/>
      </w:pPr>
      <w:r>
        <w:rPr>
          <w:rFonts w:hint="eastAsia"/>
        </w:rPr>
        <w:t xml:space="preserve">   CHANGE MASTER TO ,MASTER_LOG_FILE='mysql-bin.000004',MASTER_LOG_POS=</w:t>
      </w:r>
    </w:p>
    <w:p w14:paraId="68F7DE30" w14:textId="77777777" w:rsidR="009C51A8" w:rsidRDefault="009C51A8" w:rsidP="009C51A8">
      <w:pPr>
        <w:pStyle w:val="af0"/>
        <w:ind w:left="210" w:right="210" w:firstLine="210"/>
      </w:pPr>
    </w:p>
    <w:p w14:paraId="0813D672" w14:textId="77777777" w:rsidR="009C51A8" w:rsidRDefault="009C51A8" w:rsidP="009C51A8">
      <w:pPr>
        <w:pStyle w:val="af0"/>
        <w:ind w:left="210" w:right="210" w:firstLine="210"/>
      </w:pPr>
      <w:r>
        <w:rPr>
          <w:rFonts w:hint="eastAsia"/>
        </w:rPr>
        <w:t>2.</w:t>
      </w:r>
      <w:r>
        <w:rPr>
          <w:rFonts w:hint="eastAsia"/>
        </w:rPr>
        <w:t>如果主库连不上：</w:t>
      </w:r>
    </w:p>
    <w:p w14:paraId="7C168251" w14:textId="77777777" w:rsidR="009C51A8" w:rsidRDefault="009C51A8" w:rsidP="009C51A8">
      <w:pPr>
        <w:pStyle w:val="af0"/>
        <w:ind w:left="210" w:right="210" w:firstLine="210"/>
      </w:pPr>
      <w:r>
        <w:rPr>
          <w:rFonts w:hint="eastAsia"/>
        </w:rPr>
        <w:t xml:space="preserve">  a.</w:t>
      </w:r>
      <w:r>
        <w:rPr>
          <w:rFonts w:hint="eastAsia"/>
        </w:rPr>
        <w:t>半同步从库提升为主库，半同步数据，补全到</w:t>
      </w:r>
      <w:r>
        <w:rPr>
          <w:rFonts w:hint="eastAsia"/>
        </w:rPr>
        <w:t xml:space="preserve"> </w:t>
      </w:r>
      <w:r>
        <w:rPr>
          <w:rFonts w:hint="eastAsia"/>
        </w:rPr>
        <w:t>从库</w:t>
      </w:r>
    </w:p>
    <w:p w14:paraId="06925265" w14:textId="77777777" w:rsidR="009C51A8" w:rsidRDefault="009C51A8" w:rsidP="009C51A8">
      <w:pPr>
        <w:pStyle w:val="af0"/>
        <w:ind w:left="210" w:right="210" w:firstLine="210"/>
      </w:pPr>
      <w:r>
        <w:rPr>
          <w:rFonts w:hint="eastAsia"/>
        </w:rPr>
        <w:t>半同步从库提升主库操作间</w:t>
      </w:r>
      <w:r>
        <w:rPr>
          <w:rFonts w:hint="eastAsia"/>
        </w:rPr>
        <w:t>1-a</w:t>
      </w:r>
      <w:r>
        <w:rPr>
          <w:rFonts w:hint="eastAsia"/>
        </w:rPr>
        <w:t>步骤，所有从库</w:t>
      </w:r>
      <w:r>
        <w:rPr>
          <w:rFonts w:hint="eastAsia"/>
        </w:rPr>
        <w:t>CHANGE MASTER</w:t>
      </w:r>
      <w:r>
        <w:rPr>
          <w:rFonts w:hint="eastAsia"/>
        </w:rPr>
        <w:t>同</w:t>
      </w:r>
      <w:r>
        <w:rPr>
          <w:rFonts w:hint="eastAsia"/>
        </w:rPr>
        <w:t>1-b</w:t>
      </w:r>
      <w:r>
        <w:rPr>
          <w:rFonts w:hint="eastAsia"/>
        </w:rPr>
        <w:t>。</w:t>
      </w:r>
    </w:p>
    <w:p w14:paraId="366F8EA3" w14:textId="77777777" w:rsidR="009C51A8" w:rsidRDefault="009C51A8" w:rsidP="009C51A8">
      <w:pPr>
        <w:pStyle w:val="af0"/>
        <w:ind w:left="210" w:right="210" w:firstLine="210"/>
      </w:pPr>
      <w:r>
        <w:rPr>
          <w:rFonts w:hint="eastAsia"/>
        </w:rPr>
        <w:t xml:space="preserve"> b. S1</w:t>
      </w:r>
      <w:r>
        <w:rPr>
          <w:rFonts w:hint="eastAsia"/>
        </w:rPr>
        <w:t>啥也不干的方法：</w:t>
      </w:r>
    </w:p>
    <w:p w14:paraId="70BFC18D" w14:textId="77777777" w:rsidR="009C51A8" w:rsidRDefault="009C51A8" w:rsidP="009C51A8">
      <w:pPr>
        <w:pStyle w:val="af0"/>
        <w:ind w:left="210" w:right="210" w:firstLine="210"/>
      </w:pPr>
      <w:r>
        <w:rPr>
          <w:rFonts w:hint="eastAsia"/>
        </w:rPr>
        <w:t xml:space="preserve">  </w:t>
      </w:r>
      <w:r>
        <w:rPr>
          <w:rFonts w:hint="eastAsia"/>
        </w:rPr>
        <w:t>提升啥也不干的</w:t>
      </w:r>
      <w:r>
        <w:rPr>
          <w:rFonts w:hint="eastAsia"/>
        </w:rPr>
        <w:t>S1</w:t>
      </w:r>
      <w:r>
        <w:rPr>
          <w:rFonts w:hint="eastAsia"/>
        </w:rPr>
        <w:t>为主库</w:t>
      </w:r>
      <w:r>
        <w:rPr>
          <w:rFonts w:hint="eastAsia"/>
        </w:rPr>
        <w:t xml:space="preserve">M1 </w:t>
      </w:r>
      <w:r>
        <w:rPr>
          <w:rFonts w:hint="eastAsia"/>
        </w:rPr>
        <w:t>，操作见</w:t>
      </w:r>
      <w:r>
        <w:rPr>
          <w:rFonts w:hint="eastAsia"/>
        </w:rPr>
        <w:t>1-a</w:t>
      </w:r>
      <w:r>
        <w:rPr>
          <w:rFonts w:hint="eastAsia"/>
        </w:rPr>
        <w:t>步骤，所有从库</w:t>
      </w:r>
      <w:r>
        <w:rPr>
          <w:rFonts w:hint="eastAsia"/>
        </w:rPr>
        <w:t xml:space="preserve">CHANGE MASTER </w:t>
      </w:r>
      <w:r>
        <w:rPr>
          <w:rFonts w:hint="eastAsia"/>
        </w:rPr>
        <w:t>同</w:t>
      </w:r>
      <w:r>
        <w:rPr>
          <w:rFonts w:hint="eastAsia"/>
        </w:rPr>
        <w:t>1-b</w:t>
      </w:r>
    </w:p>
    <w:p w14:paraId="07714339" w14:textId="77777777" w:rsidR="009C51A8" w:rsidRDefault="009C51A8" w:rsidP="009C51A8">
      <w:pPr>
        <w:pStyle w:val="af0"/>
        <w:ind w:left="210" w:right="210" w:firstLine="210"/>
      </w:pPr>
      <w:r>
        <w:rPr>
          <w:rFonts w:hint="eastAsia"/>
        </w:rPr>
        <w:t>c.</w:t>
      </w:r>
      <w:r>
        <w:rPr>
          <w:rFonts w:hint="eastAsia"/>
        </w:rPr>
        <w:t>主库宕机</w:t>
      </w:r>
      <w:r>
        <w:rPr>
          <w:rFonts w:hint="eastAsia"/>
        </w:rPr>
        <w:t xml:space="preserve"> </w:t>
      </w:r>
      <w:r>
        <w:rPr>
          <w:rFonts w:hint="eastAsia"/>
        </w:rPr>
        <w:t>，没有实现指定主库。</w:t>
      </w:r>
    </w:p>
    <w:p w14:paraId="1F2CA512" w14:textId="77777777" w:rsidR="009C51A8" w:rsidRDefault="009C51A8" w:rsidP="009C51A8">
      <w:pPr>
        <w:pStyle w:val="af0"/>
        <w:ind w:left="210" w:right="210" w:firstLine="210"/>
      </w:pPr>
      <w:r>
        <w:rPr>
          <w:rFonts w:hint="eastAsia"/>
        </w:rPr>
        <w:t>选主的方法：</w:t>
      </w:r>
    </w:p>
    <w:p w14:paraId="0EC56255" w14:textId="77777777" w:rsidR="009C51A8" w:rsidRDefault="009C51A8" w:rsidP="009C51A8">
      <w:pPr>
        <w:pStyle w:val="af0"/>
        <w:ind w:left="210" w:right="210" w:firstLine="210"/>
      </w:pPr>
      <w:r>
        <w:rPr>
          <w:rFonts w:hint="eastAsia"/>
        </w:rPr>
        <w:t xml:space="preserve">   1</w:t>
      </w:r>
      <w:r>
        <w:rPr>
          <w:rFonts w:hint="eastAsia"/>
        </w:rPr>
        <w:t>）登入所有从库，分别查看</w:t>
      </w:r>
    </w:p>
    <w:p w14:paraId="455A1299" w14:textId="77777777" w:rsidR="009C51A8" w:rsidRDefault="009C51A8" w:rsidP="009C51A8">
      <w:pPr>
        <w:pStyle w:val="af0"/>
        <w:ind w:left="210" w:right="210" w:firstLine="210"/>
      </w:pPr>
      <w:r>
        <w:rPr>
          <w:rFonts w:hint="eastAsia"/>
        </w:rPr>
        <w:t xml:space="preserve">   master.info</w:t>
      </w:r>
    </w:p>
    <w:p w14:paraId="2B884882" w14:textId="77777777" w:rsidR="009C51A8" w:rsidRDefault="009C51A8" w:rsidP="009C51A8">
      <w:pPr>
        <w:pStyle w:val="af0"/>
        <w:ind w:left="210" w:right="210" w:firstLine="210"/>
      </w:pPr>
      <w:r>
        <w:rPr>
          <w:rFonts w:hint="eastAsia"/>
        </w:rPr>
        <w:t>确保更新完毕，看看</w:t>
      </w:r>
      <w:r>
        <w:rPr>
          <w:rFonts w:hint="eastAsia"/>
        </w:rPr>
        <w:t>4</w:t>
      </w:r>
      <w:r>
        <w:rPr>
          <w:rFonts w:hint="eastAsia"/>
        </w:rPr>
        <w:t>个从库哪个最快，经过测试没有延迟的情况</w:t>
      </w:r>
      <w:r>
        <w:rPr>
          <w:rFonts w:hint="eastAsia"/>
        </w:rPr>
        <w:t>pos</w:t>
      </w:r>
      <w:r>
        <w:rPr>
          <w:rFonts w:hint="eastAsia"/>
        </w:rPr>
        <w:t>差距很小，甚至是一致的</w:t>
      </w:r>
    </w:p>
    <w:p w14:paraId="26525D4C" w14:textId="77777777" w:rsidR="009C51A8" w:rsidRDefault="009C51A8" w:rsidP="009C51A8">
      <w:pPr>
        <w:pStyle w:val="af0"/>
        <w:ind w:left="210" w:right="210" w:firstLine="210"/>
      </w:pPr>
      <w:r>
        <w:rPr>
          <w:rFonts w:hint="eastAsia"/>
        </w:rPr>
        <w:t>2</w:t>
      </w:r>
      <w:r>
        <w:rPr>
          <w:rFonts w:hint="eastAsia"/>
        </w:rPr>
        <w:t>）登入看谁更新的最快；</w:t>
      </w:r>
      <w:r>
        <w:rPr>
          <w:rFonts w:hint="eastAsia"/>
        </w:rPr>
        <w:t>3</w:t>
      </w:r>
      <w:r>
        <w:rPr>
          <w:rFonts w:hint="eastAsia"/>
        </w:rPr>
        <w:t>）提升主</w:t>
      </w:r>
    </w:p>
    <w:p w14:paraId="40D1FDAF" w14:textId="77777777" w:rsidR="009C51A8" w:rsidRDefault="009C51A8" w:rsidP="009C51A8">
      <w:pPr>
        <w:pStyle w:val="af0"/>
        <w:ind w:left="210" w:right="210" w:firstLine="210"/>
      </w:pPr>
      <w:r>
        <w:rPr>
          <w:rFonts w:hint="eastAsia"/>
        </w:rPr>
        <w:t>选相同文件选个</w:t>
      </w:r>
      <w:r>
        <w:rPr>
          <w:rFonts w:hint="eastAsia"/>
        </w:rPr>
        <w:t xml:space="preserve">POS </w:t>
      </w:r>
      <w:r>
        <w:rPr>
          <w:rFonts w:hint="eastAsia"/>
        </w:rPr>
        <w:t>最大的最为主库</w:t>
      </w:r>
    </w:p>
    <w:p w14:paraId="52FDEA94" w14:textId="77777777" w:rsidR="009C51A8" w:rsidRDefault="009C51A8" w:rsidP="009C51A8">
      <w:pPr>
        <w:pStyle w:val="af0"/>
        <w:ind w:left="210" w:right="210" w:firstLine="210"/>
      </w:pPr>
      <w:r>
        <w:rPr>
          <w:rFonts w:hint="eastAsia"/>
        </w:rPr>
        <w:t>选个文件及位置点最大的为主库，补全所有从库（通过中继日志）所有其他从库和当前准备为主的数据一致。</w:t>
      </w:r>
    </w:p>
    <w:p w14:paraId="1C7E5DD3" w14:textId="721D1EF5" w:rsidR="00B457B8" w:rsidRPr="00B457B8" w:rsidRDefault="009C51A8" w:rsidP="009C51A8">
      <w:pPr>
        <w:pStyle w:val="af0"/>
        <w:ind w:left="210" w:right="210" w:firstLine="210"/>
      </w:pPr>
      <w:r>
        <w:rPr>
          <w:rFonts w:hint="eastAsia"/>
        </w:rPr>
        <w:t>从库继续</w:t>
      </w:r>
      <w:r>
        <w:rPr>
          <w:rFonts w:hint="eastAsia"/>
        </w:rPr>
        <w:t>changemaster</w:t>
      </w:r>
    </w:p>
    <w:p w14:paraId="00BB113D" w14:textId="49202E8C" w:rsidR="00E06372" w:rsidRDefault="00005BD0" w:rsidP="00005BD0">
      <w:pPr>
        <w:pStyle w:val="3"/>
      </w:pPr>
      <w:bookmarkStart w:id="7" w:name="_Toc439969541"/>
      <w:r>
        <w:t>第五天</w:t>
      </w:r>
      <w:r w:rsidR="00C16510">
        <w:t>MySQL</w:t>
      </w:r>
      <w:bookmarkEnd w:id="7"/>
    </w:p>
    <w:p w14:paraId="2390F4AE" w14:textId="6820C912" w:rsidR="00E06372" w:rsidRDefault="00E06372" w:rsidP="00005BD0">
      <w:pPr>
        <w:pStyle w:val="4"/>
      </w:pPr>
      <w:r>
        <w:rPr>
          <w:rFonts w:hint="eastAsia"/>
        </w:rPr>
        <w:t>23</w:t>
      </w:r>
      <w:r w:rsidR="00552BC6">
        <w:t xml:space="preserve"> </w:t>
      </w:r>
      <w:r w:rsidR="00774D78">
        <w:rPr>
          <w:rFonts w:hint="eastAsia"/>
        </w:rPr>
        <w:t>什么是数据库的事务</w:t>
      </w:r>
      <w:r w:rsidR="00774D78">
        <w:rPr>
          <w:rFonts w:hint="eastAsia"/>
        </w:rPr>
        <w:t>,</w:t>
      </w:r>
      <w:r>
        <w:rPr>
          <w:rFonts w:hint="eastAsia"/>
        </w:rPr>
        <w:t>事务有哪些特性？</w:t>
      </w:r>
    </w:p>
    <w:p w14:paraId="15008481" w14:textId="77777777" w:rsidR="00552BC6" w:rsidRPr="00A950BE" w:rsidRDefault="00552BC6" w:rsidP="00FD58E3">
      <w:pPr>
        <w:pStyle w:val="af0"/>
        <w:ind w:left="210" w:right="210" w:firstLine="210"/>
        <w:rPr>
          <w:sz w:val="24"/>
          <w:szCs w:val="24"/>
        </w:rPr>
      </w:pPr>
      <w:r w:rsidRPr="00A950BE">
        <w:t>简单说</w:t>
      </w:r>
      <w:r w:rsidRPr="00A950BE">
        <w:t>,</w:t>
      </w:r>
      <w:r w:rsidRPr="00A950BE">
        <w:t>事务就是指逻辑上的一组</w:t>
      </w:r>
      <w:r w:rsidRPr="00A950BE">
        <w:t>SQL</w:t>
      </w:r>
      <w:r w:rsidRPr="00A950BE">
        <w:t>操作</w:t>
      </w:r>
      <w:r w:rsidRPr="00A950BE">
        <w:t>,</w:t>
      </w:r>
      <w:r w:rsidRPr="00A950BE">
        <w:t>组成这组操作的各个</w:t>
      </w:r>
      <w:r w:rsidRPr="00A950BE">
        <w:t>SQL</w:t>
      </w:r>
      <w:r w:rsidRPr="00A950BE">
        <w:t>语句</w:t>
      </w:r>
      <w:r w:rsidRPr="00A950BE">
        <w:t>,</w:t>
      </w:r>
      <w:r w:rsidRPr="00A950BE">
        <w:t>执行时要么全成功要么全失败</w:t>
      </w:r>
      <w:r w:rsidRPr="00A950BE">
        <w:t xml:space="preserve"> </w:t>
      </w:r>
    </w:p>
    <w:p w14:paraId="4FE80914" w14:textId="64145A6F" w:rsidR="00552BC6" w:rsidRPr="00A950BE" w:rsidRDefault="00552BC6" w:rsidP="00FD58E3">
      <w:pPr>
        <w:pStyle w:val="af0"/>
        <w:ind w:left="210" w:right="210" w:firstLine="210"/>
        <w:rPr>
          <w:color w:val="0432FF"/>
          <w:sz w:val="24"/>
          <w:szCs w:val="24"/>
        </w:rPr>
      </w:pPr>
      <w:r w:rsidRPr="00A950BE">
        <w:rPr>
          <w:color w:val="0432FF"/>
        </w:rPr>
        <w:t>1.</w:t>
      </w:r>
      <w:r w:rsidRPr="00A950BE">
        <w:rPr>
          <w:color w:val="0432FF"/>
        </w:rPr>
        <w:t>原子性</w:t>
      </w:r>
      <w:r w:rsidRPr="00A950BE">
        <w:rPr>
          <w:color w:val="0432FF"/>
        </w:rPr>
        <w:t xml:space="preserve">(Atomicity) </w:t>
      </w:r>
    </w:p>
    <w:p w14:paraId="6FB8F440" w14:textId="7EE8A283" w:rsidR="002A03EE" w:rsidRPr="002A03EE" w:rsidRDefault="00552BC6" w:rsidP="00FD58E3">
      <w:pPr>
        <w:pStyle w:val="af0"/>
        <w:ind w:left="210" w:right="210" w:firstLine="210"/>
      </w:pPr>
      <w:r w:rsidRPr="002A03EE">
        <w:t>事务是一个不可分割的单位</w:t>
      </w:r>
      <w:r w:rsidRPr="002A03EE">
        <w:t>,</w:t>
      </w:r>
      <w:r w:rsidRPr="002A03EE">
        <w:t>事务中的所有</w:t>
      </w:r>
      <w:r w:rsidRPr="002A03EE">
        <w:t>SQL</w:t>
      </w:r>
      <w:r w:rsidRPr="002A03EE">
        <w:t>等操作要么都发生</w:t>
      </w:r>
      <w:r w:rsidRPr="002A03EE">
        <w:t>,</w:t>
      </w:r>
      <w:r w:rsidRPr="002A03EE">
        <w:t>要么都不发生</w:t>
      </w:r>
      <w:r w:rsidRPr="002A03EE">
        <w:t xml:space="preserve"> </w:t>
      </w:r>
    </w:p>
    <w:p w14:paraId="0AF13999" w14:textId="7BDE3ABF" w:rsidR="00552BC6" w:rsidRPr="00A950BE" w:rsidRDefault="00552BC6" w:rsidP="00FD58E3">
      <w:pPr>
        <w:pStyle w:val="af0"/>
        <w:ind w:left="210" w:right="210" w:firstLine="210"/>
        <w:rPr>
          <w:color w:val="0432FF"/>
          <w:sz w:val="24"/>
          <w:szCs w:val="24"/>
        </w:rPr>
      </w:pPr>
      <w:r w:rsidRPr="00A950BE">
        <w:rPr>
          <w:color w:val="0432FF"/>
        </w:rPr>
        <w:t>2.</w:t>
      </w:r>
      <w:r w:rsidRPr="00A950BE">
        <w:rPr>
          <w:color w:val="0432FF"/>
        </w:rPr>
        <w:t>一致性</w:t>
      </w:r>
      <w:r w:rsidRPr="00A950BE">
        <w:rPr>
          <w:color w:val="0432FF"/>
        </w:rPr>
        <w:t xml:space="preserve">(Consistency) </w:t>
      </w:r>
    </w:p>
    <w:p w14:paraId="633B63C5" w14:textId="77777777" w:rsidR="00552BC6" w:rsidRPr="002A03EE" w:rsidRDefault="00552BC6" w:rsidP="00FD58E3">
      <w:pPr>
        <w:pStyle w:val="af0"/>
        <w:ind w:left="210" w:right="210" w:firstLine="210"/>
      </w:pPr>
      <w:r w:rsidRPr="002A03EE">
        <w:t>事务发生前和发生后</w:t>
      </w:r>
      <w:r w:rsidRPr="002A03EE">
        <w:t>,</w:t>
      </w:r>
      <w:r w:rsidRPr="002A03EE">
        <w:t>数据的完整性必须保持一致</w:t>
      </w:r>
      <w:r w:rsidRPr="002A03EE">
        <w:t xml:space="preserve"> </w:t>
      </w:r>
    </w:p>
    <w:p w14:paraId="786F5774" w14:textId="1780BD35" w:rsidR="00552BC6" w:rsidRPr="00A950BE" w:rsidRDefault="00552BC6" w:rsidP="00FD58E3">
      <w:pPr>
        <w:pStyle w:val="af0"/>
        <w:ind w:left="210" w:right="210" w:firstLine="210"/>
        <w:rPr>
          <w:color w:val="0432FF"/>
          <w:sz w:val="24"/>
          <w:szCs w:val="24"/>
        </w:rPr>
      </w:pPr>
      <w:r w:rsidRPr="00A950BE">
        <w:rPr>
          <w:color w:val="0432FF"/>
        </w:rPr>
        <w:t>3.</w:t>
      </w:r>
      <w:r w:rsidRPr="00A950BE">
        <w:rPr>
          <w:color w:val="0432FF"/>
        </w:rPr>
        <w:t>隔离性</w:t>
      </w:r>
      <w:r w:rsidRPr="00A950BE">
        <w:rPr>
          <w:color w:val="0432FF"/>
        </w:rPr>
        <w:t xml:space="preserve">(Isolation) </w:t>
      </w:r>
    </w:p>
    <w:p w14:paraId="627AE3A4" w14:textId="77777777" w:rsidR="00552BC6" w:rsidRPr="002A03EE" w:rsidRDefault="00552BC6" w:rsidP="00FD58E3">
      <w:pPr>
        <w:pStyle w:val="af0"/>
        <w:ind w:left="210" w:right="210" w:firstLine="210"/>
      </w:pPr>
      <w:r w:rsidRPr="002A03EE">
        <w:t>当并发访问数据库时</w:t>
      </w:r>
      <w:r w:rsidRPr="002A03EE">
        <w:t>,</w:t>
      </w:r>
      <w:r w:rsidRPr="002A03EE">
        <w:t>一个正在执行的事务在执行完毕前</w:t>
      </w:r>
      <w:r w:rsidRPr="002A03EE">
        <w:t>,</w:t>
      </w:r>
      <w:r w:rsidRPr="002A03EE">
        <w:t>对于其它的会话是不可见的</w:t>
      </w:r>
      <w:r w:rsidRPr="002A03EE">
        <w:t>,</w:t>
      </w:r>
      <w:r w:rsidRPr="002A03EE">
        <w:t>对于并发事务之间的数据时相互隔离的。</w:t>
      </w:r>
      <w:r w:rsidRPr="002A03EE">
        <w:t xml:space="preserve"> </w:t>
      </w:r>
    </w:p>
    <w:p w14:paraId="1F7BF700" w14:textId="40E74BA2" w:rsidR="00552BC6" w:rsidRPr="00A950BE" w:rsidRDefault="00552BC6" w:rsidP="00FD58E3">
      <w:pPr>
        <w:pStyle w:val="af0"/>
        <w:ind w:left="210" w:right="210" w:firstLine="210"/>
        <w:rPr>
          <w:color w:val="0432FF"/>
          <w:sz w:val="24"/>
          <w:szCs w:val="24"/>
        </w:rPr>
      </w:pPr>
      <w:r w:rsidRPr="00A950BE">
        <w:rPr>
          <w:color w:val="0432FF"/>
        </w:rPr>
        <w:t>4.</w:t>
      </w:r>
      <w:r w:rsidRPr="00A950BE">
        <w:rPr>
          <w:color w:val="0432FF"/>
        </w:rPr>
        <w:t>持久性</w:t>
      </w:r>
      <w:r w:rsidRPr="00A950BE">
        <w:rPr>
          <w:color w:val="0432FF"/>
        </w:rPr>
        <w:t xml:space="preserve">(Durability) </w:t>
      </w:r>
    </w:p>
    <w:p w14:paraId="0B076E70" w14:textId="5CC978C5" w:rsidR="00E06372" w:rsidRPr="002A03EE" w:rsidRDefault="00552BC6" w:rsidP="00FD58E3">
      <w:pPr>
        <w:pStyle w:val="af0"/>
        <w:ind w:left="210" w:right="210" w:firstLine="210"/>
      </w:pPr>
      <w:r w:rsidRPr="002A03EE">
        <w:t>一个事务一旦被提交</w:t>
      </w:r>
      <w:r w:rsidRPr="002A03EE">
        <w:t>,</w:t>
      </w:r>
      <w:r w:rsidRPr="002A03EE">
        <w:t>它对数据库中的数据改变就是永久性的</w:t>
      </w:r>
      <w:r w:rsidRPr="002A03EE">
        <w:t>,</w:t>
      </w:r>
      <w:r w:rsidRPr="002A03EE">
        <w:t>如果出了错误</w:t>
      </w:r>
      <w:r w:rsidRPr="002A03EE">
        <w:t>,</w:t>
      </w:r>
      <w:r w:rsidRPr="002A03EE">
        <w:t>事务也不允许撤销</w:t>
      </w:r>
      <w:r w:rsidRPr="002A03EE">
        <w:t>,</w:t>
      </w:r>
      <w:r w:rsidRPr="002A03EE">
        <w:t>只能通过</w:t>
      </w:r>
      <w:r w:rsidRPr="002A03EE">
        <w:t>“</w:t>
      </w:r>
      <w:r w:rsidRPr="002A03EE">
        <w:t>补偿性事务</w:t>
      </w:r>
      <w:r w:rsidRPr="002A03EE">
        <w:t xml:space="preserve">” </w:t>
      </w:r>
    </w:p>
    <w:p w14:paraId="372478A5" w14:textId="5A0D9E4C" w:rsidR="00E06372" w:rsidRDefault="00E06372" w:rsidP="00005BD0">
      <w:pPr>
        <w:pStyle w:val="4"/>
      </w:pPr>
      <w:r>
        <w:rPr>
          <w:rFonts w:hint="eastAsia"/>
        </w:rPr>
        <w:t>24</w:t>
      </w:r>
      <w:r w:rsidR="00143D71">
        <w:t xml:space="preserve"> </w:t>
      </w:r>
      <w:r>
        <w:rPr>
          <w:rFonts w:hint="eastAsia"/>
        </w:rPr>
        <w:t>解释下有关数据库的</w:t>
      </w:r>
      <w:r>
        <w:rPr>
          <w:rFonts w:hint="eastAsia"/>
        </w:rPr>
        <w:t>ACID</w:t>
      </w:r>
      <w:r>
        <w:rPr>
          <w:rFonts w:hint="eastAsia"/>
        </w:rPr>
        <w:t>是什么意思？</w:t>
      </w:r>
    </w:p>
    <w:p w14:paraId="65104753" w14:textId="77777777" w:rsidR="00BE4BA5" w:rsidRDefault="00BE4BA5" w:rsidP="00BE4BA5">
      <w:pPr>
        <w:pStyle w:val="af0"/>
        <w:ind w:left="210" w:right="210" w:firstLine="210"/>
      </w:pPr>
      <w:r>
        <w:rPr>
          <w:rFonts w:hint="eastAsia"/>
        </w:rPr>
        <w:t>ACID</w:t>
      </w:r>
      <w:r>
        <w:rPr>
          <w:rFonts w:hint="eastAsia"/>
        </w:rPr>
        <w:t>，</w:t>
      </w:r>
      <w:r>
        <w:rPr>
          <w:rFonts w:hint="eastAsia"/>
        </w:rPr>
        <w:t xml:space="preserve"> </w:t>
      </w:r>
      <w:r>
        <w:rPr>
          <w:rFonts w:hint="eastAsia"/>
        </w:rPr>
        <w:t>指</w:t>
      </w:r>
      <w:hyperlink r:id="rId9" w:tgtFrame="http://www.linuxeye.com/database/_blank" w:history="1">
        <w:r>
          <w:rPr>
            <w:rFonts w:hint="eastAsia"/>
          </w:rPr>
          <w:t>数据库</w:t>
        </w:r>
      </w:hyperlink>
      <w:r>
        <w:rPr>
          <w:rFonts w:hint="eastAsia"/>
        </w:rPr>
        <w:t>事</w:t>
      </w:r>
      <w:r>
        <w:rPr>
          <w:rFonts w:hint="eastAsia"/>
        </w:rPr>
        <w:t xml:space="preserve"> </w:t>
      </w:r>
      <w:r>
        <w:rPr>
          <w:rFonts w:hint="eastAsia"/>
        </w:rPr>
        <w:t>务正确执行的四个基本要素的缩写</w:t>
      </w:r>
      <w:r>
        <w:rPr>
          <w:rFonts w:hint="eastAsia"/>
        </w:rPr>
        <w:t>.</w:t>
      </w:r>
      <w:r>
        <w:rPr>
          <w:rFonts w:hint="eastAsia"/>
        </w:rPr>
        <w:t>包含</w:t>
      </w:r>
      <w:r>
        <w:rPr>
          <w:rFonts w:hint="eastAsia"/>
        </w:rPr>
        <w:t>:</w:t>
      </w:r>
      <w:r>
        <w:rPr>
          <w:rFonts w:hint="eastAsia"/>
        </w:rPr>
        <w:t>原子性</w:t>
      </w:r>
      <w:r>
        <w:rPr>
          <w:rFonts w:hint="eastAsia"/>
        </w:rPr>
        <w:t>(Atomicity)</w:t>
      </w:r>
      <w:r>
        <w:rPr>
          <w:rFonts w:hint="eastAsia"/>
        </w:rPr>
        <w:t>、一致性（</w:t>
      </w:r>
      <w:r>
        <w:rPr>
          <w:rFonts w:hint="eastAsia"/>
        </w:rPr>
        <w:t>Consistency</w:t>
      </w:r>
      <w:r>
        <w:rPr>
          <w:rFonts w:hint="eastAsia"/>
        </w:rPr>
        <w:t>）、隔离性（</w:t>
      </w:r>
      <w:r>
        <w:rPr>
          <w:rFonts w:hint="eastAsia"/>
        </w:rPr>
        <w:t>Isolation</w:t>
      </w:r>
      <w:r>
        <w:rPr>
          <w:rFonts w:hint="eastAsia"/>
        </w:rPr>
        <w:t>）、持</w:t>
      </w:r>
      <w:r>
        <w:rPr>
          <w:rFonts w:hint="eastAsia"/>
        </w:rPr>
        <w:t xml:space="preserve"> </w:t>
      </w:r>
      <w:r>
        <w:rPr>
          <w:rFonts w:hint="eastAsia"/>
        </w:rPr>
        <w:t>久性（</w:t>
      </w:r>
      <w:r>
        <w:rPr>
          <w:rFonts w:hint="eastAsia"/>
        </w:rPr>
        <w:t>Durability</w:t>
      </w:r>
      <w:r>
        <w:rPr>
          <w:rFonts w:hint="eastAsia"/>
        </w:rPr>
        <w:t>）。一个支持事务（</w:t>
      </w:r>
      <w:r>
        <w:rPr>
          <w:rFonts w:hint="eastAsia"/>
        </w:rPr>
        <w:t>Transaction</w:t>
      </w:r>
      <w:r>
        <w:rPr>
          <w:rFonts w:hint="eastAsia"/>
        </w:rPr>
        <w:t>）的数据库系统，必需要具有这四种特性，否则在事务过程（</w:t>
      </w:r>
      <w:r>
        <w:rPr>
          <w:rFonts w:hint="eastAsia"/>
        </w:rPr>
        <w:t>Transaction processing</w:t>
      </w:r>
      <w:r>
        <w:rPr>
          <w:rFonts w:hint="eastAsia"/>
        </w:rPr>
        <w:t>）当中无法保证数据的正确性</w:t>
      </w:r>
      <w:r>
        <w:rPr>
          <w:rFonts w:hint="eastAsia"/>
        </w:rPr>
        <w:t>,</w:t>
      </w:r>
      <w:r>
        <w:rPr>
          <w:rFonts w:hint="eastAsia"/>
        </w:rPr>
        <w:t>交易过程极可能达不到交易方的要求</w:t>
      </w:r>
      <w:r>
        <w:rPr>
          <w:rFonts w:hint="eastAsia"/>
        </w:rPr>
        <w:t>.</w:t>
      </w:r>
    </w:p>
    <w:p w14:paraId="6A796106" w14:textId="3C8D22C7" w:rsidR="00BE4BA5" w:rsidRPr="00DA6E0F" w:rsidRDefault="00BE4BA5" w:rsidP="00BE4BA5">
      <w:pPr>
        <w:pStyle w:val="af0"/>
        <w:ind w:left="210" w:right="210" w:firstLine="210"/>
        <w:rPr>
          <w:color w:val="0432FF"/>
        </w:rPr>
      </w:pPr>
      <w:r w:rsidRPr="00DA6E0F">
        <w:rPr>
          <w:color w:val="0432FF"/>
        </w:rPr>
        <w:t>1</w:t>
      </w:r>
      <w:r w:rsidRPr="00DA6E0F">
        <w:rPr>
          <w:color w:val="0432FF"/>
        </w:rPr>
        <w:t>原子性</w:t>
      </w:r>
      <w:r w:rsidRPr="00DA6E0F">
        <w:rPr>
          <w:color w:val="0432FF"/>
        </w:rPr>
        <w:t xml:space="preserve">(Atomicity) </w:t>
      </w:r>
    </w:p>
    <w:p w14:paraId="4D8C0B08" w14:textId="77777777" w:rsidR="00BE4BA5" w:rsidRDefault="00BE4BA5" w:rsidP="00BE4BA5">
      <w:pPr>
        <w:pStyle w:val="af0"/>
        <w:ind w:left="210" w:right="210" w:firstLine="210"/>
        <w:rPr>
          <w:sz w:val="24"/>
          <w:szCs w:val="24"/>
        </w:rPr>
      </w:pPr>
      <w:r>
        <w:t>事务是一个不可分割的单位</w:t>
      </w:r>
      <w:r>
        <w:t>,</w:t>
      </w:r>
      <w:r>
        <w:t>事务中的所有</w:t>
      </w:r>
      <w:r>
        <w:t>SQL</w:t>
      </w:r>
      <w:r>
        <w:t>等操作要么都发生</w:t>
      </w:r>
      <w:r>
        <w:t>,</w:t>
      </w:r>
      <w:r>
        <w:t>要么都不发生</w:t>
      </w:r>
      <w:r>
        <w:t xml:space="preserve"> </w:t>
      </w:r>
    </w:p>
    <w:p w14:paraId="1090024F" w14:textId="77777777" w:rsidR="00BE4BA5" w:rsidRPr="00DA6E0F" w:rsidRDefault="00BE4BA5" w:rsidP="00BE4BA5">
      <w:pPr>
        <w:pStyle w:val="af0"/>
        <w:ind w:left="210" w:right="210" w:firstLine="210"/>
        <w:rPr>
          <w:color w:val="0432FF"/>
        </w:rPr>
      </w:pPr>
      <w:r w:rsidRPr="00DA6E0F">
        <w:rPr>
          <w:color w:val="0432FF"/>
        </w:rPr>
        <w:t>2</w:t>
      </w:r>
      <w:r w:rsidRPr="00DA6E0F">
        <w:rPr>
          <w:color w:val="0432FF"/>
        </w:rPr>
        <w:t>一致性</w:t>
      </w:r>
      <w:r w:rsidRPr="00DA6E0F">
        <w:rPr>
          <w:color w:val="0432FF"/>
        </w:rPr>
        <w:t xml:space="preserve">(Consistency) </w:t>
      </w:r>
    </w:p>
    <w:p w14:paraId="7FB5405A" w14:textId="77777777" w:rsidR="00BE4BA5" w:rsidRDefault="00BE4BA5" w:rsidP="00BE4BA5">
      <w:pPr>
        <w:pStyle w:val="af0"/>
        <w:ind w:left="210" w:right="210" w:firstLine="210"/>
        <w:rPr>
          <w:sz w:val="24"/>
          <w:szCs w:val="24"/>
        </w:rPr>
      </w:pPr>
      <w:r>
        <w:t>事务发生前和发生后</w:t>
      </w:r>
      <w:r>
        <w:t>,</w:t>
      </w:r>
      <w:r>
        <w:t>数据的完整性必须保持一致</w:t>
      </w:r>
      <w:r>
        <w:t xml:space="preserve"> </w:t>
      </w:r>
    </w:p>
    <w:p w14:paraId="6772AA9D" w14:textId="77777777" w:rsidR="00BE4BA5" w:rsidRPr="00DA6E0F" w:rsidRDefault="00BE4BA5" w:rsidP="00BE4BA5">
      <w:pPr>
        <w:pStyle w:val="af0"/>
        <w:ind w:left="210" w:right="210" w:firstLine="210"/>
        <w:rPr>
          <w:color w:val="0432FF"/>
        </w:rPr>
      </w:pPr>
      <w:r w:rsidRPr="00DA6E0F">
        <w:rPr>
          <w:color w:val="0432FF"/>
        </w:rPr>
        <w:t>3</w:t>
      </w:r>
      <w:r w:rsidRPr="00DA6E0F">
        <w:rPr>
          <w:color w:val="0432FF"/>
        </w:rPr>
        <w:t>隔离性</w:t>
      </w:r>
      <w:r w:rsidRPr="00DA6E0F">
        <w:rPr>
          <w:color w:val="0432FF"/>
        </w:rPr>
        <w:t xml:space="preserve">(Isolation) </w:t>
      </w:r>
    </w:p>
    <w:p w14:paraId="350834DC" w14:textId="77777777" w:rsidR="00BE4BA5" w:rsidRDefault="00BE4BA5" w:rsidP="00BE4BA5">
      <w:pPr>
        <w:pStyle w:val="af0"/>
        <w:ind w:left="210" w:right="210" w:firstLine="210"/>
        <w:rPr>
          <w:sz w:val="24"/>
          <w:szCs w:val="24"/>
        </w:rPr>
      </w:pPr>
      <w:r>
        <w:t>当并发访问数据库时</w:t>
      </w:r>
      <w:r>
        <w:t>,</w:t>
      </w:r>
      <w:r>
        <w:t>一个正在执行的事务在执行完毕前</w:t>
      </w:r>
      <w:r>
        <w:t>,</w:t>
      </w:r>
      <w:r>
        <w:t>对于其它的会话是不可见的</w:t>
      </w:r>
      <w:r>
        <w:t>,</w:t>
      </w:r>
      <w:r>
        <w:t>对于并发事务之间的数据时相互隔离的。</w:t>
      </w:r>
      <w:r>
        <w:t xml:space="preserve"> </w:t>
      </w:r>
    </w:p>
    <w:p w14:paraId="16E09E03" w14:textId="77777777" w:rsidR="00BE4BA5" w:rsidRPr="00DA6E0F" w:rsidRDefault="00BE4BA5" w:rsidP="00BE4BA5">
      <w:pPr>
        <w:pStyle w:val="af0"/>
        <w:ind w:left="210" w:right="210" w:firstLine="210"/>
        <w:rPr>
          <w:color w:val="0432FF"/>
        </w:rPr>
      </w:pPr>
      <w:r w:rsidRPr="00DA6E0F">
        <w:rPr>
          <w:color w:val="0432FF"/>
        </w:rPr>
        <w:t>4</w:t>
      </w:r>
      <w:r w:rsidRPr="00DA6E0F">
        <w:rPr>
          <w:color w:val="0432FF"/>
        </w:rPr>
        <w:t>持久性</w:t>
      </w:r>
      <w:r w:rsidRPr="00DA6E0F">
        <w:rPr>
          <w:color w:val="0432FF"/>
        </w:rPr>
        <w:t xml:space="preserve">(Durability) </w:t>
      </w:r>
    </w:p>
    <w:p w14:paraId="0D352BBF" w14:textId="577EA911" w:rsidR="00E06372" w:rsidRPr="00143D71" w:rsidRDefault="00BE4BA5" w:rsidP="00143D71">
      <w:pPr>
        <w:pStyle w:val="af0"/>
        <w:ind w:left="210" w:right="210" w:firstLine="210"/>
        <w:rPr>
          <w:sz w:val="24"/>
          <w:szCs w:val="24"/>
        </w:rPr>
      </w:pPr>
      <w:r>
        <w:t>一个事务一旦被提交</w:t>
      </w:r>
      <w:r>
        <w:t>,</w:t>
      </w:r>
      <w:r>
        <w:t>它对数据库中的数据改变就是永久性的</w:t>
      </w:r>
      <w:r>
        <w:t>,</w:t>
      </w:r>
      <w:r>
        <w:t>如果出了错误</w:t>
      </w:r>
      <w:r>
        <w:t>,</w:t>
      </w:r>
      <w:r>
        <w:t>事务也不允许撤销</w:t>
      </w:r>
      <w:r>
        <w:t>,</w:t>
      </w:r>
      <w:r>
        <w:t>只能通过</w:t>
      </w:r>
      <w:r>
        <w:t>“</w:t>
      </w:r>
      <w:r>
        <w:t>补偿性事务</w:t>
      </w:r>
      <w:r>
        <w:t xml:space="preserve">” </w:t>
      </w:r>
    </w:p>
    <w:p w14:paraId="4BDBF96E" w14:textId="075CCEF8" w:rsidR="00E06372" w:rsidRDefault="00E06372" w:rsidP="00005BD0">
      <w:pPr>
        <w:pStyle w:val="4"/>
      </w:pPr>
      <w:r>
        <w:rPr>
          <w:rFonts w:hint="eastAsia"/>
        </w:rPr>
        <w:t>25</w:t>
      </w:r>
      <w:r w:rsidR="00143D71">
        <w:t xml:space="preserve"> </w:t>
      </w:r>
      <w:r>
        <w:rPr>
          <w:rFonts w:hint="eastAsia"/>
        </w:rPr>
        <w:t>MySQL</w:t>
      </w:r>
      <w:r>
        <w:rPr>
          <w:rFonts w:hint="eastAsia"/>
        </w:rPr>
        <w:t>有哪些常用引擎？企业中如何批量更改表的引擎？</w:t>
      </w:r>
    </w:p>
    <w:p w14:paraId="64A2A7FF" w14:textId="77777777" w:rsidR="00143D71" w:rsidRDefault="00143D71" w:rsidP="00143D71">
      <w:pPr>
        <w:pStyle w:val="af0"/>
        <w:ind w:left="210" w:right="210" w:firstLine="210"/>
      </w:pPr>
      <w:r>
        <w:rPr>
          <w:rFonts w:hint="eastAsia"/>
        </w:rPr>
        <w:t>常用的有</w:t>
      </w:r>
      <w:r>
        <w:rPr>
          <w:rFonts w:hint="eastAsia"/>
        </w:rPr>
        <w:t>MyISAM</w:t>
      </w:r>
      <w:r>
        <w:rPr>
          <w:rFonts w:hint="eastAsia"/>
        </w:rPr>
        <w:t>与</w:t>
      </w:r>
      <w:r>
        <w:rPr>
          <w:rFonts w:hint="eastAsia"/>
        </w:rPr>
        <w:t>Innodb,memory,NDB</w:t>
      </w:r>
      <w:r>
        <w:rPr>
          <w:rFonts w:hint="eastAsia"/>
        </w:rPr>
        <w:t>等</w:t>
      </w:r>
    </w:p>
    <w:p w14:paraId="4F13DF5C" w14:textId="77777777" w:rsidR="00143D71" w:rsidRDefault="00143D71" w:rsidP="00143D71">
      <w:pPr>
        <w:pStyle w:val="af0"/>
        <w:ind w:left="210" w:right="210" w:firstLine="210"/>
      </w:pPr>
      <w:r>
        <w:rPr>
          <w:rFonts w:hint="eastAsia"/>
        </w:rPr>
        <w:t>创建后引擎的更改，</w:t>
      </w:r>
      <w:r>
        <w:rPr>
          <w:rFonts w:hint="eastAsia"/>
        </w:rPr>
        <w:t>5.0</w:t>
      </w:r>
      <w:r>
        <w:rPr>
          <w:rFonts w:hint="eastAsia"/>
        </w:rPr>
        <w:t>以上：</w:t>
      </w:r>
    </w:p>
    <w:p w14:paraId="486CB193" w14:textId="77777777" w:rsidR="00143D71" w:rsidRDefault="00143D71" w:rsidP="00143D71">
      <w:pPr>
        <w:pStyle w:val="af0"/>
        <w:ind w:left="210" w:right="210" w:firstLine="210"/>
      </w:pPr>
      <w:r>
        <w:rPr>
          <w:rFonts w:hint="eastAsia"/>
        </w:rPr>
        <w:t>MySQL</w:t>
      </w:r>
      <w:r>
        <w:rPr>
          <w:rFonts w:hint="eastAsia"/>
        </w:rPr>
        <w:t>里面修改</w:t>
      </w:r>
    </w:p>
    <w:p w14:paraId="0CE5367D" w14:textId="77777777" w:rsidR="00143D71" w:rsidRDefault="00143D71" w:rsidP="00143D71">
      <w:pPr>
        <w:pStyle w:val="af0"/>
        <w:ind w:left="210" w:right="210" w:firstLine="210"/>
      </w:pPr>
      <w:r>
        <w:rPr>
          <w:rFonts w:hint="eastAsia"/>
        </w:rPr>
        <w:t>ALTER TABLE oldboy ENGINE = INNODB;</w:t>
      </w:r>
    </w:p>
    <w:p w14:paraId="506803F8" w14:textId="77777777" w:rsidR="00143D71" w:rsidRDefault="00143D71" w:rsidP="00143D71">
      <w:pPr>
        <w:pStyle w:val="af0"/>
        <w:ind w:left="210" w:right="210" w:firstLine="210"/>
      </w:pPr>
      <w:r>
        <w:rPr>
          <w:rFonts w:hint="eastAsia"/>
        </w:rPr>
        <w:t>ALTER TABLE oldboy ENGINE = MyISAM;</w:t>
      </w:r>
    </w:p>
    <w:p w14:paraId="416D2187" w14:textId="77777777" w:rsidR="00143D71" w:rsidRDefault="00143D71" w:rsidP="00143D71">
      <w:pPr>
        <w:pStyle w:val="af0"/>
        <w:ind w:left="210" w:right="210" w:firstLine="210"/>
      </w:pPr>
      <w:r>
        <w:rPr>
          <w:rFonts w:hint="eastAsia"/>
        </w:rPr>
        <w:t>独立命令：</w:t>
      </w:r>
    </w:p>
    <w:p w14:paraId="50FCCFE5" w14:textId="6CE68BE7" w:rsidR="00E06372" w:rsidRPr="00143D71" w:rsidRDefault="00143D71" w:rsidP="00143D71">
      <w:pPr>
        <w:pStyle w:val="af0"/>
        <w:ind w:left="210" w:right="210" w:firstLine="210"/>
      </w:pPr>
      <w:r>
        <w:rPr>
          <w:rFonts w:hint="eastAsia"/>
        </w:rPr>
        <w:t>mysql_convert_table_format  --user=root --password=oldboy123 --socket=/data/3306/mysql.sock --engine=MyISAM oldboy t2</w:t>
      </w:r>
    </w:p>
    <w:p w14:paraId="0DC0635B" w14:textId="3637CD72" w:rsidR="00E06372" w:rsidRDefault="00E06372" w:rsidP="00005BD0">
      <w:pPr>
        <w:pStyle w:val="4"/>
      </w:pPr>
      <w:r>
        <w:rPr>
          <w:rFonts w:hint="eastAsia"/>
        </w:rPr>
        <w:t>26</w:t>
      </w:r>
      <w:r w:rsidR="00B160EF">
        <w:t xml:space="preserve"> </w:t>
      </w:r>
      <w:r>
        <w:rPr>
          <w:rFonts w:hint="eastAsia"/>
        </w:rPr>
        <w:t>MyISAM</w:t>
      </w:r>
      <w:r>
        <w:rPr>
          <w:rFonts w:hint="eastAsia"/>
        </w:rPr>
        <w:t>与</w:t>
      </w:r>
      <w:r>
        <w:rPr>
          <w:rFonts w:hint="eastAsia"/>
        </w:rPr>
        <w:t>Innodb</w:t>
      </w:r>
      <w:r>
        <w:rPr>
          <w:rFonts w:hint="eastAsia"/>
        </w:rPr>
        <w:t>数据库引擎有什么特点与区别，企业中如何选择？</w:t>
      </w:r>
    </w:p>
    <w:p w14:paraId="1535F240" w14:textId="77777777" w:rsidR="00B160EF" w:rsidRPr="00B160EF" w:rsidRDefault="00B160EF" w:rsidP="00B160EF">
      <w:pPr>
        <w:pStyle w:val="af0"/>
        <w:ind w:left="210" w:right="210" w:firstLine="210"/>
        <w:rPr>
          <w:b/>
          <w:color w:val="0432FF"/>
        </w:rPr>
      </w:pPr>
      <w:r w:rsidRPr="00B160EF">
        <w:rPr>
          <w:rFonts w:hint="eastAsia"/>
          <w:b/>
          <w:color w:val="0432FF"/>
        </w:rPr>
        <w:t>MyISAM</w:t>
      </w:r>
      <w:r w:rsidRPr="00B160EF">
        <w:rPr>
          <w:rFonts w:hint="eastAsia"/>
          <w:b/>
          <w:color w:val="0432FF"/>
        </w:rPr>
        <w:t>特点</w:t>
      </w:r>
    </w:p>
    <w:p w14:paraId="519B34A6" w14:textId="77777777" w:rsidR="00B160EF" w:rsidRDefault="00B160EF" w:rsidP="00B160EF">
      <w:pPr>
        <w:pStyle w:val="af0"/>
        <w:ind w:left="210" w:right="210" w:firstLine="210"/>
      </w:pPr>
      <w:r>
        <w:rPr>
          <w:rFonts w:hint="eastAsia"/>
        </w:rPr>
        <w:t>1.</w:t>
      </w:r>
      <w:r>
        <w:rPr>
          <w:rFonts w:hint="eastAsia"/>
        </w:rPr>
        <w:t>不支持事务（事务室指逻辑上的一组操作，组成这组操作的各个单元，要么全成功要么全失败）</w:t>
      </w:r>
    </w:p>
    <w:p w14:paraId="4A3FB55F" w14:textId="77777777" w:rsidR="00B160EF" w:rsidRDefault="00B160EF" w:rsidP="00B160EF">
      <w:pPr>
        <w:pStyle w:val="af0"/>
        <w:ind w:left="210" w:right="210" w:firstLine="210"/>
      </w:pPr>
      <w:r>
        <w:rPr>
          <w:rFonts w:hint="eastAsia"/>
        </w:rPr>
        <w:t>2.</w:t>
      </w:r>
      <w:r>
        <w:rPr>
          <w:rFonts w:hint="eastAsia"/>
        </w:rPr>
        <w:t>表计锁定，数据更新时锁定整个表：其锁表机制是表级锁定，这虽然可以让锁定的实现成本很小但是也同时大大降低了其并发性能。</w:t>
      </w:r>
    </w:p>
    <w:p w14:paraId="091DDB07" w14:textId="77777777" w:rsidR="00B160EF" w:rsidRDefault="00B160EF" w:rsidP="00B160EF">
      <w:pPr>
        <w:pStyle w:val="af0"/>
        <w:ind w:left="210" w:right="210" w:firstLine="210"/>
      </w:pPr>
      <w:r>
        <w:rPr>
          <w:rFonts w:hint="eastAsia"/>
        </w:rPr>
        <w:t>3.</w:t>
      </w:r>
      <w:r>
        <w:rPr>
          <w:rFonts w:hint="eastAsia"/>
        </w:rPr>
        <w:t>读写互相阻塞：不仅会在写入的时候阻塞读取，</w:t>
      </w:r>
      <w:r>
        <w:rPr>
          <w:rFonts w:hint="eastAsia"/>
        </w:rPr>
        <w:t>MyISAM</w:t>
      </w:r>
      <w:r>
        <w:rPr>
          <w:rFonts w:hint="eastAsia"/>
        </w:rPr>
        <w:t>还会在读取的时候阻塞写入，但读本身并不会阻塞另外的读。</w:t>
      </w:r>
    </w:p>
    <w:p w14:paraId="59684307" w14:textId="77777777" w:rsidR="00B160EF" w:rsidRDefault="00B160EF" w:rsidP="00B160EF">
      <w:pPr>
        <w:pStyle w:val="af0"/>
        <w:ind w:left="210" w:right="210" w:firstLine="210"/>
      </w:pPr>
      <w:r>
        <w:rPr>
          <w:rFonts w:hint="eastAsia"/>
        </w:rPr>
        <w:t>4.</w:t>
      </w:r>
      <w:r>
        <w:rPr>
          <w:rFonts w:hint="eastAsia"/>
        </w:rPr>
        <w:t>只会缓存索引：</w:t>
      </w:r>
      <w:r>
        <w:rPr>
          <w:rFonts w:hint="eastAsia"/>
        </w:rPr>
        <w:t>MyISAM</w:t>
      </w:r>
      <w:r>
        <w:rPr>
          <w:rFonts w:hint="eastAsia"/>
        </w:rPr>
        <w:t>可以通过</w:t>
      </w:r>
      <w:r>
        <w:rPr>
          <w:rFonts w:hint="eastAsia"/>
        </w:rPr>
        <w:t>key_buffer_size</w:t>
      </w:r>
      <w:r>
        <w:rPr>
          <w:rFonts w:hint="eastAsia"/>
        </w:rPr>
        <w:t>缓存索引，以大大提高访问性能减少磁盘</w:t>
      </w:r>
      <w:r>
        <w:rPr>
          <w:rFonts w:hint="eastAsia"/>
        </w:rPr>
        <w:t>IO</w:t>
      </w:r>
      <w:r>
        <w:rPr>
          <w:rFonts w:hint="eastAsia"/>
        </w:rPr>
        <w:t>，但是这个缓存区只会缓存索引，而不会缓存数据。</w:t>
      </w:r>
    </w:p>
    <w:p w14:paraId="0FE0592F" w14:textId="77777777" w:rsidR="00B160EF" w:rsidRDefault="00B160EF" w:rsidP="00B160EF">
      <w:pPr>
        <w:pStyle w:val="af0"/>
        <w:ind w:left="210" w:right="210" w:firstLine="210"/>
      </w:pPr>
      <w:r>
        <w:rPr>
          <w:rFonts w:hint="eastAsia"/>
        </w:rPr>
        <w:t>[root@mysql ~]# grep key_buffer /data/3306/my.cnf</w:t>
      </w:r>
    </w:p>
    <w:p w14:paraId="2CCA1A4C" w14:textId="77777777" w:rsidR="00B160EF" w:rsidRDefault="00B160EF" w:rsidP="00B160EF">
      <w:pPr>
        <w:pStyle w:val="af0"/>
        <w:ind w:left="210" w:right="210" w:firstLine="210"/>
      </w:pPr>
      <w:r>
        <w:rPr>
          <w:rFonts w:hint="eastAsia"/>
        </w:rPr>
        <w:t>key_buffer_size = 16M</w:t>
      </w:r>
    </w:p>
    <w:p w14:paraId="605F8E41" w14:textId="77777777" w:rsidR="00B160EF" w:rsidRDefault="00B160EF" w:rsidP="00B160EF">
      <w:pPr>
        <w:pStyle w:val="af0"/>
        <w:ind w:left="210" w:right="210" w:firstLine="210"/>
      </w:pPr>
      <w:r>
        <w:rPr>
          <w:rFonts w:hint="eastAsia"/>
        </w:rPr>
        <w:t>5.</w:t>
      </w:r>
      <w:r>
        <w:rPr>
          <w:rFonts w:hint="eastAsia"/>
        </w:rPr>
        <w:t>读取速度较快。占用资源相对少。</w:t>
      </w:r>
    </w:p>
    <w:p w14:paraId="4CE139BD" w14:textId="77777777" w:rsidR="00B160EF" w:rsidRDefault="00B160EF" w:rsidP="00B160EF">
      <w:pPr>
        <w:pStyle w:val="af0"/>
        <w:ind w:left="210" w:right="210" w:firstLine="210"/>
      </w:pPr>
      <w:r>
        <w:rPr>
          <w:rFonts w:hint="eastAsia"/>
        </w:rPr>
        <w:t>6.</w:t>
      </w:r>
      <w:r>
        <w:rPr>
          <w:rFonts w:hint="eastAsia"/>
        </w:rPr>
        <w:t>不支持外键约束，但支持全文索引。</w:t>
      </w:r>
    </w:p>
    <w:p w14:paraId="7770F79A" w14:textId="77777777" w:rsidR="00B160EF" w:rsidRDefault="00B160EF" w:rsidP="00B160EF">
      <w:pPr>
        <w:pStyle w:val="af0"/>
        <w:ind w:left="210" w:right="210" w:firstLine="210"/>
      </w:pPr>
      <w:r>
        <w:rPr>
          <w:rFonts w:hint="eastAsia"/>
        </w:rPr>
        <w:t>7.MyISAM</w:t>
      </w:r>
      <w:r>
        <w:rPr>
          <w:rFonts w:hint="eastAsia"/>
        </w:rPr>
        <w:t>引擎是</w:t>
      </w:r>
      <w:r>
        <w:rPr>
          <w:rFonts w:hint="eastAsia"/>
        </w:rPr>
        <w:t>MySQL5.5.5</w:t>
      </w:r>
      <w:r>
        <w:rPr>
          <w:rFonts w:hint="eastAsia"/>
        </w:rPr>
        <w:t>前缺省的存储引擎</w:t>
      </w:r>
    </w:p>
    <w:p w14:paraId="43D7B705" w14:textId="77777777" w:rsidR="00B160EF" w:rsidRDefault="00B160EF" w:rsidP="00B160EF">
      <w:pPr>
        <w:pStyle w:val="af0"/>
        <w:ind w:left="210" w:right="210" w:firstLine="210"/>
        <w:rPr>
          <w:color w:val="0000FF"/>
        </w:rPr>
      </w:pPr>
      <w:r>
        <w:rPr>
          <w:rFonts w:hint="eastAsia"/>
          <w:color w:val="0000FF"/>
        </w:rPr>
        <w:t>适合的业务：</w:t>
      </w:r>
    </w:p>
    <w:p w14:paraId="45952032" w14:textId="77777777" w:rsidR="00B160EF" w:rsidRDefault="00B160EF" w:rsidP="00B160EF">
      <w:pPr>
        <w:pStyle w:val="af0"/>
        <w:ind w:left="210" w:right="210" w:firstLine="210"/>
      </w:pPr>
      <w:r>
        <w:rPr>
          <w:rFonts w:hint="eastAsia"/>
        </w:rPr>
        <w:t>不需要事务支持的业务</w:t>
      </w:r>
    </w:p>
    <w:p w14:paraId="0500EECA" w14:textId="77777777" w:rsidR="00B160EF" w:rsidRDefault="00B160EF" w:rsidP="00B160EF">
      <w:pPr>
        <w:pStyle w:val="af0"/>
        <w:ind w:left="210" w:right="210" w:firstLine="210"/>
      </w:pPr>
      <w:r>
        <w:rPr>
          <w:rFonts w:hint="eastAsia"/>
        </w:rPr>
        <w:t>读多或者写多</w:t>
      </w:r>
    </w:p>
    <w:p w14:paraId="0FD57FF2" w14:textId="77777777" w:rsidR="00B160EF" w:rsidRDefault="00B160EF" w:rsidP="00B160EF">
      <w:pPr>
        <w:pStyle w:val="af0"/>
        <w:ind w:left="210" w:right="210" w:firstLine="210"/>
      </w:pPr>
      <w:r>
        <w:rPr>
          <w:rFonts w:hint="eastAsia"/>
        </w:rPr>
        <w:t>数据修改相对较少的业务</w:t>
      </w:r>
    </w:p>
    <w:p w14:paraId="0C9A221C" w14:textId="77777777" w:rsidR="00B160EF" w:rsidRDefault="00B160EF" w:rsidP="00B160EF">
      <w:pPr>
        <w:pStyle w:val="af0"/>
        <w:ind w:left="210" w:right="210" w:firstLine="210"/>
      </w:pPr>
      <w:r>
        <w:rPr>
          <w:rFonts w:hint="eastAsia"/>
        </w:rPr>
        <w:t>硬件资源比较差的机器</w:t>
      </w:r>
    </w:p>
    <w:p w14:paraId="0C4938ED" w14:textId="77777777" w:rsidR="00B160EF" w:rsidRDefault="00B160EF" w:rsidP="00B160EF">
      <w:pPr>
        <w:pStyle w:val="af0"/>
        <w:ind w:left="210" w:right="210" w:firstLine="210"/>
      </w:pPr>
    </w:p>
    <w:p w14:paraId="101B52AF" w14:textId="77777777" w:rsidR="00B160EF" w:rsidRDefault="00B160EF" w:rsidP="00B160EF">
      <w:pPr>
        <w:pStyle w:val="af0"/>
        <w:ind w:left="210" w:right="210" w:firstLine="210"/>
      </w:pPr>
      <w:r w:rsidRPr="00B160EF">
        <w:rPr>
          <w:rFonts w:hint="eastAsia"/>
          <w:b/>
          <w:color w:val="0432FF"/>
        </w:rPr>
        <w:t>InnoDB</w:t>
      </w:r>
      <w:r w:rsidRPr="00B160EF">
        <w:rPr>
          <w:rFonts w:hint="eastAsia"/>
          <w:b/>
          <w:color w:val="0432FF"/>
        </w:rPr>
        <w:t>引擎特点：</w:t>
      </w:r>
    </w:p>
    <w:p w14:paraId="033FB422" w14:textId="77777777" w:rsidR="00B160EF" w:rsidRDefault="00B160EF" w:rsidP="00B160EF">
      <w:pPr>
        <w:pStyle w:val="af0"/>
        <w:ind w:left="210" w:right="210" w:firstLine="210"/>
      </w:pPr>
      <w:r>
        <w:rPr>
          <w:rFonts w:hint="eastAsia"/>
        </w:rPr>
        <w:t>1.</w:t>
      </w:r>
      <w:r>
        <w:rPr>
          <w:rFonts w:hint="eastAsia"/>
        </w:rPr>
        <w:t>支持事务：支持</w:t>
      </w:r>
      <w:r>
        <w:rPr>
          <w:rFonts w:hint="eastAsia"/>
        </w:rPr>
        <w:t>4</w:t>
      </w:r>
      <w:r>
        <w:rPr>
          <w:rFonts w:hint="eastAsia"/>
        </w:rPr>
        <w:t>个事务隔离级别，支持多版本读</w:t>
      </w:r>
    </w:p>
    <w:p w14:paraId="3DEE2470" w14:textId="77777777" w:rsidR="00B160EF" w:rsidRDefault="00B160EF" w:rsidP="00B160EF">
      <w:pPr>
        <w:pStyle w:val="af0"/>
        <w:ind w:left="210" w:right="210" w:firstLine="210"/>
      </w:pPr>
      <w:r>
        <w:rPr>
          <w:rFonts w:hint="eastAsia"/>
        </w:rPr>
        <w:t>2.</w:t>
      </w:r>
      <w:r>
        <w:rPr>
          <w:rFonts w:hint="eastAsia"/>
        </w:rPr>
        <w:t>行级锁定（更新时一般是锁定当前行）：通过索引实现</w:t>
      </w:r>
    </w:p>
    <w:p w14:paraId="73F8BD58" w14:textId="77777777" w:rsidR="00B160EF" w:rsidRDefault="00B160EF" w:rsidP="00B160EF">
      <w:pPr>
        <w:pStyle w:val="af0"/>
        <w:ind w:left="210" w:right="210" w:firstLine="210"/>
      </w:pPr>
      <w:r>
        <w:rPr>
          <w:rFonts w:hint="eastAsia"/>
        </w:rPr>
        <w:t>3.</w:t>
      </w:r>
      <w:r>
        <w:rPr>
          <w:rFonts w:hint="eastAsia"/>
        </w:rPr>
        <w:t>读写阻塞与事务隔离级别相关</w:t>
      </w:r>
    </w:p>
    <w:p w14:paraId="2884D5F3" w14:textId="77777777" w:rsidR="00B160EF" w:rsidRDefault="00B160EF" w:rsidP="00B160EF">
      <w:pPr>
        <w:pStyle w:val="af0"/>
        <w:ind w:left="210" w:right="210" w:firstLine="210"/>
      </w:pPr>
      <w:r>
        <w:rPr>
          <w:rFonts w:hint="eastAsia"/>
        </w:rPr>
        <w:t>4.</w:t>
      </w:r>
      <w:r>
        <w:rPr>
          <w:rFonts w:hint="eastAsia"/>
        </w:rPr>
        <w:t>具有非常高效的缓存特性：能缓存索引，也能缓存数据。</w:t>
      </w:r>
    </w:p>
    <w:p w14:paraId="0B10A439" w14:textId="77777777" w:rsidR="00B160EF" w:rsidRDefault="00B160EF" w:rsidP="00B160EF">
      <w:pPr>
        <w:pStyle w:val="af0"/>
        <w:ind w:left="210" w:right="210" w:firstLine="210"/>
      </w:pPr>
      <w:r>
        <w:rPr>
          <w:rFonts w:hint="eastAsia"/>
        </w:rPr>
        <w:t>5.</w:t>
      </w:r>
      <w:r>
        <w:rPr>
          <w:rFonts w:hint="eastAsia"/>
        </w:rPr>
        <w:t>整个表和主键以</w:t>
      </w:r>
      <w:r>
        <w:rPr>
          <w:rFonts w:hint="eastAsia"/>
        </w:rPr>
        <w:t>Cluster</w:t>
      </w:r>
      <w:r>
        <w:rPr>
          <w:rFonts w:hint="eastAsia"/>
        </w:rPr>
        <w:t>方式存储，组成一颗平衡树。</w:t>
      </w:r>
    </w:p>
    <w:p w14:paraId="1878C320" w14:textId="77777777" w:rsidR="00B160EF" w:rsidRDefault="00B160EF" w:rsidP="00B160EF">
      <w:pPr>
        <w:pStyle w:val="af0"/>
        <w:ind w:left="210" w:right="210" w:firstLine="210"/>
      </w:pPr>
      <w:r>
        <w:rPr>
          <w:rFonts w:hint="eastAsia"/>
        </w:rPr>
        <w:t>6.</w:t>
      </w:r>
      <w:r>
        <w:rPr>
          <w:rFonts w:hint="eastAsia"/>
        </w:rPr>
        <w:t>支持分区，表空间，类似</w:t>
      </w:r>
      <w:r>
        <w:rPr>
          <w:rFonts w:hint="eastAsia"/>
        </w:rPr>
        <w:t>Oracle</w:t>
      </w:r>
      <w:r>
        <w:rPr>
          <w:rFonts w:hint="eastAsia"/>
        </w:rPr>
        <w:t>数据库</w:t>
      </w:r>
    </w:p>
    <w:p w14:paraId="6BE260BD" w14:textId="77777777" w:rsidR="00B160EF" w:rsidRDefault="00B160EF" w:rsidP="00B160EF">
      <w:pPr>
        <w:pStyle w:val="af0"/>
        <w:ind w:left="210" w:right="210" w:firstLine="210"/>
      </w:pPr>
      <w:r>
        <w:rPr>
          <w:rFonts w:hint="eastAsia"/>
        </w:rPr>
        <w:t>7.</w:t>
      </w:r>
      <w:r>
        <w:rPr>
          <w:rFonts w:hint="eastAsia"/>
        </w:rPr>
        <w:t>支持外键约束，</w:t>
      </w:r>
      <w:r>
        <w:rPr>
          <w:rFonts w:hint="eastAsia"/>
        </w:rPr>
        <w:t>5.5</w:t>
      </w:r>
      <w:r>
        <w:rPr>
          <w:rFonts w:hint="eastAsia"/>
        </w:rPr>
        <w:t>以前不支持全文索引，以后支持了。</w:t>
      </w:r>
    </w:p>
    <w:p w14:paraId="66A622C0" w14:textId="77777777" w:rsidR="00B160EF" w:rsidRPr="00B160EF" w:rsidRDefault="00B160EF" w:rsidP="00B160EF">
      <w:pPr>
        <w:pStyle w:val="af0"/>
        <w:ind w:left="210" w:right="210" w:firstLine="210"/>
        <w:rPr>
          <w:color w:val="0432FF"/>
        </w:rPr>
      </w:pPr>
      <w:r w:rsidRPr="00B160EF">
        <w:rPr>
          <w:rFonts w:hint="eastAsia"/>
          <w:color w:val="0432FF"/>
        </w:rPr>
        <w:t>适合的业务：</w:t>
      </w:r>
    </w:p>
    <w:p w14:paraId="0CC9A765" w14:textId="39E11E03" w:rsidR="00E06372" w:rsidRPr="00B160EF" w:rsidRDefault="00B160EF" w:rsidP="00B160EF">
      <w:pPr>
        <w:pStyle w:val="af0"/>
        <w:ind w:left="210" w:right="210" w:firstLine="210"/>
      </w:pPr>
      <w:r>
        <w:rPr>
          <w:rFonts w:hint="eastAsia"/>
        </w:rPr>
        <w:t>需要事务支持的业务</w:t>
      </w:r>
    </w:p>
    <w:p w14:paraId="2F279027" w14:textId="0A63B30E" w:rsidR="00E06372" w:rsidRDefault="00E06372" w:rsidP="00E11EB9">
      <w:pPr>
        <w:pStyle w:val="4"/>
      </w:pPr>
      <w:r>
        <w:rPr>
          <w:rFonts w:hint="eastAsia"/>
        </w:rPr>
        <w:t>27</w:t>
      </w:r>
      <w:r w:rsidR="00EC4518">
        <w:t xml:space="preserve"> </w:t>
      </w:r>
      <w:r>
        <w:rPr>
          <w:rFonts w:hint="eastAsia"/>
        </w:rPr>
        <w:t>如何调整生产线中</w:t>
      </w:r>
      <w:r>
        <w:rPr>
          <w:rFonts w:hint="eastAsia"/>
        </w:rPr>
        <w:t>MySQL</w:t>
      </w:r>
      <w:r w:rsidR="00EC4518">
        <w:rPr>
          <w:rFonts w:hint="eastAsia"/>
        </w:rPr>
        <w:t>数据库的字符集</w:t>
      </w:r>
      <w:r w:rsidR="00EC4518">
        <w:rPr>
          <w:rFonts w:hint="eastAsia"/>
        </w:rPr>
        <w:t>,</w:t>
      </w:r>
      <w:r w:rsidR="00EC4518">
        <w:rPr>
          <w:rFonts w:hint="eastAsia"/>
        </w:rPr>
        <w:t>例如</w:t>
      </w:r>
      <w:r w:rsidR="00EC4518">
        <w:rPr>
          <w:rFonts w:hint="eastAsia"/>
        </w:rPr>
        <w:t>:</w:t>
      </w:r>
      <w:r>
        <w:rPr>
          <w:rFonts w:hint="eastAsia"/>
        </w:rPr>
        <w:t>从</w:t>
      </w:r>
      <w:r>
        <w:rPr>
          <w:rFonts w:hint="eastAsia"/>
        </w:rPr>
        <w:t>UTF8</w:t>
      </w:r>
      <w:r>
        <w:rPr>
          <w:rFonts w:hint="eastAsia"/>
        </w:rPr>
        <w:t>改成</w:t>
      </w:r>
      <w:r>
        <w:rPr>
          <w:rFonts w:hint="eastAsia"/>
        </w:rPr>
        <w:t>GBK</w:t>
      </w:r>
      <w:r>
        <w:rPr>
          <w:rFonts w:hint="eastAsia"/>
        </w:rPr>
        <w:t>，请给出完整步骤。</w:t>
      </w:r>
    </w:p>
    <w:p w14:paraId="79D7E9CF" w14:textId="485EC886" w:rsidR="00EC4518" w:rsidRPr="00EC4518" w:rsidRDefault="00EC4518" w:rsidP="00EC4518">
      <w:pPr>
        <w:ind w:firstLine="210"/>
        <w:rPr>
          <w:color w:val="0432FF"/>
        </w:rPr>
      </w:pPr>
      <w:r w:rsidRPr="00EC4518">
        <w:rPr>
          <w:rFonts w:hint="eastAsia"/>
          <w:color w:val="0432FF"/>
        </w:rPr>
        <w:t>导出</w:t>
      </w:r>
      <w:r w:rsidRPr="00EC4518">
        <w:rPr>
          <w:rFonts w:hint="eastAsia"/>
          <w:color w:val="0432FF"/>
        </w:rPr>
        <w:t>sed</w:t>
      </w:r>
      <w:r w:rsidRPr="00EC4518">
        <w:rPr>
          <w:rFonts w:hint="eastAsia"/>
          <w:color w:val="0432FF"/>
        </w:rPr>
        <w:t>替换在导进来</w:t>
      </w:r>
    </w:p>
    <w:p w14:paraId="6B3192A6" w14:textId="77777777" w:rsidR="00EC4518" w:rsidRDefault="00EC4518" w:rsidP="00EC4518">
      <w:pPr>
        <w:pStyle w:val="af0"/>
        <w:ind w:left="210" w:right="210" w:firstLine="210"/>
        <w:rPr>
          <w:rFonts w:ascii="宋体" w:hAnsi="宋体" w:cs="宋体"/>
        </w:rPr>
      </w:pPr>
      <w:r>
        <w:rPr>
          <w:rFonts w:ascii="宋体" w:hAnsi="宋体" w:cs="宋体" w:hint="eastAsia"/>
        </w:rPr>
        <w:t>1）mysqldump数据备份（数据量大先导出表结构，sed替换），导出数据。</w:t>
      </w:r>
    </w:p>
    <w:p w14:paraId="67D3CC3C" w14:textId="77777777" w:rsidR="00EC4518" w:rsidRDefault="00EC4518" w:rsidP="00EC4518">
      <w:pPr>
        <w:pStyle w:val="af0"/>
        <w:ind w:left="210" w:right="210" w:firstLine="210"/>
        <w:rPr>
          <w:rFonts w:ascii="宋体" w:hAnsi="宋体" w:cs="宋体"/>
        </w:rPr>
      </w:pPr>
      <w:r>
        <w:rPr>
          <w:rFonts w:ascii="宋体" w:hAnsi="宋体" w:cs="宋体" w:hint="eastAsia"/>
        </w:rPr>
        <w:t>2）在备份中把字符集改了给成GBK。例如：sed 替换</w:t>
      </w:r>
    </w:p>
    <w:p w14:paraId="434F0339" w14:textId="77777777" w:rsidR="00EC4518" w:rsidRDefault="00EC4518" w:rsidP="00EC4518">
      <w:pPr>
        <w:pStyle w:val="af0"/>
        <w:ind w:left="210" w:right="210" w:firstLine="210"/>
        <w:rPr>
          <w:rFonts w:ascii="宋体" w:hAnsi="宋体" w:cs="宋体"/>
        </w:rPr>
      </w:pPr>
      <w:r>
        <w:rPr>
          <w:rFonts w:ascii="宋体" w:hAnsi="宋体" w:cs="宋体" w:hint="eastAsia"/>
        </w:rPr>
        <w:t>3）修改系统配置调整字符集生效。</w:t>
      </w:r>
    </w:p>
    <w:p w14:paraId="493B6AFD" w14:textId="77777777" w:rsidR="00EC4518" w:rsidRDefault="00EC4518" w:rsidP="00EC4518">
      <w:pPr>
        <w:pStyle w:val="af0"/>
        <w:ind w:left="210" w:right="210" w:firstLine="210"/>
        <w:rPr>
          <w:rFonts w:ascii="宋体" w:hAnsi="宋体" w:cs="宋体"/>
        </w:rPr>
      </w:pPr>
      <w:r>
        <w:rPr>
          <w:rFonts w:ascii="宋体" w:hAnsi="宋体" w:cs="宋体" w:hint="eastAsia"/>
        </w:rPr>
        <w:t>4）mysql 把表结构还原，再把数据还原。</w:t>
      </w:r>
    </w:p>
    <w:p w14:paraId="1BD2066E" w14:textId="76697FF5" w:rsidR="00E06372" w:rsidRPr="00EC4518" w:rsidRDefault="00EC4518" w:rsidP="00EC4518">
      <w:pPr>
        <w:pStyle w:val="af0"/>
        <w:ind w:left="210" w:right="210" w:firstLine="210"/>
        <w:rPr>
          <w:rFonts w:ascii="宋体" w:hAnsi="宋体" w:cs="宋体"/>
        </w:rPr>
      </w:pPr>
      <w:r>
        <w:rPr>
          <w:rFonts w:ascii="宋体" w:hAnsi="宋体" w:cs="宋体" w:hint="eastAsia"/>
        </w:rPr>
        <w:t>5）开发把程序改成对应的字符集。</w:t>
      </w:r>
    </w:p>
    <w:p w14:paraId="634D70C4" w14:textId="6B86E399" w:rsidR="00E06372" w:rsidRDefault="00E06372" w:rsidP="00E11EB9">
      <w:pPr>
        <w:pStyle w:val="4"/>
      </w:pPr>
      <w:r>
        <w:rPr>
          <w:rFonts w:hint="eastAsia"/>
        </w:rPr>
        <w:t>28</w:t>
      </w:r>
      <w:r w:rsidR="00302CD5">
        <w:t xml:space="preserve"> </w:t>
      </w:r>
      <w:r>
        <w:rPr>
          <w:rFonts w:hint="eastAsia"/>
        </w:rPr>
        <w:t>请描述</w:t>
      </w:r>
      <w:r>
        <w:rPr>
          <w:rFonts w:hint="eastAsia"/>
        </w:rPr>
        <w:t>MySQL</w:t>
      </w:r>
      <w:r>
        <w:rPr>
          <w:rFonts w:hint="eastAsia"/>
        </w:rPr>
        <w:t>里中文数据乱码的背后原理，以及工作中如何防止数据库数据乱码？</w:t>
      </w:r>
    </w:p>
    <w:p w14:paraId="2826E2B9" w14:textId="61A56C34" w:rsidR="00EA2C7E" w:rsidRPr="00EA2C7E" w:rsidRDefault="00EA2C7E" w:rsidP="00EA2C7E">
      <w:pPr>
        <w:spacing w:line="360" w:lineRule="auto"/>
        <w:ind w:firstLine="210"/>
        <w:rPr>
          <w:b/>
          <w:color w:val="0432FF"/>
        </w:rPr>
      </w:pPr>
      <w:r w:rsidRPr="00EA2C7E">
        <w:rPr>
          <w:rFonts w:hint="eastAsia"/>
          <w:b/>
          <w:color w:val="0432FF"/>
        </w:rPr>
        <w:t>中文数据乱码背后原理</w:t>
      </w:r>
    </w:p>
    <w:p w14:paraId="76D48E8C" w14:textId="77777777" w:rsidR="00EA2C7E" w:rsidRDefault="00EA2C7E" w:rsidP="00EA2C7E">
      <w:pPr>
        <w:pStyle w:val="af0"/>
        <w:ind w:left="210" w:right="210" w:firstLine="210"/>
      </w:pPr>
      <w:r>
        <w:rPr>
          <w:rFonts w:hint="eastAsia"/>
        </w:rPr>
        <w:t>1</w:t>
      </w:r>
      <w:r>
        <w:rPr>
          <w:rFonts w:hint="eastAsia"/>
        </w:rPr>
        <w:t>）环境本身不对，插入了错误数据，很难解决。</w:t>
      </w:r>
    </w:p>
    <w:p w14:paraId="536D8BAA" w14:textId="77777777" w:rsidR="00EA2C7E" w:rsidRDefault="00EA2C7E" w:rsidP="00EA2C7E">
      <w:pPr>
        <w:pStyle w:val="af0"/>
        <w:ind w:left="210" w:right="210" w:firstLine="210"/>
      </w:pPr>
      <w:r>
        <w:rPr>
          <w:rFonts w:hint="eastAsia"/>
        </w:rPr>
        <w:t>2</w:t>
      </w:r>
      <w:r>
        <w:rPr>
          <w:rFonts w:hint="eastAsia"/>
        </w:rPr>
        <w:t>）环境对的时候插入了正确数据，客户端环境破坏了，查看乱码了。</w:t>
      </w:r>
    </w:p>
    <w:p w14:paraId="2965241B" w14:textId="42195A2E" w:rsidR="00EA2C7E" w:rsidRPr="00EA2C7E" w:rsidRDefault="00EA2C7E" w:rsidP="00EA2C7E">
      <w:pPr>
        <w:spacing w:line="360" w:lineRule="auto"/>
        <w:ind w:firstLine="210"/>
        <w:rPr>
          <w:b/>
          <w:color w:val="0432FF"/>
        </w:rPr>
      </w:pPr>
      <w:r w:rsidRPr="00EA2C7E">
        <w:rPr>
          <w:rFonts w:hint="eastAsia"/>
          <w:b/>
          <w:color w:val="0432FF"/>
        </w:rPr>
        <w:t>如何防止数据库乱码</w:t>
      </w:r>
    </w:p>
    <w:p w14:paraId="7BA37D17" w14:textId="4BECA80D" w:rsidR="00167735" w:rsidRDefault="00167735" w:rsidP="00167735">
      <w:pPr>
        <w:pStyle w:val="af0"/>
        <w:ind w:left="210" w:right="210" w:firstLine="210"/>
      </w:pPr>
      <w:r>
        <w:rPr>
          <w:rFonts w:hint="eastAsia"/>
        </w:rPr>
        <w:t>1</w:t>
      </w:r>
      <w:r>
        <w:rPr>
          <w:rFonts w:hint="eastAsia"/>
        </w:rPr>
        <w:t>、</w:t>
      </w:r>
      <w:r>
        <w:rPr>
          <w:rFonts w:hint="eastAsia"/>
        </w:rPr>
        <w:t>Linux</w:t>
      </w:r>
      <w:r>
        <w:rPr>
          <w:rFonts w:hint="eastAsia"/>
        </w:rPr>
        <w:t>客户端字符集。（</w:t>
      </w:r>
      <w:r>
        <w:rPr>
          <w:rFonts w:hint="eastAsia"/>
        </w:rPr>
        <w:t>UTF8</w:t>
      </w:r>
      <w:r>
        <w:rPr>
          <w:rFonts w:hint="eastAsia"/>
        </w:rPr>
        <w:t>）</w:t>
      </w:r>
    </w:p>
    <w:p w14:paraId="4A02DD0E" w14:textId="77777777" w:rsidR="00167735" w:rsidRDefault="00167735" w:rsidP="00167735">
      <w:pPr>
        <w:pStyle w:val="af0"/>
        <w:ind w:left="210" w:right="210" w:firstLine="210"/>
      </w:pPr>
      <w:r>
        <w:rPr>
          <w:rFonts w:hint="eastAsia"/>
        </w:rPr>
        <w:t>2</w:t>
      </w:r>
      <w:r>
        <w:rPr>
          <w:rFonts w:hint="eastAsia"/>
        </w:rPr>
        <w:t>、</w:t>
      </w:r>
      <w:r>
        <w:rPr>
          <w:rFonts w:hint="eastAsia"/>
        </w:rPr>
        <w:t>Linux</w:t>
      </w:r>
      <w:r>
        <w:rPr>
          <w:rFonts w:hint="eastAsia"/>
        </w:rPr>
        <w:t>服务端字符集。（</w:t>
      </w:r>
      <w:r>
        <w:rPr>
          <w:rFonts w:hint="eastAsia"/>
        </w:rPr>
        <w:t>LANG="zh_CN.UTF-8"</w:t>
      </w:r>
      <w:r>
        <w:rPr>
          <w:rFonts w:hint="eastAsia"/>
        </w:rPr>
        <w:t>）</w:t>
      </w:r>
    </w:p>
    <w:p w14:paraId="6AE74C1B" w14:textId="77777777" w:rsidR="00167735" w:rsidRDefault="00167735" w:rsidP="00167735">
      <w:pPr>
        <w:pStyle w:val="af0"/>
        <w:ind w:left="210" w:right="210" w:firstLine="210"/>
      </w:pPr>
      <w:r>
        <w:rPr>
          <w:rFonts w:hint="eastAsia"/>
        </w:rPr>
        <w:t>3</w:t>
      </w:r>
      <w:r>
        <w:rPr>
          <w:rFonts w:hint="eastAsia"/>
        </w:rPr>
        <w:t>、数据库客户端字符集。（</w:t>
      </w:r>
      <w:r>
        <w:rPr>
          <w:rFonts w:hint="eastAsia"/>
        </w:rPr>
        <w:t>UTF8</w:t>
      </w:r>
      <w:r>
        <w:rPr>
          <w:rFonts w:hint="eastAsia"/>
        </w:rPr>
        <w:t>）</w:t>
      </w:r>
    </w:p>
    <w:p w14:paraId="465FA8D6" w14:textId="77777777" w:rsidR="00167735" w:rsidRDefault="00167735" w:rsidP="00167735">
      <w:pPr>
        <w:pStyle w:val="af0"/>
        <w:ind w:left="210" w:right="210" w:firstLine="210"/>
      </w:pPr>
      <w:r>
        <w:rPr>
          <w:rFonts w:hint="eastAsia"/>
        </w:rPr>
        <w:t>4</w:t>
      </w:r>
      <w:r>
        <w:rPr>
          <w:rFonts w:hint="eastAsia"/>
        </w:rPr>
        <w:t>、数据库服务端字符集。</w:t>
      </w:r>
    </w:p>
    <w:p w14:paraId="5EDCEB7D" w14:textId="77777777" w:rsidR="00167735" w:rsidRDefault="00167735" w:rsidP="00167735">
      <w:pPr>
        <w:pStyle w:val="af0"/>
        <w:ind w:left="210" w:right="210" w:firstLine="210"/>
      </w:pPr>
      <w:r>
        <w:rPr>
          <w:rFonts w:hint="eastAsia"/>
        </w:rPr>
        <w:t>5</w:t>
      </w:r>
      <w:r>
        <w:rPr>
          <w:rFonts w:hint="eastAsia"/>
        </w:rPr>
        <w:t>、具体数据库的字符集。</w:t>
      </w:r>
    </w:p>
    <w:p w14:paraId="5C42FAC4" w14:textId="77777777" w:rsidR="00167735" w:rsidRDefault="00167735" w:rsidP="00167735">
      <w:pPr>
        <w:pStyle w:val="af0"/>
        <w:ind w:left="210" w:right="210" w:firstLine="210"/>
      </w:pPr>
      <w:r>
        <w:rPr>
          <w:rFonts w:hint="eastAsia"/>
        </w:rPr>
        <w:t>6</w:t>
      </w:r>
      <w:r>
        <w:rPr>
          <w:rFonts w:hint="eastAsia"/>
        </w:rPr>
        <w:t>、表的字符集。</w:t>
      </w:r>
    </w:p>
    <w:p w14:paraId="75155199" w14:textId="61FD427D" w:rsidR="00E06372" w:rsidRDefault="00167735" w:rsidP="00167735">
      <w:pPr>
        <w:pStyle w:val="af0"/>
        <w:ind w:left="210" w:right="210" w:firstLine="210"/>
      </w:pPr>
      <w:r>
        <w:rPr>
          <w:rFonts w:hint="eastAsia"/>
        </w:rPr>
        <w:t>7</w:t>
      </w:r>
      <w:r>
        <w:rPr>
          <w:rFonts w:hint="eastAsia"/>
        </w:rPr>
        <w:t>、</w:t>
      </w:r>
      <w:r>
        <w:rPr>
          <w:rFonts w:hint="eastAsia"/>
        </w:rPr>
        <w:t>PHP/Java</w:t>
      </w:r>
      <w:r>
        <w:rPr>
          <w:rFonts w:hint="eastAsia"/>
        </w:rPr>
        <w:t>程序字符集。</w:t>
      </w:r>
    </w:p>
    <w:p w14:paraId="4DE8631A" w14:textId="58D91266" w:rsidR="00E06372" w:rsidRDefault="00E06372" w:rsidP="00E11EB9">
      <w:pPr>
        <w:pStyle w:val="4"/>
      </w:pPr>
      <w:r>
        <w:rPr>
          <w:rFonts w:hint="eastAsia"/>
        </w:rPr>
        <w:t>29</w:t>
      </w:r>
      <w:r w:rsidR="009E4A03">
        <w:t xml:space="preserve"> </w:t>
      </w:r>
      <w:r>
        <w:rPr>
          <w:rFonts w:hint="eastAsia"/>
        </w:rPr>
        <w:t>企业生产</w:t>
      </w:r>
      <w:r w:rsidR="009E4A03">
        <w:rPr>
          <w:rFonts w:hint="eastAsia"/>
        </w:rPr>
        <w:t>MySQL</w:t>
      </w:r>
      <w:r>
        <w:rPr>
          <w:rFonts w:hint="eastAsia"/>
        </w:rPr>
        <w:t>如何优化？</w:t>
      </w:r>
      <w:r>
        <w:rPr>
          <w:rFonts w:hint="eastAsia"/>
        </w:rPr>
        <w:t xml:space="preserve"> </w:t>
      </w:r>
    </w:p>
    <w:p w14:paraId="1DCD6F21" w14:textId="77777777" w:rsidR="00E53EE0" w:rsidRDefault="00195BEA" w:rsidP="001E3C39">
      <w:pPr>
        <w:pStyle w:val="af0"/>
        <w:ind w:left="210" w:right="210" w:firstLine="210"/>
      </w:pPr>
      <w:hyperlink r:id="rId10" w:history="1">
        <w:r w:rsidR="00E53EE0" w:rsidRPr="00E53EE0">
          <w:rPr>
            <w:rStyle w:val="a7"/>
          </w:rPr>
          <w:t>http://www.xuliangwei.com/xubusi/213.html</w:t>
        </w:r>
      </w:hyperlink>
    </w:p>
    <w:p w14:paraId="47FE2704" w14:textId="6D2CF491" w:rsidR="001E3C39" w:rsidRPr="001E3C39" w:rsidRDefault="001E3C39" w:rsidP="001E3C39">
      <w:pPr>
        <w:pStyle w:val="af0"/>
        <w:ind w:left="210" w:right="210" w:firstLine="210"/>
      </w:pPr>
      <w:r>
        <w:rPr>
          <w:rFonts w:hint="eastAsia"/>
        </w:rPr>
        <w:t>MySQL</w:t>
      </w:r>
      <w:r>
        <w:rPr>
          <w:rFonts w:hint="eastAsia"/>
        </w:rPr>
        <w:t>数据库的优化–运维架构师必会高薪技能，笔者近六年来一线城市工作实战经验</w:t>
      </w:r>
    </w:p>
    <w:p w14:paraId="63F25F4B" w14:textId="20EEC874" w:rsidR="00E11EB9" w:rsidRDefault="00E11EB9" w:rsidP="00E11EB9">
      <w:pPr>
        <w:pStyle w:val="4"/>
      </w:pPr>
      <w:r>
        <w:rPr>
          <w:rFonts w:hint="eastAsia"/>
        </w:rPr>
        <w:t>30</w:t>
      </w:r>
      <w:r w:rsidR="003446CC">
        <w:t xml:space="preserve"> </w:t>
      </w:r>
      <w:r w:rsidR="00E06372">
        <w:rPr>
          <w:rFonts w:hint="eastAsia"/>
        </w:rPr>
        <w:t>MySQL</w:t>
      </w:r>
      <w:r w:rsidR="00E06372">
        <w:rPr>
          <w:rFonts w:hint="eastAsia"/>
        </w:rPr>
        <w:t>集群和高可用方案有哪些，再生产场景你都用过哪些方案？</w:t>
      </w:r>
      <w:r w:rsidR="00E06372">
        <w:rPr>
          <w:rFonts w:hint="eastAsia"/>
        </w:rPr>
        <w:t xml:space="preserve"> </w:t>
      </w:r>
    </w:p>
    <w:p w14:paraId="6CF2A3D0" w14:textId="390302F5" w:rsidR="00E06372" w:rsidRPr="00E7776E" w:rsidRDefault="00E06372" w:rsidP="00E7776E">
      <w:pPr>
        <w:ind w:firstLine="210"/>
        <w:rPr>
          <w:b/>
          <w:color w:val="FF0000"/>
        </w:rPr>
      </w:pPr>
      <w:r w:rsidRPr="00E11EB9">
        <w:rPr>
          <w:rFonts w:hint="eastAsia"/>
          <w:b/>
          <w:color w:val="FF0000"/>
        </w:rPr>
        <w:t>提示：注意解答问题的高度和宽度</w:t>
      </w:r>
    </w:p>
    <w:p w14:paraId="006D8921" w14:textId="6F32D0A9" w:rsidR="003446CC" w:rsidRDefault="003446CC" w:rsidP="003446CC">
      <w:pPr>
        <w:pStyle w:val="af0"/>
        <w:ind w:left="210" w:right="210" w:firstLine="210"/>
      </w:pPr>
      <w:r>
        <w:rPr>
          <w:rFonts w:hint="eastAsia"/>
        </w:rPr>
        <w:t>主从复制：我在工作中曾经用过一主多从（主库提供主，从库提供从），我也用过双主多从，我也用过级联</w:t>
      </w:r>
      <w:r>
        <w:rPr>
          <w:rFonts w:hint="eastAsia"/>
        </w:rPr>
        <w:t xml:space="preserve">M-M-S </w:t>
      </w:r>
      <w:r>
        <w:rPr>
          <w:rFonts w:hint="eastAsia"/>
        </w:rPr>
        <w:t>，工作的时候</w:t>
      </w:r>
      <w:r>
        <w:rPr>
          <w:rFonts w:hint="eastAsia"/>
        </w:rPr>
        <w:t>VIP</w:t>
      </w:r>
      <w:r>
        <w:rPr>
          <w:rFonts w:hint="eastAsia"/>
        </w:rPr>
        <w:t>在一个机器上面，一个宕机可以飘到另外一个上面去。我们也没什么高可用，就是一主多从</w:t>
      </w:r>
    </w:p>
    <w:p w14:paraId="05326CA4" w14:textId="77777777" w:rsidR="003446CC" w:rsidRDefault="003446CC" w:rsidP="003446CC">
      <w:pPr>
        <w:pStyle w:val="af0"/>
        <w:ind w:left="210" w:right="210" w:firstLine="210"/>
        <w:rPr>
          <w:color w:val="0000FF"/>
        </w:rPr>
      </w:pPr>
      <w:r>
        <w:rPr>
          <w:rFonts w:hint="eastAsia"/>
          <w:color w:val="0000FF"/>
        </w:rPr>
        <w:t>集群就是主从复制，然后加上读写分离（</w:t>
      </w:r>
      <w:r>
        <w:rPr>
          <w:rFonts w:hint="eastAsia"/>
          <w:color w:val="0000FF"/>
        </w:rPr>
        <w:t>amoeba ,</w:t>
      </w:r>
      <w:r>
        <w:rPr>
          <w:rFonts w:hint="eastAsia"/>
          <w:color w:val="0000FF"/>
        </w:rPr>
        <w:t>程序来做到，</w:t>
      </w:r>
      <w:r>
        <w:rPr>
          <w:rFonts w:hint="eastAsia"/>
          <w:color w:val="0000FF"/>
        </w:rPr>
        <w:t>MySQL-proxy</w:t>
      </w:r>
      <w:r>
        <w:rPr>
          <w:rFonts w:hint="eastAsia"/>
          <w:color w:val="0000FF"/>
        </w:rPr>
        <w:t>）</w:t>
      </w:r>
      <w:r>
        <w:rPr>
          <w:rFonts w:hint="eastAsia"/>
          <w:color w:val="0000FF"/>
        </w:rPr>
        <w:t>,</w:t>
      </w:r>
      <w:r>
        <w:rPr>
          <w:rFonts w:hint="eastAsia"/>
          <w:color w:val="0000FF"/>
        </w:rPr>
        <w:t>然后高可用这块是</w:t>
      </w:r>
      <w:r>
        <w:rPr>
          <w:rFonts w:ascii="宋体" w:hAnsi="宋体" w:cs="宋体" w:hint="eastAsia"/>
          <w:color w:val="0000FF"/>
        </w:rPr>
        <w:t>keepalive+主从复制（互为主从，keepalive来回切），keepalive+drdb,mysqlmmm,mha,pxc。</w:t>
      </w:r>
    </w:p>
    <w:p w14:paraId="7A7E8526" w14:textId="0B7BD118" w:rsidR="003446CC" w:rsidRDefault="003446CC" w:rsidP="003446CC">
      <w:pPr>
        <w:pStyle w:val="af0"/>
        <w:ind w:left="210" w:right="210" w:firstLine="210"/>
      </w:pPr>
      <w:r>
        <w:t>1.</w:t>
      </w:r>
      <w:r>
        <w:rPr>
          <w:rFonts w:hint="eastAsia"/>
        </w:rPr>
        <w:t>主从复制、读写分离、</w:t>
      </w:r>
      <w:r>
        <w:rPr>
          <w:rFonts w:hint="eastAsia"/>
        </w:rPr>
        <w:t>keepalive+</w:t>
      </w:r>
      <w:r>
        <w:rPr>
          <w:rFonts w:hint="eastAsia"/>
        </w:rPr>
        <w:t>主从复制、</w:t>
      </w:r>
      <w:r>
        <w:rPr>
          <w:rFonts w:hint="eastAsia"/>
        </w:rPr>
        <w:t>MHA</w:t>
      </w:r>
      <w:r>
        <w:rPr>
          <w:rFonts w:hint="eastAsia"/>
        </w:rPr>
        <w:t>、</w:t>
      </w:r>
      <w:r>
        <w:rPr>
          <w:rFonts w:hint="eastAsia"/>
        </w:rPr>
        <w:t>MySQL-proxy</w:t>
      </w:r>
      <w:r>
        <w:rPr>
          <w:rFonts w:hint="eastAsia"/>
        </w:rPr>
        <w:t>、</w:t>
      </w:r>
      <w:r>
        <w:rPr>
          <w:rFonts w:hint="eastAsia"/>
        </w:rPr>
        <w:t>MMM</w:t>
      </w:r>
      <w:r>
        <w:rPr>
          <w:rFonts w:hint="eastAsia"/>
        </w:rPr>
        <w:t>等</w:t>
      </w:r>
    </w:p>
    <w:p w14:paraId="62C709A2" w14:textId="28113633" w:rsidR="003446CC" w:rsidRDefault="003446CC" w:rsidP="003446CC">
      <w:pPr>
        <w:pStyle w:val="af0"/>
        <w:ind w:left="210" w:right="210" w:firstLine="210"/>
      </w:pPr>
      <w:r>
        <w:t>2.</w:t>
      </w:r>
      <w:r>
        <w:rPr>
          <w:rFonts w:hint="eastAsia"/>
        </w:rPr>
        <w:t>我们公司就是用主从复制来实现</w:t>
      </w:r>
      <w:r>
        <w:rPr>
          <w:rFonts w:hint="eastAsia"/>
        </w:rPr>
        <w:t>MySQL</w:t>
      </w:r>
      <w:r>
        <w:rPr>
          <w:rFonts w:hint="eastAsia"/>
        </w:rPr>
        <w:t>集群和高可用，读写分离这块我们是开发通过程序来实现的，然后</w:t>
      </w:r>
      <w:r>
        <w:rPr>
          <w:rFonts w:hint="eastAsia"/>
        </w:rPr>
        <w:t>MySQL</w:t>
      </w:r>
      <w:r>
        <w:rPr>
          <w:rFonts w:hint="eastAsia"/>
        </w:rPr>
        <w:t>集群前端加缓存，数据库</w:t>
      </w:r>
      <w:r>
        <w:rPr>
          <w:rFonts w:hint="eastAsia"/>
        </w:rPr>
        <w:t>1</w:t>
      </w:r>
      <w:r>
        <w:rPr>
          <w:rFonts w:hint="eastAsia"/>
        </w:rPr>
        <w:t>主</w:t>
      </w:r>
      <w:r>
        <w:rPr>
          <w:rFonts w:hint="eastAsia"/>
        </w:rPr>
        <w:t>5</w:t>
      </w:r>
      <w:r>
        <w:rPr>
          <w:rFonts w:hint="eastAsia"/>
        </w:rPr>
        <w:t>从，单独拿一台从库来做慢同步，用于主库宕机的备用机，其他从库做负载均衡，定期检查监控主从复制，开启慢查询，定时任务切换，用</w:t>
      </w:r>
      <w:r>
        <w:rPr>
          <w:rFonts w:hint="eastAsia"/>
        </w:rPr>
        <w:t>mysqlsla</w:t>
      </w:r>
      <w:r>
        <w:rPr>
          <w:rFonts w:hint="eastAsia"/>
        </w:rPr>
        <w:t>语句进行读取，把结果定时发给核心运维总监，核心开发人员，及</w:t>
      </w:r>
      <w:r>
        <w:rPr>
          <w:rFonts w:hint="eastAsia"/>
        </w:rPr>
        <w:t>CTO</w:t>
      </w:r>
      <w:r>
        <w:rPr>
          <w:rFonts w:hint="eastAsia"/>
        </w:rPr>
        <w:t>的邮箱</w:t>
      </w:r>
    </w:p>
    <w:p w14:paraId="33834E29" w14:textId="56F5F1D6" w:rsidR="00E06372" w:rsidRDefault="00E06372" w:rsidP="00E11EB9">
      <w:pPr>
        <w:pStyle w:val="4"/>
      </w:pPr>
      <w:r>
        <w:rPr>
          <w:rFonts w:hint="eastAsia"/>
        </w:rPr>
        <w:t>31</w:t>
      </w:r>
      <w:r w:rsidR="00EB1C8F">
        <w:t xml:space="preserve"> </w:t>
      </w:r>
      <w:r>
        <w:rPr>
          <w:rFonts w:hint="eastAsia"/>
        </w:rPr>
        <w:t>你维护的企业里</w:t>
      </w:r>
      <w:r>
        <w:rPr>
          <w:rFonts w:hint="eastAsia"/>
        </w:rPr>
        <w:t>MySQL</w:t>
      </w:r>
      <w:r>
        <w:rPr>
          <w:rFonts w:hint="eastAsia"/>
        </w:rPr>
        <w:t>服务架构能说下么？</w:t>
      </w:r>
    </w:p>
    <w:p w14:paraId="3E6FF5EC" w14:textId="77777777" w:rsidR="00EB1C8F" w:rsidRPr="00F650BA" w:rsidRDefault="00EB1C8F" w:rsidP="00F650BA">
      <w:pPr>
        <w:ind w:firstLine="210"/>
        <w:rPr>
          <w:color w:val="0432FF"/>
        </w:rPr>
      </w:pPr>
      <w:r w:rsidRPr="00F650BA">
        <w:rPr>
          <w:rFonts w:hint="eastAsia"/>
          <w:color w:val="0432FF"/>
        </w:rPr>
        <w:t>一主五从，</w:t>
      </w:r>
      <w:r w:rsidRPr="00F650BA">
        <w:rPr>
          <w:rFonts w:hint="eastAsia"/>
          <w:color w:val="0432FF"/>
        </w:rPr>
        <w:t>3</w:t>
      </w:r>
      <w:r w:rsidRPr="00F650BA">
        <w:rPr>
          <w:rFonts w:hint="eastAsia"/>
          <w:color w:val="0432FF"/>
        </w:rPr>
        <w:t>个用</w:t>
      </w:r>
      <w:r w:rsidRPr="00F650BA">
        <w:rPr>
          <w:rFonts w:hint="eastAsia"/>
          <w:color w:val="0432FF"/>
        </w:rPr>
        <w:t>LVS</w:t>
      </w:r>
      <w:r w:rsidRPr="00F650BA">
        <w:rPr>
          <w:rFonts w:hint="eastAsia"/>
          <w:color w:val="0432FF"/>
        </w:rPr>
        <w:t>做负载均衡，一个做备份，一个给开发用，程序来做读写分离，给</w:t>
      </w:r>
      <w:r w:rsidRPr="00F650BA">
        <w:rPr>
          <w:rFonts w:hint="eastAsia"/>
          <w:color w:val="0432FF"/>
        </w:rPr>
        <w:t>2</w:t>
      </w:r>
      <w:r w:rsidRPr="00F650BA">
        <w:rPr>
          <w:rFonts w:hint="eastAsia"/>
          <w:color w:val="0432FF"/>
        </w:rPr>
        <w:t>个</w:t>
      </w:r>
      <w:r w:rsidRPr="00F650BA">
        <w:rPr>
          <w:rFonts w:hint="eastAsia"/>
          <w:color w:val="0432FF"/>
        </w:rPr>
        <w:t>VIP</w:t>
      </w:r>
      <w:r w:rsidRPr="00F650BA">
        <w:rPr>
          <w:rFonts w:hint="eastAsia"/>
          <w:color w:val="0432FF"/>
        </w:rPr>
        <w:t>，一个是主一个是从，程序来连，怎么授权？三种方法：忽略授权表同步，分别授权，用户是一个，最好是忽略授权表和</w:t>
      </w:r>
      <w:r w:rsidRPr="00F650BA">
        <w:rPr>
          <w:rFonts w:hint="eastAsia"/>
          <w:color w:val="0432FF"/>
        </w:rPr>
        <w:t>read only</w:t>
      </w:r>
      <w:r w:rsidRPr="00F650BA">
        <w:rPr>
          <w:rFonts w:hint="eastAsia"/>
          <w:color w:val="0432FF"/>
        </w:rPr>
        <w:t>，往多说。</w:t>
      </w:r>
    </w:p>
    <w:p w14:paraId="4F5A4E70" w14:textId="0E6B4D39" w:rsidR="00E06372" w:rsidRPr="00EB1C8F" w:rsidRDefault="00EB1C8F" w:rsidP="00EB1C8F">
      <w:pPr>
        <w:pStyle w:val="af0"/>
        <w:ind w:left="210" w:right="210" w:firstLine="210"/>
      </w:pPr>
      <w:r>
        <w:rPr>
          <w:rFonts w:hint="eastAsia"/>
        </w:rPr>
        <w:t>我们公司的</w:t>
      </w:r>
      <w:r>
        <w:rPr>
          <w:rFonts w:hint="eastAsia"/>
        </w:rPr>
        <w:t>MySQL</w:t>
      </w:r>
      <w:r>
        <w:rPr>
          <w:rFonts w:hint="eastAsia"/>
        </w:rPr>
        <w:t>服务架构，架构前面加缓存，数据库读写分离一主</w:t>
      </w:r>
      <w:r>
        <w:rPr>
          <w:rFonts w:hint="eastAsia"/>
        </w:rPr>
        <w:t>5</w:t>
      </w:r>
      <w:r>
        <w:rPr>
          <w:rFonts w:hint="eastAsia"/>
        </w:rPr>
        <w:t>从，从库做负载均衡，拿一个从库专门做主库的慢同步。用于主宕机了直接顶上使用，我做的最多的就是</w:t>
      </w:r>
      <w:r>
        <w:rPr>
          <w:rFonts w:hint="eastAsia"/>
        </w:rPr>
        <w:t>SQL</w:t>
      </w:r>
      <w:r>
        <w:rPr>
          <w:rFonts w:hint="eastAsia"/>
        </w:rPr>
        <w:t>语句调优，就是开启慢查询，然后定时任务切割，在用</w:t>
      </w:r>
      <w:r>
        <w:rPr>
          <w:rFonts w:hint="eastAsia"/>
        </w:rPr>
        <w:t>mysqlsla</w:t>
      </w:r>
      <w:r>
        <w:rPr>
          <w:rFonts w:hint="eastAsia"/>
        </w:rPr>
        <w:t>语句进行读取，并把结果定时发给核心运维总监，核心开发人员及</w:t>
      </w:r>
      <w:r>
        <w:rPr>
          <w:rFonts w:hint="eastAsia"/>
        </w:rPr>
        <w:t>CTO</w:t>
      </w:r>
      <w:r>
        <w:rPr>
          <w:rFonts w:hint="eastAsia"/>
        </w:rPr>
        <w:t>的邮箱。</w:t>
      </w:r>
    </w:p>
    <w:p w14:paraId="56800CD5" w14:textId="6F879A71" w:rsidR="00E06372" w:rsidRDefault="00E06372" w:rsidP="00E11EB9">
      <w:pPr>
        <w:pStyle w:val="4"/>
      </w:pPr>
      <w:r>
        <w:rPr>
          <w:rFonts w:hint="eastAsia"/>
        </w:rPr>
        <w:t>32</w:t>
      </w:r>
      <w:r w:rsidR="00C96ABB">
        <w:t xml:space="preserve"> </w:t>
      </w:r>
      <w:r>
        <w:rPr>
          <w:rFonts w:hint="eastAsia"/>
        </w:rPr>
        <w:t>如何分表分库备份及批量恢复</w:t>
      </w:r>
      <w:r w:rsidR="00C96ABB">
        <w:rPr>
          <w:rFonts w:hint="eastAsia"/>
        </w:rPr>
        <w:t>（口述脚本实现过程）</w:t>
      </w:r>
      <w:r w:rsidR="00C96ABB">
        <w:rPr>
          <w:rFonts w:hint="eastAsia"/>
        </w:rPr>
        <w:t>?</w:t>
      </w:r>
    </w:p>
    <w:p w14:paraId="19E5C631" w14:textId="77777777" w:rsidR="00C96ABB" w:rsidRDefault="00195BEA" w:rsidP="00C96ABB">
      <w:pPr>
        <w:pStyle w:val="af0"/>
        <w:ind w:left="210" w:right="210" w:firstLine="210"/>
      </w:pPr>
      <w:hyperlink r:id="rId11" w:tooltip="MySQL分库分表备份脚本--点击即可" w:history="1">
        <w:r w:rsidR="00C96ABB" w:rsidRPr="00C96ABB">
          <w:rPr>
            <w:rStyle w:val="a7"/>
          </w:rPr>
          <w:t>http://www.xuliangwei.com/xubusi/252.html</w:t>
        </w:r>
      </w:hyperlink>
    </w:p>
    <w:p w14:paraId="34E44F78" w14:textId="1EF110F5" w:rsidR="00C96ABB" w:rsidRPr="00C96ABB" w:rsidRDefault="00C96ABB" w:rsidP="00C96ABB">
      <w:pPr>
        <w:pStyle w:val="af0"/>
        <w:ind w:left="210" w:right="210" w:firstLine="210"/>
      </w:pPr>
      <w:r w:rsidRPr="00C96ABB">
        <w:rPr>
          <w:rFonts w:ascii="MS Mincho" w:eastAsia="MS Mincho" w:hAnsi="MS Mincho" w:cs="MS Mincho"/>
        </w:rPr>
        <w:t>企</w:t>
      </w:r>
      <w:r w:rsidRPr="00C96ABB">
        <w:rPr>
          <w:rFonts w:ascii="SimSun" w:eastAsia="SimSun" w:hAnsi="SimSun" w:cs="SimSun"/>
        </w:rPr>
        <w:t>业实战</w:t>
      </w:r>
      <w:r w:rsidRPr="00C96ABB">
        <w:t>Shell-MySQL</w:t>
      </w:r>
      <w:r w:rsidRPr="00C96ABB">
        <w:rPr>
          <w:rFonts w:ascii="MS Mincho" w:eastAsia="MS Mincho" w:hAnsi="MS Mincho" w:cs="MS Mincho"/>
        </w:rPr>
        <w:t>分</w:t>
      </w:r>
      <w:r w:rsidRPr="00C96ABB">
        <w:rPr>
          <w:rFonts w:ascii="SimSun" w:eastAsia="SimSun" w:hAnsi="SimSun" w:cs="SimSun"/>
        </w:rPr>
        <w:t>库</w:t>
      </w:r>
      <w:r w:rsidRPr="00C96ABB">
        <w:rPr>
          <w:rFonts w:ascii="MS Mincho" w:eastAsia="MS Mincho" w:hAnsi="MS Mincho" w:cs="MS Mincho"/>
        </w:rPr>
        <w:t>分表</w:t>
      </w:r>
      <w:r w:rsidRPr="00C96ABB">
        <w:rPr>
          <w:rFonts w:ascii="SimSun" w:eastAsia="SimSun" w:hAnsi="SimSun" w:cs="SimSun"/>
        </w:rPr>
        <w:t>备</w:t>
      </w:r>
      <w:r w:rsidRPr="00C96ABB">
        <w:rPr>
          <w:rFonts w:ascii="MS Mincho" w:eastAsia="MS Mincho" w:hAnsi="MS Mincho" w:cs="MS Mincho"/>
        </w:rPr>
        <w:t>份脚本</w:t>
      </w:r>
    </w:p>
    <w:sectPr w:rsidR="00C96ABB" w:rsidRPr="00C96ABB" w:rsidSect="008B395C">
      <w:headerReference w:type="even" r:id="rId12"/>
      <w:headerReference w:type="default" r:id="rId13"/>
      <w:footerReference w:type="even" r:id="rId14"/>
      <w:footerReference w:type="default" r:id="rId15"/>
      <w:headerReference w:type="first" r:id="rId16"/>
      <w:footerReference w:type="first" r:id="rId17"/>
      <w:pgSz w:w="16838" w:h="11906" w:orient="landscape"/>
      <w:pgMar w:top="720" w:right="720" w:bottom="720" w:left="720" w:header="227" w:footer="283" w:gutter="0"/>
      <w:cols w:space="425"/>
      <w:docGrid w:type="lines" w:linePitch="36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893EA" w14:textId="77777777" w:rsidR="00195BEA" w:rsidRDefault="00195BEA" w:rsidP="00B50759">
      <w:pPr>
        <w:ind w:firstLine="210"/>
      </w:pPr>
      <w:r>
        <w:separator/>
      </w:r>
    </w:p>
  </w:endnote>
  <w:endnote w:type="continuationSeparator" w:id="0">
    <w:p w14:paraId="5289EAD1" w14:textId="77777777" w:rsidR="00195BEA" w:rsidRDefault="00195BEA" w:rsidP="00B50759">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90F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A748C" w14:textId="77777777" w:rsidR="00555246" w:rsidRDefault="00555246">
    <w:pPr>
      <w:pStyle w:val="a5"/>
      <w:ind w:firstLine="1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F904A" w14:textId="77777777" w:rsidR="00387818" w:rsidRDefault="00387818">
    <w:pPr>
      <w:pStyle w:val="a5"/>
      <w:ind w:firstLine="1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B65E8" w14:textId="77777777" w:rsidR="00555246" w:rsidRDefault="00555246">
    <w:pPr>
      <w:pStyle w:val="a5"/>
      <w:ind w:firstLine="1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5EE90" w14:textId="77777777" w:rsidR="00195BEA" w:rsidRDefault="00195BEA" w:rsidP="00B50759">
      <w:pPr>
        <w:ind w:firstLine="210"/>
      </w:pPr>
      <w:r>
        <w:separator/>
      </w:r>
    </w:p>
  </w:footnote>
  <w:footnote w:type="continuationSeparator" w:id="0">
    <w:p w14:paraId="3323A873" w14:textId="77777777" w:rsidR="00195BEA" w:rsidRDefault="00195BEA" w:rsidP="00B50759">
      <w:pPr>
        <w:ind w:firstLine="21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D4ED" w14:textId="77777777" w:rsidR="00555246" w:rsidRDefault="00555246">
    <w:pPr>
      <w:pStyle w:val="a3"/>
      <w:ind w:firstLine="1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1CDC4" w14:textId="77777777" w:rsidR="00555246" w:rsidRPr="008B395C" w:rsidRDefault="00555246" w:rsidP="00DD169B">
    <w:pPr>
      <w:pStyle w:val="a3"/>
      <w:tabs>
        <w:tab w:val="clear" w:pos="4153"/>
        <w:tab w:val="clear" w:pos="8306"/>
        <w:tab w:val="left" w:pos="1335"/>
      </w:tabs>
      <w:ind w:firstLineChars="0" w:firstLine="0"/>
      <w:jc w:val="left"/>
      <w:rPr>
        <w:sz w:val="30"/>
        <w:szCs w:val="3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21EBD" w14:textId="77777777" w:rsidR="00555246" w:rsidRDefault="00555246">
    <w:pPr>
      <w:pStyle w:val="a3"/>
      <w:ind w:firstLine="1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3691E"/>
    <w:multiLevelType w:val="singleLevel"/>
    <w:tmpl w:val="55C3691E"/>
    <w:lvl w:ilvl="0">
      <w:start w:val="3"/>
      <w:numFmt w:val="decimal"/>
      <w:suff w:val="nothing"/>
      <w:lvlText w:val="%1."/>
      <w:lvlJc w:val="left"/>
    </w:lvl>
  </w:abstractNum>
  <w:abstractNum w:abstractNumId="1">
    <w:nsid w:val="55C37E98"/>
    <w:multiLevelType w:val="singleLevel"/>
    <w:tmpl w:val="55C37E98"/>
    <w:lvl w:ilvl="0">
      <w:start w:val="1"/>
      <w:numFmt w:val="decimal"/>
      <w:suff w:val="nothing"/>
      <w:lvlText w:val="%1."/>
      <w:lvlJc w:val="left"/>
    </w:lvl>
  </w:abstractNum>
  <w:abstractNum w:abstractNumId="2">
    <w:nsid w:val="55C384EC"/>
    <w:multiLevelType w:val="singleLevel"/>
    <w:tmpl w:val="55C384EC"/>
    <w:lvl w:ilvl="0">
      <w:start w:val="1"/>
      <w:numFmt w:val="decimal"/>
      <w:suff w:val="nothing"/>
      <w:lvlText w:val="%1."/>
      <w:lvlJc w:val="left"/>
    </w:lvl>
  </w:abstractNum>
  <w:abstractNum w:abstractNumId="3">
    <w:nsid w:val="55C38590"/>
    <w:multiLevelType w:val="singleLevel"/>
    <w:tmpl w:val="55C38590"/>
    <w:lvl w:ilvl="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bordersDoNotSurroundHeader/>
  <w:bordersDoNotSurroundFooter/>
  <w:attachedTemplate r:id="rId1"/>
  <w:defaultTabStop w:val="420"/>
  <w:drawingGridHorizontalSpacing w:val="135"/>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67"/>
    <w:rsid w:val="00005BD0"/>
    <w:rsid w:val="00006D64"/>
    <w:rsid w:val="000169D0"/>
    <w:rsid w:val="00021B60"/>
    <w:rsid w:val="000314C9"/>
    <w:rsid w:val="00032360"/>
    <w:rsid w:val="00032D54"/>
    <w:rsid w:val="00036513"/>
    <w:rsid w:val="00075A26"/>
    <w:rsid w:val="00082D13"/>
    <w:rsid w:val="000B31D8"/>
    <w:rsid w:val="000C1475"/>
    <w:rsid w:val="000C63F9"/>
    <w:rsid w:val="000D1660"/>
    <w:rsid w:val="000E1488"/>
    <w:rsid w:val="000F77D9"/>
    <w:rsid w:val="001062E5"/>
    <w:rsid w:val="00106797"/>
    <w:rsid w:val="0011133E"/>
    <w:rsid w:val="001152B7"/>
    <w:rsid w:val="00124229"/>
    <w:rsid w:val="00125B41"/>
    <w:rsid w:val="00126E75"/>
    <w:rsid w:val="00134556"/>
    <w:rsid w:val="00134B3D"/>
    <w:rsid w:val="00143D71"/>
    <w:rsid w:val="00146828"/>
    <w:rsid w:val="00147C67"/>
    <w:rsid w:val="00154C4C"/>
    <w:rsid w:val="00167735"/>
    <w:rsid w:val="0017285A"/>
    <w:rsid w:val="00174B1B"/>
    <w:rsid w:val="00175F34"/>
    <w:rsid w:val="001777E4"/>
    <w:rsid w:val="00195BEA"/>
    <w:rsid w:val="001A2FD8"/>
    <w:rsid w:val="001A7C9A"/>
    <w:rsid w:val="001B0C01"/>
    <w:rsid w:val="001C198A"/>
    <w:rsid w:val="001C245E"/>
    <w:rsid w:val="001C54A3"/>
    <w:rsid w:val="001C55A3"/>
    <w:rsid w:val="001D0577"/>
    <w:rsid w:val="001D5AFF"/>
    <w:rsid w:val="001E3C39"/>
    <w:rsid w:val="001E675F"/>
    <w:rsid w:val="001F1762"/>
    <w:rsid w:val="001F3A2F"/>
    <w:rsid w:val="002009A6"/>
    <w:rsid w:val="00200DC3"/>
    <w:rsid w:val="002149B1"/>
    <w:rsid w:val="00221F3B"/>
    <w:rsid w:val="00223806"/>
    <w:rsid w:val="00230081"/>
    <w:rsid w:val="00234F6B"/>
    <w:rsid w:val="00240C3A"/>
    <w:rsid w:val="00250ED6"/>
    <w:rsid w:val="00266F00"/>
    <w:rsid w:val="002739BE"/>
    <w:rsid w:val="00281B74"/>
    <w:rsid w:val="002A03EE"/>
    <w:rsid w:val="002A193E"/>
    <w:rsid w:val="002A6967"/>
    <w:rsid w:val="002B3BFB"/>
    <w:rsid w:val="002D2CFC"/>
    <w:rsid w:val="002E3B80"/>
    <w:rsid w:val="002E410B"/>
    <w:rsid w:val="002E7018"/>
    <w:rsid w:val="002F3DD0"/>
    <w:rsid w:val="002F600C"/>
    <w:rsid w:val="00302CD5"/>
    <w:rsid w:val="00314834"/>
    <w:rsid w:val="00322868"/>
    <w:rsid w:val="0033577E"/>
    <w:rsid w:val="003421C1"/>
    <w:rsid w:val="003446CC"/>
    <w:rsid w:val="00347CFB"/>
    <w:rsid w:val="00355C05"/>
    <w:rsid w:val="00360A73"/>
    <w:rsid w:val="00360E6C"/>
    <w:rsid w:val="003707F8"/>
    <w:rsid w:val="00370CB3"/>
    <w:rsid w:val="003772FA"/>
    <w:rsid w:val="00387818"/>
    <w:rsid w:val="00395277"/>
    <w:rsid w:val="00396ADA"/>
    <w:rsid w:val="003C777B"/>
    <w:rsid w:val="003D1400"/>
    <w:rsid w:val="003D1C04"/>
    <w:rsid w:val="003D2FA9"/>
    <w:rsid w:val="003D37BE"/>
    <w:rsid w:val="003D3E0F"/>
    <w:rsid w:val="003D4EE0"/>
    <w:rsid w:val="003E421B"/>
    <w:rsid w:val="003F3696"/>
    <w:rsid w:val="00410D99"/>
    <w:rsid w:val="00412B03"/>
    <w:rsid w:val="00422063"/>
    <w:rsid w:val="00431577"/>
    <w:rsid w:val="004468FB"/>
    <w:rsid w:val="00475A6A"/>
    <w:rsid w:val="00482D9A"/>
    <w:rsid w:val="00491491"/>
    <w:rsid w:val="004B2FCD"/>
    <w:rsid w:val="004B7ACA"/>
    <w:rsid w:val="004D056E"/>
    <w:rsid w:val="004D171B"/>
    <w:rsid w:val="004D47B0"/>
    <w:rsid w:val="004F289F"/>
    <w:rsid w:val="00503AB8"/>
    <w:rsid w:val="005121DC"/>
    <w:rsid w:val="0052409D"/>
    <w:rsid w:val="005330D2"/>
    <w:rsid w:val="005334D0"/>
    <w:rsid w:val="00537C88"/>
    <w:rsid w:val="00537EF7"/>
    <w:rsid w:val="00552BC6"/>
    <w:rsid w:val="00555246"/>
    <w:rsid w:val="0056699F"/>
    <w:rsid w:val="00570CC1"/>
    <w:rsid w:val="005868BA"/>
    <w:rsid w:val="005A3847"/>
    <w:rsid w:val="005C2FA4"/>
    <w:rsid w:val="005C5795"/>
    <w:rsid w:val="005D02F0"/>
    <w:rsid w:val="005D2E7C"/>
    <w:rsid w:val="005F33DC"/>
    <w:rsid w:val="006112B0"/>
    <w:rsid w:val="00620152"/>
    <w:rsid w:val="006343D2"/>
    <w:rsid w:val="00644030"/>
    <w:rsid w:val="0064464B"/>
    <w:rsid w:val="00652433"/>
    <w:rsid w:val="00655CE8"/>
    <w:rsid w:val="00661510"/>
    <w:rsid w:val="0067114D"/>
    <w:rsid w:val="00681413"/>
    <w:rsid w:val="0068422B"/>
    <w:rsid w:val="006849DE"/>
    <w:rsid w:val="006851CE"/>
    <w:rsid w:val="00691A7A"/>
    <w:rsid w:val="006A0A8B"/>
    <w:rsid w:val="006A5178"/>
    <w:rsid w:val="006B05DA"/>
    <w:rsid w:val="006B4097"/>
    <w:rsid w:val="006C099C"/>
    <w:rsid w:val="006C4CC4"/>
    <w:rsid w:val="006E27B0"/>
    <w:rsid w:val="006E2B05"/>
    <w:rsid w:val="006E667F"/>
    <w:rsid w:val="006F33C4"/>
    <w:rsid w:val="006F7286"/>
    <w:rsid w:val="006F785A"/>
    <w:rsid w:val="007163CA"/>
    <w:rsid w:val="00727AB0"/>
    <w:rsid w:val="0073731B"/>
    <w:rsid w:val="0074777D"/>
    <w:rsid w:val="007529E4"/>
    <w:rsid w:val="007552B1"/>
    <w:rsid w:val="00756FDC"/>
    <w:rsid w:val="0076027D"/>
    <w:rsid w:val="00774413"/>
    <w:rsid w:val="00774D78"/>
    <w:rsid w:val="007A7B19"/>
    <w:rsid w:val="007B1BDA"/>
    <w:rsid w:val="007C2949"/>
    <w:rsid w:val="007C6AE9"/>
    <w:rsid w:val="007D56DB"/>
    <w:rsid w:val="007E1524"/>
    <w:rsid w:val="007F5E58"/>
    <w:rsid w:val="008018BE"/>
    <w:rsid w:val="00807322"/>
    <w:rsid w:val="00814881"/>
    <w:rsid w:val="0082175F"/>
    <w:rsid w:val="00832A99"/>
    <w:rsid w:val="008564FB"/>
    <w:rsid w:val="008720BB"/>
    <w:rsid w:val="008762C8"/>
    <w:rsid w:val="008773C1"/>
    <w:rsid w:val="00877EF6"/>
    <w:rsid w:val="00890375"/>
    <w:rsid w:val="008A092C"/>
    <w:rsid w:val="008A348F"/>
    <w:rsid w:val="008B395C"/>
    <w:rsid w:val="008C0158"/>
    <w:rsid w:val="008C090D"/>
    <w:rsid w:val="008C1BEB"/>
    <w:rsid w:val="008C3372"/>
    <w:rsid w:val="008C4394"/>
    <w:rsid w:val="008D0C39"/>
    <w:rsid w:val="008D6F82"/>
    <w:rsid w:val="008E08C6"/>
    <w:rsid w:val="008F2F2E"/>
    <w:rsid w:val="008F70DA"/>
    <w:rsid w:val="008F7755"/>
    <w:rsid w:val="00912CD8"/>
    <w:rsid w:val="00921AE3"/>
    <w:rsid w:val="00924137"/>
    <w:rsid w:val="00931DD8"/>
    <w:rsid w:val="009337F4"/>
    <w:rsid w:val="009350F7"/>
    <w:rsid w:val="00946155"/>
    <w:rsid w:val="009654C6"/>
    <w:rsid w:val="009668F7"/>
    <w:rsid w:val="00970454"/>
    <w:rsid w:val="0097056D"/>
    <w:rsid w:val="009779E6"/>
    <w:rsid w:val="00982627"/>
    <w:rsid w:val="00990DB2"/>
    <w:rsid w:val="009A1C55"/>
    <w:rsid w:val="009C51A8"/>
    <w:rsid w:val="009E4A03"/>
    <w:rsid w:val="009F7B83"/>
    <w:rsid w:val="00A02564"/>
    <w:rsid w:val="00A24E06"/>
    <w:rsid w:val="00A25042"/>
    <w:rsid w:val="00A2778C"/>
    <w:rsid w:val="00A47867"/>
    <w:rsid w:val="00A65F24"/>
    <w:rsid w:val="00A7379E"/>
    <w:rsid w:val="00A92282"/>
    <w:rsid w:val="00A950BE"/>
    <w:rsid w:val="00AA0ED1"/>
    <w:rsid w:val="00AA14F2"/>
    <w:rsid w:val="00AB00A1"/>
    <w:rsid w:val="00AD26CA"/>
    <w:rsid w:val="00AD6864"/>
    <w:rsid w:val="00AF3C72"/>
    <w:rsid w:val="00AF6704"/>
    <w:rsid w:val="00B02E2B"/>
    <w:rsid w:val="00B160EF"/>
    <w:rsid w:val="00B22A25"/>
    <w:rsid w:val="00B22D06"/>
    <w:rsid w:val="00B23A41"/>
    <w:rsid w:val="00B42278"/>
    <w:rsid w:val="00B457B8"/>
    <w:rsid w:val="00B50405"/>
    <w:rsid w:val="00B50759"/>
    <w:rsid w:val="00B54712"/>
    <w:rsid w:val="00B56035"/>
    <w:rsid w:val="00B5672F"/>
    <w:rsid w:val="00B65EAC"/>
    <w:rsid w:val="00B73A5F"/>
    <w:rsid w:val="00B76AFF"/>
    <w:rsid w:val="00B76F2D"/>
    <w:rsid w:val="00B77C82"/>
    <w:rsid w:val="00B814EC"/>
    <w:rsid w:val="00B830C1"/>
    <w:rsid w:val="00B941AA"/>
    <w:rsid w:val="00BA104E"/>
    <w:rsid w:val="00BB08A9"/>
    <w:rsid w:val="00BB2439"/>
    <w:rsid w:val="00BB6520"/>
    <w:rsid w:val="00BC08E4"/>
    <w:rsid w:val="00BC3C2E"/>
    <w:rsid w:val="00BD4B04"/>
    <w:rsid w:val="00BE4BA5"/>
    <w:rsid w:val="00C02027"/>
    <w:rsid w:val="00C13598"/>
    <w:rsid w:val="00C16510"/>
    <w:rsid w:val="00C23ECE"/>
    <w:rsid w:val="00C3368E"/>
    <w:rsid w:val="00C33FDC"/>
    <w:rsid w:val="00C34F50"/>
    <w:rsid w:val="00C35F45"/>
    <w:rsid w:val="00C42FEF"/>
    <w:rsid w:val="00C6791B"/>
    <w:rsid w:val="00C71DC8"/>
    <w:rsid w:val="00C763F3"/>
    <w:rsid w:val="00C803DD"/>
    <w:rsid w:val="00C93E1C"/>
    <w:rsid w:val="00C96ABB"/>
    <w:rsid w:val="00CB5890"/>
    <w:rsid w:val="00CC26E4"/>
    <w:rsid w:val="00CC5015"/>
    <w:rsid w:val="00CC76EA"/>
    <w:rsid w:val="00CD4784"/>
    <w:rsid w:val="00CE0D01"/>
    <w:rsid w:val="00CE1CD3"/>
    <w:rsid w:val="00CE339C"/>
    <w:rsid w:val="00CE7EC4"/>
    <w:rsid w:val="00CF1375"/>
    <w:rsid w:val="00CF1472"/>
    <w:rsid w:val="00CF2531"/>
    <w:rsid w:val="00D07196"/>
    <w:rsid w:val="00D14D52"/>
    <w:rsid w:val="00D2487C"/>
    <w:rsid w:val="00D26FD8"/>
    <w:rsid w:val="00D37FE0"/>
    <w:rsid w:val="00D53223"/>
    <w:rsid w:val="00D628FF"/>
    <w:rsid w:val="00D62F0D"/>
    <w:rsid w:val="00D64E4A"/>
    <w:rsid w:val="00D667A7"/>
    <w:rsid w:val="00D66DA0"/>
    <w:rsid w:val="00D70A16"/>
    <w:rsid w:val="00D727ED"/>
    <w:rsid w:val="00D72CBA"/>
    <w:rsid w:val="00D849D5"/>
    <w:rsid w:val="00D87195"/>
    <w:rsid w:val="00D94EDF"/>
    <w:rsid w:val="00DA236D"/>
    <w:rsid w:val="00DA2457"/>
    <w:rsid w:val="00DA6E0F"/>
    <w:rsid w:val="00DC5DA6"/>
    <w:rsid w:val="00DD169B"/>
    <w:rsid w:val="00DD47E6"/>
    <w:rsid w:val="00DE0A15"/>
    <w:rsid w:val="00E06372"/>
    <w:rsid w:val="00E11EB9"/>
    <w:rsid w:val="00E12FB3"/>
    <w:rsid w:val="00E37FFC"/>
    <w:rsid w:val="00E45B5D"/>
    <w:rsid w:val="00E50DC2"/>
    <w:rsid w:val="00E53EE0"/>
    <w:rsid w:val="00E7776E"/>
    <w:rsid w:val="00E857A7"/>
    <w:rsid w:val="00E876A0"/>
    <w:rsid w:val="00E87AFA"/>
    <w:rsid w:val="00EA2C7E"/>
    <w:rsid w:val="00EB1C8F"/>
    <w:rsid w:val="00EB3D48"/>
    <w:rsid w:val="00EC4518"/>
    <w:rsid w:val="00EC4B6B"/>
    <w:rsid w:val="00EC58D6"/>
    <w:rsid w:val="00EC6DD2"/>
    <w:rsid w:val="00EE0E12"/>
    <w:rsid w:val="00EE56AF"/>
    <w:rsid w:val="00EE764F"/>
    <w:rsid w:val="00EF1B8B"/>
    <w:rsid w:val="00F116D2"/>
    <w:rsid w:val="00F21C54"/>
    <w:rsid w:val="00F412CA"/>
    <w:rsid w:val="00F4152A"/>
    <w:rsid w:val="00F45F56"/>
    <w:rsid w:val="00F516CB"/>
    <w:rsid w:val="00F5440D"/>
    <w:rsid w:val="00F650BA"/>
    <w:rsid w:val="00F6760B"/>
    <w:rsid w:val="00F74A2E"/>
    <w:rsid w:val="00F77AB9"/>
    <w:rsid w:val="00F82733"/>
    <w:rsid w:val="00F913F1"/>
    <w:rsid w:val="00F94E0C"/>
    <w:rsid w:val="00FA598D"/>
    <w:rsid w:val="00FC1858"/>
    <w:rsid w:val="00FC2436"/>
    <w:rsid w:val="00FD58E3"/>
    <w:rsid w:val="00FE0A34"/>
    <w:rsid w:val="00FE4E75"/>
    <w:rsid w:val="00FE70CF"/>
    <w:rsid w:val="00FE73FF"/>
    <w:rsid w:val="00FF2AF6"/>
    <w:rsid w:val="00FF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8BB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BA5"/>
    <w:pPr>
      <w:widowControl w:val="0"/>
      <w:ind w:firstLineChars="100" w:firstLine="100"/>
      <w:jc w:val="both"/>
    </w:pPr>
    <w:rPr>
      <w:rFonts w:ascii="Consolas" w:hAnsi="Consolas"/>
      <w:szCs w:val="21"/>
    </w:rPr>
  </w:style>
  <w:style w:type="paragraph" w:styleId="1">
    <w:name w:val="heading 1"/>
    <w:basedOn w:val="a"/>
    <w:next w:val="a"/>
    <w:link w:val="10"/>
    <w:autoRedefine/>
    <w:uiPriority w:val="9"/>
    <w:qFormat/>
    <w:rsid w:val="00877EF6"/>
    <w:pPr>
      <w:keepNext/>
      <w:keepLines/>
      <w:spacing w:before="340" w:after="330" w:line="578" w:lineRule="auto"/>
      <w:ind w:firstLineChars="0" w:firstLine="0"/>
      <w:outlineLvl w:val="0"/>
    </w:pPr>
    <w:rPr>
      <w:b/>
      <w:bCs/>
      <w:kern w:val="44"/>
      <w:sz w:val="40"/>
      <w:szCs w:val="40"/>
    </w:rPr>
  </w:style>
  <w:style w:type="paragraph" w:styleId="2">
    <w:name w:val="heading 2"/>
    <w:basedOn w:val="1"/>
    <w:link w:val="20"/>
    <w:autoRedefine/>
    <w:uiPriority w:val="9"/>
    <w:unhideWhenUsed/>
    <w:qFormat/>
    <w:rsid w:val="001777E4"/>
    <w:pPr>
      <w:spacing w:before="260" w:after="260" w:line="415" w:lineRule="auto"/>
      <w:jc w:val="center"/>
      <w:outlineLvl w:val="1"/>
    </w:pPr>
    <w:rPr>
      <w:rFonts w:eastAsiaTheme="majorEastAsia" w:cstheme="majorBidi"/>
      <w:sz w:val="36"/>
      <w:szCs w:val="36"/>
    </w:rPr>
  </w:style>
  <w:style w:type="paragraph" w:styleId="3">
    <w:name w:val="heading 3"/>
    <w:basedOn w:val="a"/>
    <w:next w:val="a"/>
    <w:link w:val="30"/>
    <w:autoRedefine/>
    <w:uiPriority w:val="9"/>
    <w:unhideWhenUsed/>
    <w:qFormat/>
    <w:rsid w:val="00877EF6"/>
    <w:pPr>
      <w:keepNext/>
      <w:keepLines/>
      <w:spacing w:before="260" w:after="260" w:line="360" w:lineRule="auto"/>
      <w:ind w:firstLineChars="0" w:firstLine="0"/>
      <w:outlineLvl w:val="2"/>
    </w:pPr>
    <w:rPr>
      <w:rFonts w:eastAsiaTheme="majorEastAsia"/>
      <w:b/>
      <w:bCs/>
      <w:sz w:val="32"/>
      <w:szCs w:val="32"/>
    </w:rPr>
  </w:style>
  <w:style w:type="paragraph" w:styleId="4">
    <w:name w:val="heading 4"/>
    <w:basedOn w:val="a"/>
    <w:next w:val="a"/>
    <w:link w:val="40"/>
    <w:autoRedefine/>
    <w:uiPriority w:val="9"/>
    <w:unhideWhenUsed/>
    <w:qFormat/>
    <w:rsid w:val="00877EF6"/>
    <w:pPr>
      <w:keepNext/>
      <w:keepLines/>
      <w:spacing w:before="280" w:after="290" w:line="377" w:lineRule="auto"/>
      <w:ind w:firstLineChars="0" w:firstLine="0"/>
      <w:outlineLvl w:val="3"/>
    </w:pPr>
    <w:rPr>
      <w:rFonts w:eastAsiaTheme="majorEastAsia" w:cstheme="majorBidi"/>
      <w:b/>
      <w:bCs/>
      <w:sz w:val="28"/>
      <w:szCs w:val="28"/>
    </w:rPr>
  </w:style>
  <w:style w:type="paragraph" w:styleId="5">
    <w:name w:val="heading 5"/>
    <w:basedOn w:val="a"/>
    <w:next w:val="a"/>
    <w:link w:val="50"/>
    <w:uiPriority w:val="9"/>
    <w:unhideWhenUsed/>
    <w:rsid w:val="0097056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97056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24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5246"/>
    <w:rPr>
      <w:sz w:val="18"/>
      <w:szCs w:val="18"/>
    </w:rPr>
  </w:style>
  <w:style w:type="paragraph" w:styleId="a5">
    <w:name w:val="footer"/>
    <w:basedOn w:val="a"/>
    <w:link w:val="a6"/>
    <w:uiPriority w:val="99"/>
    <w:unhideWhenUsed/>
    <w:rsid w:val="00555246"/>
    <w:pPr>
      <w:tabs>
        <w:tab w:val="center" w:pos="4153"/>
        <w:tab w:val="right" w:pos="8306"/>
      </w:tabs>
      <w:snapToGrid w:val="0"/>
      <w:jc w:val="left"/>
    </w:pPr>
    <w:rPr>
      <w:sz w:val="18"/>
      <w:szCs w:val="18"/>
    </w:rPr>
  </w:style>
  <w:style w:type="character" w:customStyle="1" w:styleId="a6">
    <w:name w:val="页脚字符"/>
    <w:basedOn w:val="a0"/>
    <w:link w:val="a5"/>
    <w:uiPriority w:val="99"/>
    <w:rsid w:val="00555246"/>
    <w:rPr>
      <w:sz w:val="18"/>
      <w:szCs w:val="18"/>
    </w:rPr>
  </w:style>
  <w:style w:type="character" w:customStyle="1" w:styleId="10">
    <w:name w:val="标题 1字符"/>
    <w:basedOn w:val="a0"/>
    <w:link w:val="1"/>
    <w:uiPriority w:val="9"/>
    <w:rsid w:val="00877EF6"/>
    <w:rPr>
      <w:rFonts w:ascii="Consolas" w:eastAsia="Consolas" w:hAnsi="Consolas"/>
      <w:b/>
      <w:bCs/>
      <w:kern w:val="44"/>
      <w:sz w:val="40"/>
      <w:szCs w:val="40"/>
    </w:rPr>
  </w:style>
  <w:style w:type="character" w:customStyle="1" w:styleId="20">
    <w:name w:val="标题 2字符"/>
    <w:basedOn w:val="a0"/>
    <w:link w:val="2"/>
    <w:uiPriority w:val="9"/>
    <w:rsid w:val="001777E4"/>
    <w:rPr>
      <w:rFonts w:ascii="Consolas" w:eastAsiaTheme="majorEastAsia" w:hAnsi="Consolas" w:cstheme="majorBidi"/>
      <w:b/>
      <w:bCs/>
      <w:kern w:val="44"/>
      <w:sz w:val="36"/>
      <w:szCs w:val="36"/>
    </w:rPr>
  </w:style>
  <w:style w:type="character" w:customStyle="1" w:styleId="30">
    <w:name w:val="标题 3字符"/>
    <w:basedOn w:val="a0"/>
    <w:link w:val="3"/>
    <w:uiPriority w:val="9"/>
    <w:rsid w:val="00877EF6"/>
    <w:rPr>
      <w:rFonts w:ascii="Consolas" w:eastAsiaTheme="majorEastAsia" w:hAnsi="Consolas"/>
      <w:b/>
      <w:bCs/>
      <w:sz w:val="32"/>
      <w:szCs w:val="32"/>
    </w:rPr>
  </w:style>
  <w:style w:type="character" w:styleId="a7">
    <w:name w:val="Hyperlink"/>
    <w:basedOn w:val="a0"/>
    <w:uiPriority w:val="99"/>
    <w:unhideWhenUsed/>
    <w:rsid w:val="00555246"/>
    <w:rPr>
      <w:color w:val="EE7B08" w:themeColor="hyperlink"/>
      <w:u w:val="single"/>
    </w:rPr>
  </w:style>
  <w:style w:type="character" w:customStyle="1" w:styleId="40">
    <w:name w:val="标题 4字符"/>
    <w:basedOn w:val="a0"/>
    <w:link w:val="4"/>
    <w:uiPriority w:val="9"/>
    <w:rsid w:val="00877EF6"/>
    <w:rPr>
      <w:rFonts w:ascii="Consolas" w:eastAsiaTheme="majorEastAsia" w:hAnsi="Consolas" w:cstheme="majorBidi"/>
      <w:b/>
      <w:bCs/>
      <w:sz w:val="28"/>
      <w:szCs w:val="28"/>
    </w:rPr>
  </w:style>
  <w:style w:type="character" w:customStyle="1" w:styleId="50">
    <w:name w:val="标题 5字符"/>
    <w:basedOn w:val="a0"/>
    <w:link w:val="5"/>
    <w:uiPriority w:val="9"/>
    <w:rsid w:val="0097056D"/>
    <w:rPr>
      <w:b/>
      <w:bCs/>
      <w:sz w:val="28"/>
      <w:szCs w:val="28"/>
    </w:rPr>
  </w:style>
  <w:style w:type="character" w:customStyle="1" w:styleId="60">
    <w:name w:val="标题 6字符"/>
    <w:basedOn w:val="a0"/>
    <w:link w:val="6"/>
    <w:uiPriority w:val="9"/>
    <w:rsid w:val="0097056D"/>
    <w:rPr>
      <w:rFonts w:asciiTheme="majorHAnsi" w:eastAsiaTheme="majorEastAsia" w:hAnsiTheme="majorHAnsi" w:cstheme="majorBidi"/>
      <w:b/>
      <w:bCs/>
      <w:sz w:val="24"/>
      <w:szCs w:val="24"/>
    </w:rPr>
  </w:style>
  <w:style w:type="paragraph" w:styleId="a8">
    <w:name w:val="List Paragraph"/>
    <w:basedOn w:val="a"/>
    <w:uiPriority w:val="34"/>
    <w:rsid w:val="0097056D"/>
    <w:pPr>
      <w:ind w:firstLine="420"/>
    </w:pPr>
  </w:style>
  <w:style w:type="character" w:styleId="a9">
    <w:name w:val="Book Title"/>
    <w:basedOn w:val="a0"/>
    <w:uiPriority w:val="33"/>
    <w:rsid w:val="0097056D"/>
    <w:rPr>
      <w:b/>
      <w:bCs/>
      <w:i/>
      <w:iCs/>
      <w:spacing w:val="5"/>
    </w:rPr>
  </w:style>
  <w:style w:type="character" w:styleId="aa">
    <w:name w:val="Intense Reference"/>
    <w:basedOn w:val="a0"/>
    <w:uiPriority w:val="32"/>
    <w:rsid w:val="0097056D"/>
    <w:rPr>
      <w:b/>
      <w:bCs/>
      <w:smallCaps/>
      <w:color w:val="99CB38" w:themeColor="accent1"/>
      <w:spacing w:val="5"/>
    </w:rPr>
  </w:style>
  <w:style w:type="character" w:styleId="ab">
    <w:name w:val="Placeholder Text"/>
    <w:basedOn w:val="a0"/>
    <w:uiPriority w:val="99"/>
    <w:semiHidden/>
    <w:rsid w:val="004B7ACA"/>
    <w:rPr>
      <w:color w:val="808080"/>
    </w:rPr>
  </w:style>
  <w:style w:type="character" w:styleId="ac">
    <w:name w:val="FollowedHyperlink"/>
    <w:basedOn w:val="a0"/>
    <w:uiPriority w:val="99"/>
    <w:semiHidden/>
    <w:unhideWhenUsed/>
    <w:rsid w:val="008B395C"/>
    <w:rPr>
      <w:color w:val="977B2D" w:themeColor="followedHyperlink"/>
      <w:u w:val="single"/>
    </w:rPr>
  </w:style>
  <w:style w:type="table" w:styleId="ad">
    <w:name w:val="Table Grid"/>
    <w:basedOn w:val="a1"/>
    <w:uiPriority w:val="59"/>
    <w:rsid w:val="00410D99"/>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Document Map"/>
    <w:basedOn w:val="a"/>
    <w:link w:val="af"/>
    <w:uiPriority w:val="99"/>
    <w:semiHidden/>
    <w:unhideWhenUsed/>
    <w:rsid w:val="00230081"/>
    <w:rPr>
      <w:rFonts w:ascii="Heiti SC Light" w:eastAsia="Heiti SC Light"/>
      <w:sz w:val="24"/>
      <w:szCs w:val="24"/>
    </w:rPr>
  </w:style>
  <w:style w:type="character" w:customStyle="1" w:styleId="af">
    <w:name w:val="文档结构图字符"/>
    <w:basedOn w:val="a0"/>
    <w:link w:val="ae"/>
    <w:uiPriority w:val="99"/>
    <w:semiHidden/>
    <w:rsid w:val="00230081"/>
    <w:rPr>
      <w:rFonts w:ascii="Heiti SC Light" w:eastAsia="Heiti SC Light"/>
      <w:sz w:val="24"/>
      <w:szCs w:val="24"/>
    </w:rPr>
  </w:style>
  <w:style w:type="paragraph" w:customStyle="1" w:styleId="af0">
    <w:name w:val="代码高量"/>
    <w:basedOn w:val="a"/>
    <w:link w:val="Char"/>
    <w:qFormat/>
    <w:rsid w:val="006B4097"/>
    <w:pPr>
      <w:widowControl/>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100" w:left="100" w:rightChars="100" w:right="100"/>
      <w:jc w:val="left"/>
    </w:pPr>
    <w:rPr>
      <w:rFonts w:eastAsia="宋体" w:cs="Courier New"/>
      <w:color w:val="333333"/>
      <w:kern w:val="0"/>
    </w:rPr>
  </w:style>
  <w:style w:type="character" w:customStyle="1" w:styleId="Char">
    <w:name w:val="代码高量 Char"/>
    <w:basedOn w:val="a0"/>
    <w:link w:val="af0"/>
    <w:locked/>
    <w:rsid w:val="006B4097"/>
    <w:rPr>
      <w:rFonts w:ascii="Consolas" w:eastAsia="宋体" w:hAnsi="Consolas" w:cs="Courier New"/>
      <w:color w:val="333333"/>
      <w:kern w:val="0"/>
      <w:szCs w:val="21"/>
    </w:rPr>
  </w:style>
  <w:style w:type="paragraph" w:styleId="af1">
    <w:name w:val="Normal (Web)"/>
    <w:basedOn w:val="a"/>
    <w:uiPriority w:val="99"/>
    <w:semiHidden/>
    <w:unhideWhenUsed/>
    <w:rsid w:val="006E667F"/>
    <w:pPr>
      <w:widowControl/>
      <w:spacing w:before="100" w:beforeAutospacing="1" w:after="100" w:afterAutospacing="1"/>
      <w:ind w:firstLineChars="0" w:firstLine="0"/>
      <w:jc w:val="left"/>
    </w:pPr>
    <w:rPr>
      <w:rFonts w:ascii="Times New Roman" w:hAnsi="Times New Roman" w:cs="Times New Roman"/>
      <w:kern w:val="0"/>
      <w:sz w:val="24"/>
      <w:szCs w:val="24"/>
    </w:rPr>
  </w:style>
  <w:style w:type="paragraph" w:styleId="11">
    <w:name w:val="toc 1"/>
    <w:basedOn w:val="a"/>
    <w:next w:val="a"/>
    <w:autoRedefine/>
    <w:uiPriority w:val="39"/>
    <w:unhideWhenUsed/>
    <w:rsid w:val="00807322"/>
    <w:pPr>
      <w:spacing w:before="120"/>
      <w:jc w:val="left"/>
    </w:pPr>
    <w:rPr>
      <w:rFonts w:asciiTheme="minorHAnsi" w:hAnsiTheme="minorHAnsi"/>
      <w:b/>
      <w:caps/>
      <w:sz w:val="22"/>
      <w:szCs w:val="22"/>
    </w:rPr>
  </w:style>
  <w:style w:type="paragraph" w:styleId="21">
    <w:name w:val="toc 2"/>
    <w:basedOn w:val="a"/>
    <w:next w:val="a"/>
    <w:autoRedefine/>
    <w:uiPriority w:val="39"/>
    <w:unhideWhenUsed/>
    <w:rsid w:val="00807322"/>
    <w:pPr>
      <w:ind w:left="210"/>
      <w:jc w:val="left"/>
    </w:pPr>
    <w:rPr>
      <w:rFonts w:asciiTheme="minorHAnsi" w:hAnsiTheme="minorHAnsi"/>
      <w:smallCaps/>
      <w:sz w:val="22"/>
      <w:szCs w:val="22"/>
    </w:rPr>
  </w:style>
  <w:style w:type="paragraph" w:styleId="31">
    <w:name w:val="toc 3"/>
    <w:basedOn w:val="a"/>
    <w:next w:val="a"/>
    <w:autoRedefine/>
    <w:uiPriority w:val="39"/>
    <w:unhideWhenUsed/>
    <w:rsid w:val="00807322"/>
    <w:pPr>
      <w:ind w:left="420"/>
      <w:jc w:val="left"/>
    </w:pPr>
    <w:rPr>
      <w:rFonts w:asciiTheme="minorHAnsi" w:hAnsiTheme="minorHAnsi"/>
      <w:i/>
      <w:sz w:val="22"/>
      <w:szCs w:val="22"/>
    </w:rPr>
  </w:style>
  <w:style w:type="paragraph" w:styleId="41">
    <w:name w:val="toc 4"/>
    <w:basedOn w:val="a"/>
    <w:next w:val="a"/>
    <w:autoRedefine/>
    <w:uiPriority w:val="39"/>
    <w:unhideWhenUsed/>
    <w:rsid w:val="00807322"/>
    <w:pPr>
      <w:ind w:left="630"/>
      <w:jc w:val="left"/>
    </w:pPr>
    <w:rPr>
      <w:rFonts w:asciiTheme="minorHAnsi" w:hAnsiTheme="minorHAnsi"/>
      <w:sz w:val="18"/>
      <w:szCs w:val="18"/>
    </w:rPr>
  </w:style>
  <w:style w:type="paragraph" w:styleId="51">
    <w:name w:val="toc 5"/>
    <w:basedOn w:val="a"/>
    <w:next w:val="a"/>
    <w:autoRedefine/>
    <w:uiPriority w:val="39"/>
    <w:unhideWhenUsed/>
    <w:rsid w:val="00807322"/>
    <w:pPr>
      <w:ind w:left="840"/>
      <w:jc w:val="left"/>
    </w:pPr>
    <w:rPr>
      <w:rFonts w:asciiTheme="minorHAnsi" w:hAnsiTheme="minorHAnsi"/>
      <w:sz w:val="18"/>
      <w:szCs w:val="18"/>
    </w:rPr>
  </w:style>
  <w:style w:type="paragraph" w:styleId="61">
    <w:name w:val="toc 6"/>
    <w:basedOn w:val="a"/>
    <w:next w:val="a"/>
    <w:autoRedefine/>
    <w:uiPriority w:val="39"/>
    <w:unhideWhenUsed/>
    <w:rsid w:val="00807322"/>
    <w:pPr>
      <w:ind w:left="1050"/>
      <w:jc w:val="left"/>
    </w:pPr>
    <w:rPr>
      <w:rFonts w:asciiTheme="minorHAnsi" w:hAnsiTheme="minorHAnsi"/>
      <w:sz w:val="18"/>
      <w:szCs w:val="18"/>
    </w:rPr>
  </w:style>
  <w:style w:type="paragraph" w:styleId="7">
    <w:name w:val="toc 7"/>
    <w:basedOn w:val="a"/>
    <w:next w:val="a"/>
    <w:autoRedefine/>
    <w:uiPriority w:val="39"/>
    <w:unhideWhenUsed/>
    <w:rsid w:val="00807322"/>
    <w:pPr>
      <w:ind w:left="1260"/>
      <w:jc w:val="left"/>
    </w:pPr>
    <w:rPr>
      <w:rFonts w:asciiTheme="minorHAnsi" w:hAnsiTheme="minorHAnsi"/>
      <w:sz w:val="18"/>
      <w:szCs w:val="18"/>
    </w:rPr>
  </w:style>
  <w:style w:type="paragraph" w:styleId="8">
    <w:name w:val="toc 8"/>
    <w:basedOn w:val="a"/>
    <w:next w:val="a"/>
    <w:autoRedefine/>
    <w:uiPriority w:val="39"/>
    <w:unhideWhenUsed/>
    <w:rsid w:val="00807322"/>
    <w:pPr>
      <w:ind w:left="1470"/>
      <w:jc w:val="left"/>
    </w:pPr>
    <w:rPr>
      <w:rFonts w:asciiTheme="minorHAnsi" w:hAnsiTheme="minorHAnsi"/>
      <w:sz w:val="18"/>
      <w:szCs w:val="18"/>
    </w:rPr>
  </w:style>
  <w:style w:type="paragraph" w:styleId="9">
    <w:name w:val="toc 9"/>
    <w:basedOn w:val="a"/>
    <w:next w:val="a"/>
    <w:autoRedefine/>
    <w:uiPriority w:val="39"/>
    <w:unhideWhenUsed/>
    <w:rsid w:val="00807322"/>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678211">
      <w:bodyDiv w:val="1"/>
      <w:marLeft w:val="0"/>
      <w:marRight w:val="0"/>
      <w:marTop w:val="0"/>
      <w:marBottom w:val="0"/>
      <w:divBdr>
        <w:top w:val="none" w:sz="0" w:space="0" w:color="auto"/>
        <w:left w:val="none" w:sz="0" w:space="0" w:color="auto"/>
        <w:bottom w:val="none" w:sz="0" w:space="0" w:color="auto"/>
        <w:right w:val="none" w:sz="0" w:space="0" w:color="auto"/>
      </w:divBdr>
    </w:div>
    <w:div w:id="1615747465">
      <w:bodyDiv w:val="1"/>
      <w:marLeft w:val="0"/>
      <w:marRight w:val="0"/>
      <w:marTop w:val="0"/>
      <w:marBottom w:val="0"/>
      <w:divBdr>
        <w:top w:val="none" w:sz="0" w:space="0" w:color="auto"/>
        <w:left w:val="none" w:sz="0" w:space="0" w:color="auto"/>
        <w:bottom w:val="none" w:sz="0" w:space="0" w:color="auto"/>
        <w:right w:val="none" w:sz="0" w:space="0" w:color="auto"/>
      </w:divBdr>
    </w:div>
    <w:div w:id="1668751917">
      <w:bodyDiv w:val="1"/>
      <w:marLeft w:val="0"/>
      <w:marRight w:val="0"/>
      <w:marTop w:val="0"/>
      <w:marBottom w:val="0"/>
      <w:divBdr>
        <w:top w:val="none" w:sz="0" w:space="0" w:color="auto"/>
        <w:left w:val="none" w:sz="0" w:space="0" w:color="auto"/>
        <w:bottom w:val="none" w:sz="0" w:space="0" w:color="auto"/>
        <w:right w:val="none" w:sz="0" w:space="0" w:color="auto"/>
      </w:divBdr>
      <w:divsChild>
        <w:div w:id="658733215">
          <w:marLeft w:val="0"/>
          <w:marRight w:val="0"/>
          <w:marTop w:val="0"/>
          <w:marBottom w:val="0"/>
          <w:divBdr>
            <w:top w:val="none" w:sz="0" w:space="0" w:color="auto"/>
            <w:left w:val="none" w:sz="0" w:space="0" w:color="auto"/>
            <w:bottom w:val="none" w:sz="0" w:space="0" w:color="auto"/>
            <w:right w:val="none" w:sz="0" w:space="0" w:color="auto"/>
          </w:divBdr>
        </w:div>
        <w:div w:id="222176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xuliangwei.com/xubusi/252.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linuxeye.com/database/" TargetMode="External"/><Relationship Id="rId10" Type="http://schemas.openxmlformats.org/officeDocument/2006/relationships/hyperlink" Target="http://www.xuliangwei.com/xubusi/2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uliangwei/Library/Group%20Containers/UBF8T346G9.Office/User%20Content.localized/Templates.localized/temp.dotx" TargetMode="External"/></Relationships>
</file>

<file path=word/theme/theme1.xml><?xml version="1.0" encoding="utf-8"?>
<a:theme xmlns:a="http://schemas.openxmlformats.org/drawingml/2006/main" name="Office 主题">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EF040-BC1B-834E-98DB-513C29CB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temp.dotx</Template>
  <TotalTime>148</TotalTime>
  <Pages>1</Pages>
  <Words>2135</Words>
  <Characters>12176</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14283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徐亮偉</dc:creator>
  <cp:keywords/>
  <dc:description/>
  <cp:lastModifiedBy>徐亮偉</cp:lastModifiedBy>
  <cp:revision>204</cp:revision>
  <dcterms:created xsi:type="dcterms:W3CDTF">2015-12-18T01:38:00Z</dcterms:created>
  <dcterms:modified xsi:type="dcterms:W3CDTF">2016-01-07T16:15:00Z</dcterms:modified>
  <cp:category/>
</cp:coreProperties>
</file>